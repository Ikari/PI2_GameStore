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6814" w:rsidRDefault="002A6814" w:rsidP="002A6814">
      <w:pPr>
        <w:ind w:left="11"/>
        <w:rPr>
          <w:color w:val="auto"/>
          <w:szCs w:val="24"/>
          <w:shd w:val="clear" w:color="auto" w:fill="auto"/>
        </w:rPr>
      </w:pPr>
    </w:p>
    <w:p w:rsidR="002A6814" w:rsidRDefault="002A6814" w:rsidP="002A6814">
      <w:pPr>
        <w:ind w:left="11"/>
        <w:rPr>
          <w:color w:val="auto"/>
          <w:szCs w:val="24"/>
          <w:shd w:val="clear" w:color="auto" w:fill="auto"/>
        </w:rPr>
      </w:pPr>
    </w:p>
    <w:p w:rsidR="002A6814" w:rsidRDefault="002A6814" w:rsidP="002A6814">
      <w:pPr>
        <w:ind w:left="11"/>
        <w:rPr>
          <w:color w:val="auto"/>
          <w:szCs w:val="24"/>
          <w:shd w:val="clear" w:color="auto" w:fill="auto"/>
        </w:rPr>
      </w:pPr>
    </w:p>
    <w:p w:rsidR="002A6814" w:rsidRDefault="002A6814" w:rsidP="002A6814">
      <w:pPr>
        <w:ind w:left="11"/>
        <w:rPr>
          <w:color w:val="auto"/>
          <w:szCs w:val="24"/>
          <w:shd w:val="clear" w:color="auto" w:fill="auto"/>
        </w:rPr>
      </w:pPr>
    </w:p>
    <w:p w:rsidR="002A6814" w:rsidRDefault="002A6814" w:rsidP="002A6814">
      <w:pPr>
        <w:ind w:left="11"/>
        <w:rPr>
          <w:color w:val="auto"/>
          <w:szCs w:val="24"/>
          <w:shd w:val="clear" w:color="auto" w:fill="auto"/>
        </w:rPr>
      </w:pPr>
    </w:p>
    <w:p w:rsidR="002A6814" w:rsidRDefault="002A6814" w:rsidP="002A6814">
      <w:pPr>
        <w:ind w:left="11"/>
        <w:rPr>
          <w:color w:val="auto"/>
          <w:szCs w:val="24"/>
          <w:shd w:val="clear" w:color="auto" w:fill="auto"/>
        </w:rPr>
      </w:pPr>
    </w:p>
    <w:p w:rsidR="002A6814" w:rsidRDefault="002A6814" w:rsidP="002A6814">
      <w:pPr>
        <w:ind w:left="11"/>
        <w:rPr>
          <w:color w:val="auto"/>
          <w:szCs w:val="24"/>
          <w:shd w:val="clear" w:color="auto" w:fill="auto"/>
        </w:rPr>
      </w:pPr>
    </w:p>
    <w:p w:rsidR="002A6814" w:rsidRDefault="002A6814" w:rsidP="002A6814">
      <w:pPr>
        <w:ind w:left="11"/>
        <w:rPr>
          <w:color w:val="auto"/>
          <w:szCs w:val="24"/>
          <w:shd w:val="clear" w:color="auto" w:fill="auto"/>
        </w:rPr>
      </w:pPr>
    </w:p>
    <w:p w:rsidR="002A6814" w:rsidRDefault="002A6814" w:rsidP="002A6814">
      <w:pPr>
        <w:ind w:left="11"/>
        <w:rPr>
          <w:color w:val="auto"/>
          <w:szCs w:val="24"/>
          <w:shd w:val="clear" w:color="auto" w:fill="auto"/>
        </w:rPr>
      </w:pPr>
    </w:p>
    <w:p w:rsidR="002A6814" w:rsidRDefault="002A6814" w:rsidP="002A6814">
      <w:pPr>
        <w:ind w:left="11"/>
        <w:rPr>
          <w:color w:val="auto"/>
          <w:szCs w:val="24"/>
          <w:shd w:val="clear" w:color="auto" w:fill="auto"/>
        </w:rPr>
      </w:pPr>
    </w:p>
    <w:p w:rsidR="002A6814" w:rsidRDefault="002A6814" w:rsidP="002A6814">
      <w:pPr>
        <w:ind w:left="11"/>
        <w:rPr>
          <w:color w:val="auto"/>
          <w:szCs w:val="24"/>
          <w:shd w:val="clear" w:color="auto" w:fill="auto"/>
        </w:rPr>
      </w:pPr>
    </w:p>
    <w:p w:rsidR="002A6814" w:rsidRDefault="002A6814" w:rsidP="002A6814">
      <w:pPr>
        <w:widowControl/>
        <w:spacing w:before="60" w:after="60"/>
        <w:jc w:val="center"/>
        <w:rPr>
          <w:b/>
          <w:color w:val="auto"/>
          <w:sz w:val="24"/>
          <w:szCs w:val="24"/>
          <w:shd w:val="clear" w:color="auto" w:fill="auto"/>
        </w:rPr>
      </w:pPr>
    </w:p>
    <w:p w:rsidR="002A6814" w:rsidRDefault="002A6814" w:rsidP="002A6814">
      <w:pPr>
        <w:widowControl/>
        <w:spacing w:before="60" w:after="60"/>
        <w:jc w:val="center"/>
        <w:rPr>
          <w:b/>
          <w:color w:val="auto"/>
          <w:sz w:val="24"/>
          <w:szCs w:val="24"/>
          <w:shd w:val="clear" w:color="auto" w:fill="auto"/>
        </w:rPr>
      </w:pPr>
      <w:r>
        <w:rPr>
          <w:b/>
          <w:color w:val="auto"/>
          <w:sz w:val="24"/>
          <w:szCs w:val="24"/>
          <w:shd w:val="clear" w:color="auto" w:fill="auto"/>
        </w:rPr>
        <w:t>Histórico de Revisões</w:t>
      </w:r>
    </w:p>
    <w:tbl>
      <w:tblPr>
        <w:tblW w:w="11119" w:type="dxa"/>
        <w:jc w:val="center"/>
        <w:tblLook w:val="0000" w:firstRow="0" w:lastRow="0" w:firstColumn="0" w:lastColumn="0" w:noHBand="0" w:noVBand="0"/>
      </w:tblPr>
      <w:tblGrid>
        <w:gridCol w:w="1583"/>
        <w:gridCol w:w="992"/>
        <w:gridCol w:w="5670"/>
        <w:gridCol w:w="2874"/>
      </w:tblGrid>
      <w:tr w:rsidR="002A6814" w:rsidTr="00573C7A">
        <w:trPr>
          <w:jc w:val="center"/>
        </w:trPr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6814" w:rsidRDefault="002A6814" w:rsidP="005413DB">
            <w:pPr>
              <w:widowControl/>
              <w:spacing w:before="60" w:after="60"/>
              <w:jc w:val="center"/>
              <w:rPr>
                <w:color w:val="auto"/>
                <w:szCs w:val="24"/>
                <w:shd w:val="clear" w:color="auto" w:fill="auto"/>
              </w:rPr>
            </w:pPr>
            <w:r>
              <w:rPr>
                <w:color w:val="auto"/>
                <w:szCs w:val="24"/>
                <w:shd w:val="clear" w:color="auto" w:fill="auto"/>
              </w:rPr>
              <w:t>Data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6814" w:rsidRDefault="002A6814" w:rsidP="005413DB">
            <w:pPr>
              <w:widowControl/>
              <w:spacing w:before="60" w:after="60"/>
              <w:jc w:val="center"/>
              <w:rPr>
                <w:color w:val="auto"/>
                <w:szCs w:val="24"/>
                <w:shd w:val="clear" w:color="auto" w:fill="auto"/>
              </w:rPr>
            </w:pPr>
            <w:r>
              <w:rPr>
                <w:color w:val="auto"/>
                <w:szCs w:val="24"/>
                <w:shd w:val="clear" w:color="auto" w:fill="auto"/>
              </w:rPr>
              <w:t>Versão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6814" w:rsidRDefault="002A6814" w:rsidP="005413DB">
            <w:pPr>
              <w:widowControl/>
              <w:spacing w:before="60" w:after="60"/>
              <w:jc w:val="center"/>
              <w:rPr>
                <w:color w:val="auto"/>
                <w:szCs w:val="24"/>
                <w:shd w:val="clear" w:color="auto" w:fill="auto"/>
              </w:rPr>
            </w:pPr>
            <w:r>
              <w:rPr>
                <w:color w:val="auto"/>
                <w:szCs w:val="24"/>
                <w:shd w:val="clear" w:color="auto" w:fill="auto"/>
              </w:rPr>
              <w:t>Descrição</w:t>
            </w:r>
          </w:p>
        </w:tc>
        <w:tc>
          <w:tcPr>
            <w:tcW w:w="2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6814" w:rsidRDefault="002A6814" w:rsidP="005413DB">
            <w:pPr>
              <w:widowControl/>
              <w:spacing w:before="60" w:after="60"/>
              <w:jc w:val="center"/>
              <w:rPr>
                <w:color w:val="auto"/>
                <w:szCs w:val="24"/>
                <w:shd w:val="clear" w:color="auto" w:fill="auto"/>
              </w:rPr>
            </w:pPr>
            <w:r>
              <w:rPr>
                <w:color w:val="auto"/>
                <w:szCs w:val="24"/>
                <w:shd w:val="clear" w:color="auto" w:fill="auto"/>
              </w:rPr>
              <w:t>Autor</w:t>
            </w:r>
          </w:p>
        </w:tc>
      </w:tr>
      <w:tr w:rsidR="00A32656" w:rsidTr="00573C7A">
        <w:trPr>
          <w:jc w:val="center"/>
        </w:trPr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32656" w:rsidRDefault="00A80F7F" w:rsidP="002574D7">
            <w:pPr>
              <w:widowControl/>
              <w:spacing w:before="60" w:after="60"/>
              <w:rPr>
                <w:color w:val="auto"/>
                <w:sz w:val="22"/>
                <w:szCs w:val="24"/>
                <w:shd w:val="clear" w:color="auto" w:fill="auto"/>
              </w:rPr>
            </w:pPr>
            <w:r>
              <w:rPr>
                <w:color w:val="auto"/>
                <w:sz w:val="22"/>
                <w:szCs w:val="24"/>
                <w:shd w:val="clear" w:color="auto" w:fill="auto"/>
              </w:rPr>
              <w:t>13/10/2016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32656" w:rsidRDefault="00A80F7F" w:rsidP="00E34F22">
            <w:pPr>
              <w:widowControl/>
              <w:spacing w:before="60" w:after="60"/>
              <w:rPr>
                <w:color w:val="auto"/>
                <w:sz w:val="22"/>
                <w:szCs w:val="24"/>
                <w:shd w:val="clear" w:color="auto" w:fill="auto"/>
              </w:rPr>
            </w:pPr>
            <w:r>
              <w:rPr>
                <w:color w:val="auto"/>
                <w:sz w:val="22"/>
                <w:szCs w:val="24"/>
                <w:shd w:val="clear" w:color="auto" w:fill="auto"/>
              </w:rPr>
              <w:t>1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32656" w:rsidRDefault="00A80F7F" w:rsidP="007B3665">
            <w:pPr>
              <w:widowControl/>
              <w:autoSpaceDE/>
              <w:autoSpaceDN/>
              <w:adjustRightInd/>
              <w:ind w:right="60"/>
              <w:rPr>
                <w:color w:val="auto"/>
                <w:sz w:val="22"/>
                <w:szCs w:val="24"/>
                <w:shd w:val="clear" w:color="auto" w:fill="auto"/>
              </w:rPr>
            </w:pPr>
            <w:r>
              <w:rPr>
                <w:color w:val="auto"/>
                <w:sz w:val="22"/>
                <w:szCs w:val="24"/>
                <w:shd w:val="clear" w:color="auto" w:fill="auto"/>
              </w:rPr>
              <w:t>Descreve as principais telas do sistema provisoriamente chamado de “Game Store”</w:t>
            </w:r>
          </w:p>
        </w:tc>
        <w:tc>
          <w:tcPr>
            <w:tcW w:w="2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32656" w:rsidRDefault="00A80F7F" w:rsidP="00E34F22">
            <w:pPr>
              <w:widowControl/>
              <w:spacing w:before="60" w:after="60"/>
              <w:rPr>
                <w:color w:val="auto"/>
                <w:sz w:val="22"/>
                <w:szCs w:val="24"/>
                <w:shd w:val="clear" w:color="auto" w:fill="auto"/>
              </w:rPr>
            </w:pPr>
            <w:r w:rsidRPr="00A80F7F">
              <w:rPr>
                <w:color w:val="auto"/>
                <w:sz w:val="22"/>
                <w:szCs w:val="24"/>
                <w:shd w:val="clear" w:color="auto" w:fill="auto"/>
              </w:rPr>
              <w:t>Roger Rodrigues de Oliveira</w:t>
            </w:r>
          </w:p>
        </w:tc>
      </w:tr>
      <w:tr w:rsidR="00B82517" w:rsidTr="00573C7A">
        <w:trPr>
          <w:jc w:val="center"/>
        </w:trPr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82517" w:rsidRDefault="00B82517" w:rsidP="002574D7">
            <w:pPr>
              <w:widowControl/>
              <w:spacing w:before="60" w:after="60"/>
              <w:rPr>
                <w:color w:val="auto"/>
                <w:sz w:val="22"/>
                <w:szCs w:val="24"/>
                <w:shd w:val="clear" w:color="auto" w:fill="auto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82517" w:rsidRDefault="00B82517" w:rsidP="00E34F22">
            <w:pPr>
              <w:widowControl/>
              <w:spacing w:before="60" w:after="60"/>
              <w:rPr>
                <w:color w:val="auto"/>
                <w:sz w:val="22"/>
                <w:szCs w:val="24"/>
                <w:shd w:val="clear" w:color="auto" w:fill="auto"/>
              </w:rPr>
            </w:pP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82517" w:rsidRDefault="00B82517" w:rsidP="005977E1">
            <w:pPr>
              <w:widowControl/>
              <w:autoSpaceDE/>
              <w:autoSpaceDN/>
              <w:adjustRightInd/>
              <w:ind w:right="60"/>
              <w:rPr>
                <w:color w:val="auto"/>
                <w:sz w:val="22"/>
                <w:szCs w:val="24"/>
                <w:shd w:val="clear" w:color="auto" w:fill="auto"/>
              </w:rPr>
            </w:pPr>
          </w:p>
        </w:tc>
        <w:tc>
          <w:tcPr>
            <w:tcW w:w="2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82517" w:rsidRDefault="00B82517" w:rsidP="00E34F22">
            <w:pPr>
              <w:widowControl/>
              <w:spacing w:before="60" w:after="60"/>
              <w:rPr>
                <w:color w:val="auto"/>
                <w:sz w:val="22"/>
                <w:szCs w:val="24"/>
                <w:shd w:val="clear" w:color="auto" w:fill="auto"/>
              </w:rPr>
            </w:pPr>
          </w:p>
        </w:tc>
      </w:tr>
      <w:tr w:rsidR="008A2D6D" w:rsidTr="00573C7A">
        <w:trPr>
          <w:jc w:val="center"/>
        </w:trPr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A2D6D" w:rsidRDefault="008A2D6D" w:rsidP="002574D7">
            <w:pPr>
              <w:widowControl/>
              <w:spacing w:before="60" w:after="60"/>
              <w:rPr>
                <w:color w:val="auto"/>
                <w:sz w:val="22"/>
                <w:szCs w:val="24"/>
                <w:shd w:val="clear" w:color="auto" w:fill="auto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A2D6D" w:rsidRDefault="008A2D6D" w:rsidP="00E34F22">
            <w:pPr>
              <w:widowControl/>
              <w:spacing w:before="60" w:after="60"/>
              <w:rPr>
                <w:color w:val="auto"/>
                <w:sz w:val="22"/>
                <w:szCs w:val="24"/>
                <w:shd w:val="clear" w:color="auto" w:fill="auto"/>
              </w:rPr>
            </w:pP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A2D6D" w:rsidRDefault="008A2D6D" w:rsidP="005977E1">
            <w:pPr>
              <w:widowControl/>
              <w:autoSpaceDE/>
              <w:autoSpaceDN/>
              <w:adjustRightInd/>
              <w:ind w:right="60"/>
              <w:rPr>
                <w:color w:val="auto"/>
                <w:sz w:val="22"/>
                <w:szCs w:val="24"/>
                <w:shd w:val="clear" w:color="auto" w:fill="auto"/>
              </w:rPr>
            </w:pPr>
          </w:p>
        </w:tc>
        <w:tc>
          <w:tcPr>
            <w:tcW w:w="2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A2D6D" w:rsidRDefault="008A2D6D" w:rsidP="00E34F22">
            <w:pPr>
              <w:widowControl/>
              <w:spacing w:before="60" w:after="60"/>
              <w:rPr>
                <w:color w:val="auto"/>
                <w:sz w:val="22"/>
                <w:szCs w:val="24"/>
                <w:shd w:val="clear" w:color="auto" w:fill="auto"/>
              </w:rPr>
            </w:pPr>
          </w:p>
        </w:tc>
      </w:tr>
      <w:tr w:rsidR="00436B5A" w:rsidTr="00573C7A">
        <w:trPr>
          <w:jc w:val="center"/>
        </w:trPr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6B5A" w:rsidRDefault="00436B5A" w:rsidP="002574D7">
            <w:pPr>
              <w:widowControl/>
              <w:spacing w:before="60" w:after="60"/>
              <w:rPr>
                <w:color w:val="auto"/>
                <w:sz w:val="22"/>
                <w:szCs w:val="24"/>
                <w:shd w:val="clear" w:color="auto" w:fill="auto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6B5A" w:rsidRDefault="00436B5A" w:rsidP="00E34F22">
            <w:pPr>
              <w:widowControl/>
              <w:spacing w:before="60" w:after="60"/>
              <w:rPr>
                <w:color w:val="auto"/>
                <w:sz w:val="22"/>
                <w:szCs w:val="24"/>
                <w:shd w:val="clear" w:color="auto" w:fill="auto"/>
              </w:rPr>
            </w:pP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6B5A" w:rsidRDefault="00436B5A" w:rsidP="005977E1">
            <w:pPr>
              <w:widowControl/>
              <w:autoSpaceDE/>
              <w:autoSpaceDN/>
              <w:adjustRightInd/>
              <w:ind w:right="60"/>
              <w:rPr>
                <w:color w:val="auto"/>
                <w:sz w:val="22"/>
                <w:szCs w:val="24"/>
                <w:shd w:val="clear" w:color="auto" w:fill="auto"/>
              </w:rPr>
            </w:pPr>
          </w:p>
        </w:tc>
        <w:tc>
          <w:tcPr>
            <w:tcW w:w="2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6B5A" w:rsidRDefault="00436B5A" w:rsidP="00E34F22">
            <w:pPr>
              <w:widowControl/>
              <w:spacing w:before="60" w:after="60"/>
              <w:rPr>
                <w:color w:val="auto"/>
                <w:sz w:val="22"/>
                <w:szCs w:val="24"/>
                <w:shd w:val="clear" w:color="auto" w:fill="auto"/>
              </w:rPr>
            </w:pPr>
          </w:p>
        </w:tc>
      </w:tr>
    </w:tbl>
    <w:p w:rsidR="00B94C7B" w:rsidRPr="000440E9" w:rsidRDefault="002A6814" w:rsidP="00B94C7B">
      <w:pPr>
        <w:rPr>
          <w:i/>
          <w:color w:val="333399"/>
        </w:rPr>
      </w:pPr>
      <w:r>
        <w:rPr>
          <w:color w:val="auto"/>
          <w:szCs w:val="24"/>
          <w:shd w:val="clear" w:color="auto" w:fill="auto"/>
        </w:rPr>
        <w:br w:type="page"/>
      </w:r>
      <w:bookmarkStart w:id="0" w:name="Tela_UC010__Gerar_Dados_Faltantes_do_Emp"/>
      <w:bookmarkStart w:id="1" w:name="BKM_7C880788_24ED_4663_8D9E_BC81CDB47419"/>
    </w:p>
    <w:p w:rsidR="00435800" w:rsidRDefault="002A6814" w:rsidP="002A6814">
      <w:pPr>
        <w:ind w:left="11"/>
        <w:rPr>
          <w:b/>
          <w:color w:val="auto"/>
          <w:sz w:val="24"/>
          <w:szCs w:val="24"/>
          <w:shd w:val="clear" w:color="auto" w:fill="auto"/>
        </w:rPr>
      </w:pPr>
      <w:bookmarkStart w:id="2" w:name="Layout_Planilha"/>
      <w:bookmarkStart w:id="3" w:name="BKM_78DD989D_8FB7_4e8b_9551_F67501D1A062"/>
      <w:r w:rsidRPr="00F470F6">
        <w:rPr>
          <w:b/>
          <w:color w:val="auto"/>
          <w:sz w:val="24"/>
          <w:szCs w:val="24"/>
          <w:shd w:val="clear" w:color="auto" w:fill="auto"/>
        </w:rPr>
        <w:lastRenderedPageBreak/>
        <w:t xml:space="preserve">Tela </w:t>
      </w:r>
      <w:r w:rsidR="00AF00DC">
        <w:rPr>
          <w:b/>
          <w:color w:val="auto"/>
          <w:sz w:val="24"/>
          <w:szCs w:val="24"/>
          <w:shd w:val="clear" w:color="auto" w:fill="auto"/>
        </w:rPr>
        <w:t>0</w:t>
      </w:r>
      <w:r w:rsidRPr="00F470F6">
        <w:rPr>
          <w:b/>
          <w:color w:val="auto"/>
          <w:sz w:val="24"/>
          <w:szCs w:val="24"/>
          <w:shd w:val="clear" w:color="auto" w:fill="auto"/>
        </w:rPr>
        <w:t xml:space="preserve">1 </w:t>
      </w:r>
      <w:r>
        <w:rPr>
          <w:b/>
          <w:color w:val="auto"/>
          <w:sz w:val="24"/>
          <w:szCs w:val="24"/>
          <w:shd w:val="clear" w:color="auto" w:fill="auto"/>
        </w:rPr>
        <w:t>–</w:t>
      </w:r>
      <w:r w:rsidRPr="00F470F6">
        <w:rPr>
          <w:b/>
          <w:color w:val="auto"/>
          <w:sz w:val="24"/>
          <w:szCs w:val="24"/>
          <w:shd w:val="clear" w:color="auto" w:fill="auto"/>
        </w:rPr>
        <w:t xml:space="preserve"> </w:t>
      </w:r>
      <w:bookmarkStart w:id="4" w:name="Tela_1___Alterar_Dados_Faltantes_do_Empr"/>
      <w:bookmarkStart w:id="5" w:name="BKM_2743CC73_84F1_40af_9A0D_8C6C0838651D"/>
      <w:bookmarkEnd w:id="2"/>
      <w:bookmarkEnd w:id="3"/>
      <w:r w:rsidR="00236B2C">
        <w:rPr>
          <w:b/>
          <w:color w:val="auto"/>
          <w:sz w:val="24"/>
          <w:szCs w:val="24"/>
          <w:shd w:val="clear" w:color="auto" w:fill="auto"/>
        </w:rPr>
        <w:t>Acesso ao sistema</w:t>
      </w:r>
      <w:r w:rsidR="00A32656">
        <w:rPr>
          <w:b/>
          <w:color w:val="auto"/>
          <w:sz w:val="24"/>
          <w:szCs w:val="24"/>
          <w:shd w:val="clear" w:color="auto" w:fill="auto"/>
        </w:rPr>
        <w:t xml:space="preserve"> </w:t>
      </w:r>
    </w:p>
    <w:p w:rsidR="00AA07B4" w:rsidRDefault="00AA07B4" w:rsidP="002A6814">
      <w:pPr>
        <w:ind w:left="11"/>
        <w:rPr>
          <w:b/>
          <w:color w:val="auto"/>
          <w:sz w:val="24"/>
          <w:szCs w:val="24"/>
          <w:shd w:val="clear" w:color="auto" w:fill="auto"/>
        </w:rPr>
      </w:pPr>
    </w:p>
    <w:p w:rsidR="0031754A" w:rsidRDefault="00AF00DC" w:rsidP="002A6814">
      <w:pPr>
        <w:ind w:left="11"/>
        <w:rPr>
          <w:color w:val="auto"/>
          <w:szCs w:val="24"/>
          <w:shd w:val="clear" w:color="auto" w:fill="auto"/>
        </w:rPr>
      </w:pPr>
      <w:bookmarkStart w:id="6" w:name="BKM_4CB8E097_C640_484d_86D8_B4BD01B10455"/>
      <w:r>
        <w:rPr>
          <w:noProof/>
          <w:color w:val="auto"/>
          <w:szCs w:val="24"/>
          <w:shd w:val="clear" w:color="auto" w:fill="auto"/>
        </w:rPr>
        <w:drawing>
          <wp:inline distT="0" distB="0" distL="0" distR="0" wp14:anchorId="3BDDC488" wp14:editId="45C96BA6">
            <wp:extent cx="5949315" cy="32169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315" cy="3216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5767" w:rsidRDefault="00E25767" w:rsidP="00E25767">
      <w:pPr>
        <w:pStyle w:val="Indice2"/>
        <w:widowControl/>
        <w:rPr>
          <w:rFonts w:ascii="Verdana" w:hAnsi="Verdana"/>
          <w:bCs w:val="0"/>
          <w:sz w:val="18"/>
          <w:szCs w:val="24"/>
          <w:lang w:val="pt-BR"/>
        </w:rPr>
      </w:pPr>
      <w:bookmarkStart w:id="7" w:name="Tela_2___Importar_resultados_do_leilão"/>
      <w:bookmarkStart w:id="8" w:name="BKM_DFA25F11_CFDC_4a3b_AF95_03C01473276B"/>
      <w:bookmarkEnd w:id="4"/>
      <w:bookmarkEnd w:id="5"/>
      <w:bookmarkEnd w:id="6"/>
      <w:r>
        <w:rPr>
          <w:rFonts w:ascii="Verdana" w:hAnsi="Verdana"/>
          <w:bCs w:val="0"/>
          <w:sz w:val="18"/>
          <w:szCs w:val="24"/>
          <w:lang w:val="pt-BR"/>
        </w:rPr>
        <w:t>Detalhamento de elementos do Protótipo (Tela 01)</w:t>
      </w:r>
    </w:p>
    <w:p w:rsidR="002A6814" w:rsidRDefault="002A6814" w:rsidP="002A6814">
      <w:pPr>
        <w:rPr>
          <w:szCs w:val="24"/>
          <w:shd w:val="clear" w:color="auto" w:fill="auto"/>
        </w:rPr>
      </w:pPr>
    </w:p>
    <w:tbl>
      <w:tblPr>
        <w:tblW w:w="10350" w:type="dxa"/>
        <w:tblInd w:w="3" w:type="dxa"/>
        <w:tblLayout w:type="fixed"/>
        <w:tblCellMar>
          <w:left w:w="1" w:type="dxa"/>
          <w:right w:w="1" w:type="dxa"/>
        </w:tblCellMar>
        <w:tblLook w:val="0000" w:firstRow="0" w:lastRow="0" w:firstColumn="0" w:lastColumn="0" w:noHBand="0" w:noVBand="0"/>
      </w:tblPr>
      <w:tblGrid>
        <w:gridCol w:w="1530"/>
        <w:gridCol w:w="1170"/>
        <w:gridCol w:w="1170"/>
        <w:gridCol w:w="900"/>
        <w:gridCol w:w="810"/>
        <w:gridCol w:w="1800"/>
        <w:gridCol w:w="2970"/>
      </w:tblGrid>
      <w:tr w:rsidR="00F220EB" w:rsidRPr="002A4A74" w:rsidTr="00F220EB"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0C0C0"/>
            <w:tcMar>
              <w:top w:w="0" w:type="dxa"/>
              <w:left w:w="1" w:type="dxa"/>
              <w:bottom w:w="0" w:type="dxa"/>
              <w:right w:w="1" w:type="dxa"/>
            </w:tcMar>
          </w:tcPr>
          <w:p w:rsidR="00F220EB" w:rsidRPr="002A4A74" w:rsidRDefault="00F220EB" w:rsidP="00F220EB">
            <w:pPr>
              <w:widowControl/>
              <w:rPr>
                <w:b/>
                <w:color w:val="0F0F0F"/>
                <w:szCs w:val="24"/>
                <w:shd w:val="clear" w:color="auto" w:fill="auto"/>
              </w:rPr>
            </w:pPr>
            <w:r w:rsidRPr="002A4A74">
              <w:rPr>
                <w:b/>
                <w:color w:val="0F0F0F"/>
                <w:szCs w:val="24"/>
                <w:shd w:val="clear" w:color="auto" w:fill="auto"/>
              </w:rPr>
              <w:t>Nome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0C0C0"/>
            <w:tcMar>
              <w:top w:w="0" w:type="dxa"/>
              <w:left w:w="1" w:type="dxa"/>
              <w:bottom w:w="0" w:type="dxa"/>
              <w:right w:w="1" w:type="dxa"/>
            </w:tcMar>
          </w:tcPr>
          <w:p w:rsidR="00F220EB" w:rsidRPr="002A4A74" w:rsidRDefault="00F220EB" w:rsidP="00F220EB">
            <w:pPr>
              <w:widowControl/>
              <w:rPr>
                <w:b/>
                <w:color w:val="0F0F0F"/>
                <w:szCs w:val="24"/>
                <w:shd w:val="clear" w:color="auto" w:fill="auto"/>
              </w:rPr>
            </w:pPr>
            <w:r w:rsidRPr="002A4A74">
              <w:rPr>
                <w:b/>
                <w:color w:val="0F0F0F"/>
                <w:szCs w:val="24"/>
                <w:shd w:val="clear" w:color="auto" w:fill="auto"/>
              </w:rPr>
              <w:t xml:space="preserve"> Tipo do Campo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0C0C0"/>
            <w:tcMar>
              <w:top w:w="0" w:type="dxa"/>
              <w:left w:w="1" w:type="dxa"/>
              <w:bottom w:w="0" w:type="dxa"/>
              <w:right w:w="1" w:type="dxa"/>
            </w:tcMar>
          </w:tcPr>
          <w:p w:rsidR="00F220EB" w:rsidRPr="002A4A74" w:rsidRDefault="00F220EB" w:rsidP="00F220EB">
            <w:pPr>
              <w:widowControl/>
              <w:rPr>
                <w:b/>
                <w:color w:val="0F0F0F"/>
                <w:szCs w:val="24"/>
                <w:shd w:val="clear" w:color="auto" w:fill="auto"/>
              </w:rPr>
            </w:pPr>
            <w:r w:rsidRPr="002A4A74">
              <w:rPr>
                <w:b/>
                <w:color w:val="0F0F0F"/>
                <w:szCs w:val="24"/>
                <w:shd w:val="clear" w:color="auto" w:fill="auto"/>
              </w:rPr>
              <w:t xml:space="preserve"> Obrigatório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0C0C0"/>
            <w:tcMar>
              <w:top w:w="0" w:type="dxa"/>
              <w:left w:w="1" w:type="dxa"/>
              <w:bottom w:w="0" w:type="dxa"/>
              <w:right w:w="1" w:type="dxa"/>
            </w:tcMar>
          </w:tcPr>
          <w:p w:rsidR="00F220EB" w:rsidRPr="002A4A74" w:rsidRDefault="00F220EB" w:rsidP="00F220EB">
            <w:pPr>
              <w:widowControl/>
              <w:jc w:val="center"/>
              <w:rPr>
                <w:b/>
                <w:color w:val="0F0F0F"/>
                <w:szCs w:val="24"/>
                <w:shd w:val="clear" w:color="auto" w:fill="auto"/>
              </w:rPr>
            </w:pPr>
            <w:r w:rsidRPr="002A4A74">
              <w:rPr>
                <w:b/>
                <w:color w:val="0F0F0F"/>
                <w:szCs w:val="24"/>
                <w:shd w:val="clear" w:color="auto" w:fill="auto"/>
              </w:rPr>
              <w:t xml:space="preserve"> Tamanho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0C0C0"/>
            <w:tcMar>
              <w:top w:w="0" w:type="dxa"/>
              <w:left w:w="1" w:type="dxa"/>
              <w:bottom w:w="0" w:type="dxa"/>
              <w:right w:w="1" w:type="dxa"/>
            </w:tcMar>
          </w:tcPr>
          <w:p w:rsidR="00F220EB" w:rsidRPr="002A4A74" w:rsidRDefault="00F220EB" w:rsidP="00F220EB">
            <w:pPr>
              <w:widowControl/>
              <w:jc w:val="center"/>
              <w:rPr>
                <w:b/>
                <w:color w:val="0F0F0F"/>
                <w:szCs w:val="24"/>
                <w:shd w:val="clear" w:color="auto" w:fill="auto"/>
              </w:rPr>
            </w:pPr>
            <w:r w:rsidRPr="002A4A74">
              <w:rPr>
                <w:b/>
                <w:color w:val="0F0F0F"/>
                <w:szCs w:val="24"/>
                <w:shd w:val="clear" w:color="auto" w:fill="auto"/>
              </w:rPr>
              <w:t>Valor padrão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0C0C0"/>
            <w:tcMar>
              <w:top w:w="0" w:type="dxa"/>
              <w:left w:w="1" w:type="dxa"/>
              <w:bottom w:w="0" w:type="dxa"/>
              <w:right w:w="1" w:type="dxa"/>
            </w:tcMar>
          </w:tcPr>
          <w:p w:rsidR="00F220EB" w:rsidRPr="002A4A74" w:rsidRDefault="00F220EB" w:rsidP="00F220EB">
            <w:pPr>
              <w:widowControl/>
              <w:jc w:val="center"/>
              <w:rPr>
                <w:b/>
                <w:color w:val="0F0F0F"/>
                <w:szCs w:val="24"/>
                <w:shd w:val="clear" w:color="auto" w:fill="auto"/>
              </w:rPr>
            </w:pPr>
            <w:r w:rsidRPr="002A4A74">
              <w:rPr>
                <w:b/>
                <w:color w:val="0F0F0F"/>
                <w:szCs w:val="24"/>
                <w:shd w:val="clear" w:color="auto" w:fill="auto"/>
              </w:rPr>
              <w:t xml:space="preserve"> Máscara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0C0C0"/>
            <w:tcMar>
              <w:top w:w="0" w:type="dxa"/>
              <w:left w:w="1" w:type="dxa"/>
              <w:bottom w:w="0" w:type="dxa"/>
              <w:right w:w="1" w:type="dxa"/>
            </w:tcMar>
          </w:tcPr>
          <w:p w:rsidR="00F220EB" w:rsidRPr="002A4A74" w:rsidRDefault="00F220EB" w:rsidP="00F220EB">
            <w:pPr>
              <w:widowControl/>
              <w:jc w:val="center"/>
              <w:rPr>
                <w:b/>
                <w:color w:val="0F0F0F"/>
                <w:szCs w:val="24"/>
                <w:shd w:val="clear" w:color="auto" w:fill="auto"/>
              </w:rPr>
            </w:pPr>
            <w:r w:rsidRPr="002A4A74">
              <w:rPr>
                <w:b/>
                <w:color w:val="0F0F0F"/>
                <w:szCs w:val="24"/>
                <w:shd w:val="clear" w:color="auto" w:fill="auto"/>
              </w:rPr>
              <w:t xml:space="preserve"> Regras de Preenchimento/ Comportamento</w:t>
            </w:r>
          </w:p>
        </w:tc>
      </w:tr>
      <w:tr w:rsidR="00A80F7F" w:rsidRPr="00A80F7F" w:rsidTr="00F220EB"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435800" w:rsidRPr="00A80F7F" w:rsidRDefault="00BD3754" w:rsidP="00435800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 w:rsidRPr="00A80F7F">
              <w:rPr>
                <w:color w:val="000000" w:themeColor="text1"/>
                <w:szCs w:val="24"/>
                <w:shd w:val="clear" w:color="auto" w:fill="auto"/>
              </w:rPr>
              <w:t>Encerrar</w:t>
            </w:r>
          </w:p>
          <w:p w:rsidR="00435800" w:rsidRPr="00A80F7F" w:rsidRDefault="00435800" w:rsidP="00435800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435800" w:rsidRPr="00A80F7F" w:rsidRDefault="00BD3754" w:rsidP="00435800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 w:rsidRPr="00A80F7F">
              <w:rPr>
                <w:color w:val="000000" w:themeColor="text1"/>
                <w:szCs w:val="24"/>
                <w:shd w:val="clear" w:color="auto" w:fill="auto"/>
              </w:rPr>
              <w:t>Button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435800" w:rsidRPr="00A80F7F" w:rsidRDefault="00435800" w:rsidP="00435800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 w:rsidRPr="00A80F7F">
              <w:rPr>
                <w:color w:val="000000" w:themeColor="text1"/>
                <w:szCs w:val="24"/>
                <w:shd w:val="clear" w:color="auto" w:fill="auto"/>
              </w:rPr>
              <w:t>N/A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435800" w:rsidRPr="00A80F7F" w:rsidRDefault="00BD3754" w:rsidP="00435800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 w:rsidRPr="00A80F7F">
              <w:rPr>
                <w:color w:val="000000" w:themeColor="text1"/>
                <w:szCs w:val="24"/>
                <w:shd w:val="clear" w:color="auto" w:fill="auto"/>
              </w:rPr>
              <w:t>N/A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435800" w:rsidRPr="00A80F7F" w:rsidRDefault="00435800" w:rsidP="00435800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 w:rsidRPr="00A80F7F">
              <w:rPr>
                <w:color w:val="000000" w:themeColor="text1"/>
                <w:szCs w:val="24"/>
                <w:shd w:val="clear" w:color="auto" w:fill="auto"/>
              </w:rPr>
              <w:t>N/A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435800" w:rsidRPr="00A80F7F" w:rsidRDefault="00435800" w:rsidP="00435800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 w:rsidRPr="00A80F7F">
              <w:rPr>
                <w:color w:val="000000" w:themeColor="text1"/>
                <w:szCs w:val="24"/>
                <w:shd w:val="clear" w:color="auto" w:fill="auto"/>
              </w:rPr>
              <w:t>N/A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435800" w:rsidRPr="00A80F7F" w:rsidRDefault="00BD3754" w:rsidP="00BD3754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 w:rsidRPr="00A80F7F">
              <w:rPr>
                <w:color w:val="000000" w:themeColor="text1"/>
                <w:szCs w:val="24"/>
                <w:shd w:val="clear" w:color="auto" w:fill="auto"/>
              </w:rPr>
              <w:t>Ao ser acionado o botão encerra o funcionamento do sistema</w:t>
            </w:r>
          </w:p>
        </w:tc>
      </w:tr>
      <w:tr w:rsidR="00A80F7F" w:rsidRPr="00A80F7F" w:rsidTr="00F220EB"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435800" w:rsidRPr="00A80F7F" w:rsidRDefault="00BD3754" w:rsidP="00F220EB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 w:rsidRPr="00A80F7F">
              <w:rPr>
                <w:color w:val="000000" w:themeColor="text1"/>
                <w:szCs w:val="24"/>
                <w:shd w:val="clear" w:color="auto" w:fill="auto"/>
              </w:rPr>
              <w:t>Início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435800" w:rsidRPr="00A80F7F" w:rsidRDefault="00BD3754" w:rsidP="00F220EB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 w:rsidRPr="00A80F7F">
              <w:rPr>
                <w:color w:val="000000" w:themeColor="text1"/>
                <w:szCs w:val="24"/>
                <w:shd w:val="clear" w:color="auto" w:fill="auto"/>
              </w:rPr>
              <w:t>Button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435800" w:rsidRPr="00A80F7F" w:rsidRDefault="00435800" w:rsidP="00F220EB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 w:rsidRPr="00A80F7F">
              <w:rPr>
                <w:color w:val="000000" w:themeColor="text1"/>
                <w:szCs w:val="24"/>
                <w:shd w:val="clear" w:color="auto" w:fill="auto"/>
              </w:rPr>
              <w:t>N/A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435800" w:rsidRPr="00A80F7F" w:rsidRDefault="00BD3754" w:rsidP="00F220EB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 w:rsidRPr="00A80F7F">
              <w:rPr>
                <w:color w:val="000000" w:themeColor="text1"/>
                <w:szCs w:val="24"/>
                <w:shd w:val="clear" w:color="auto" w:fill="auto"/>
              </w:rPr>
              <w:t>N/A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435800" w:rsidRPr="00A80F7F" w:rsidRDefault="00435800" w:rsidP="00F220EB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 w:rsidRPr="00A80F7F">
              <w:rPr>
                <w:color w:val="000000" w:themeColor="text1"/>
                <w:szCs w:val="24"/>
                <w:shd w:val="clear" w:color="auto" w:fill="auto"/>
              </w:rPr>
              <w:t>N/A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435800" w:rsidRPr="00A80F7F" w:rsidRDefault="00435800" w:rsidP="00F220EB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 w:rsidRPr="00A80F7F">
              <w:rPr>
                <w:color w:val="000000" w:themeColor="text1"/>
                <w:szCs w:val="24"/>
                <w:shd w:val="clear" w:color="auto" w:fill="auto"/>
              </w:rPr>
              <w:t>N/A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435800" w:rsidRPr="00A80F7F" w:rsidRDefault="00BD3754" w:rsidP="00BD3754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 w:rsidRPr="00A80F7F">
              <w:rPr>
                <w:color w:val="000000" w:themeColor="text1"/>
                <w:szCs w:val="24"/>
                <w:shd w:val="clear" w:color="auto" w:fill="auto"/>
              </w:rPr>
              <w:t>Ao ser acionado o botão retorna a esta tela de qualquer outra tela do sistema</w:t>
            </w:r>
          </w:p>
        </w:tc>
      </w:tr>
      <w:tr w:rsidR="00435800" w:rsidRPr="00A80F7F" w:rsidTr="00F220EB"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435800" w:rsidRPr="00A80F7F" w:rsidRDefault="00BD3754" w:rsidP="00F220EB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 w:rsidRPr="00A80F7F">
              <w:rPr>
                <w:color w:val="000000" w:themeColor="text1"/>
                <w:szCs w:val="24"/>
                <w:shd w:val="clear" w:color="auto" w:fill="auto"/>
              </w:rPr>
              <w:t>Clientes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435800" w:rsidRPr="00A80F7F" w:rsidRDefault="00BD3754" w:rsidP="00F220EB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 w:rsidRPr="00A80F7F">
              <w:rPr>
                <w:color w:val="000000" w:themeColor="text1"/>
                <w:szCs w:val="24"/>
                <w:shd w:val="clear" w:color="auto" w:fill="auto"/>
              </w:rPr>
              <w:t>Button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435800" w:rsidRPr="00A80F7F" w:rsidRDefault="00435800" w:rsidP="00F220EB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 w:rsidRPr="00A80F7F">
              <w:rPr>
                <w:color w:val="000000" w:themeColor="text1"/>
                <w:szCs w:val="24"/>
                <w:shd w:val="clear" w:color="auto" w:fill="auto"/>
              </w:rPr>
              <w:t>N/A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435800" w:rsidRPr="00A80F7F" w:rsidRDefault="00BD3754" w:rsidP="00F220EB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 w:rsidRPr="00A80F7F">
              <w:rPr>
                <w:color w:val="000000" w:themeColor="text1"/>
                <w:szCs w:val="24"/>
                <w:shd w:val="clear" w:color="auto" w:fill="auto"/>
              </w:rPr>
              <w:t>N/A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435800" w:rsidRPr="00A80F7F" w:rsidRDefault="00435800" w:rsidP="00F220EB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 w:rsidRPr="00A80F7F">
              <w:rPr>
                <w:color w:val="000000" w:themeColor="text1"/>
                <w:szCs w:val="24"/>
                <w:shd w:val="clear" w:color="auto" w:fill="auto"/>
              </w:rPr>
              <w:t>N/A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435800" w:rsidRPr="00A80F7F" w:rsidRDefault="00435800" w:rsidP="00F220EB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 w:rsidRPr="00A80F7F">
              <w:rPr>
                <w:color w:val="000000" w:themeColor="text1"/>
                <w:szCs w:val="24"/>
                <w:shd w:val="clear" w:color="auto" w:fill="auto"/>
              </w:rPr>
              <w:t>N/A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435800" w:rsidRPr="00A80F7F" w:rsidRDefault="00BD3754" w:rsidP="008A2D6D">
            <w:pPr>
              <w:rPr>
                <w:color w:val="000000" w:themeColor="text1"/>
                <w:szCs w:val="24"/>
                <w:shd w:val="clear" w:color="auto" w:fill="auto"/>
              </w:rPr>
            </w:pPr>
            <w:r w:rsidRPr="00A80F7F">
              <w:rPr>
                <w:color w:val="000000" w:themeColor="text1"/>
                <w:szCs w:val="24"/>
                <w:shd w:val="clear" w:color="auto" w:fill="auto"/>
              </w:rPr>
              <w:t>Ao ser acionado o botão direciona o usuário para a lista do cadastro de clientes</w:t>
            </w:r>
          </w:p>
        </w:tc>
      </w:tr>
      <w:tr w:rsidR="00435800" w:rsidRPr="00A80F7F" w:rsidTr="00F220EB"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435800" w:rsidRPr="00A80F7F" w:rsidRDefault="00BD3754" w:rsidP="00F220EB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 w:rsidRPr="00A80F7F">
              <w:rPr>
                <w:color w:val="000000" w:themeColor="text1"/>
                <w:szCs w:val="24"/>
                <w:shd w:val="clear" w:color="auto" w:fill="auto"/>
              </w:rPr>
              <w:t>Produtos</w:t>
            </w:r>
          </w:p>
          <w:p w:rsidR="00435800" w:rsidRPr="00A80F7F" w:rsidRDefault="00435800" w:rsidP="00F220EB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435800" w:rsidRPr="00A80F7F" w:rsidRDefault="00BD3754" w:rsidP="00F220EB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 w:rsidRPr="00A80F7F">
              <w:rPr>
                <w:color w:val="000000" w:themeColor="text1"/>
                <w:szCs w:val="24"/>
                <w:shd w:val="clear" w:color="auto" w:fill="auto"/>
              </w:rPr>
              <w:t>Button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435800" w:rsidRPr="00A80F7F" w:rsidRDefault="00435800" w:rsidP="00F220EB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 w:rsidRPr="00A80F7F">
              <w:rPr>
                <w:color w:val="000000" w:themeColor="text1"/>
                <w:szCs w:val="24"/>
                <w:shd w:val="clear" w:color="auto" w:fill="auto"/>
              </w:rPr>
              <w:t>N/A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435800" w:rsidRPr="00A80F7F" w:rsidRDefault="00435800" w:rsidP="00F220EB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 w:rsidRPr="00A80F7F">
              <w:rPr>
                <w:color w:val="000000" w:themeColor="text1"/>
                <w:szCs w:val="24"/>
                <w:shd w:val="clear" w:color="auto" w:fill="auto"/>
              </w:rPr>
              <w:t>N/A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435800" w:rsidRPr="00A80F7F" w:rsidRDefault="00435800" w:rsidP="00F220EB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 w:rsidRPr="00A80F7F">
              <w:rPr>
                <w:color w:val="000000" w:themeColor="text1"/>
                <w:szCs w:val="24"/>
                <w:shd w:val="clear" w:color="auto" w:fill="auto"/>
              </w:rPr>
              <w:t>N/A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435800" w:rsidRPr="00A80F7F" w:rsidRDefault="00BD3754" w:rsidP="00F220EB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 w:rsidRPr="00A80F7F">
              <w:rPr>
                <w:color w:val="000000" w:themeColor="text1"/>
                <w:szCs w:val="24"/>
                <w:shd w:val="clear" w:color="auto" w:fill="auto"/>
              </w:rPr>
              <w:t>N/A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435800" w:rsidRPr="00A80F7F" w:rsidRDefault="00BD3754" w:rsidP="00B8622D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 w:rsidRPr="00A80F7F">
              <w:rPr>
                <w:color w:val="000000" w:themeColor="text1"/>
                <w:szCs w:val="24"/>
                <w:shd w:val="clear" w:color="auto" w:fill="auto"/>
              </w:rPr>
              <w:t>Ao ser acionado o botão direciona o usuário para a lista do cadastro de produtos</w:t>
            </w:r>
          </w:p>
        </w:tc>
      </w:tr>
      <w:tr w:rsidR="00A80F7F" w:rsidRPr="00A80F7F" w:rsidTr="00F220EB"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435800" w:rsidRPr="00A80F7F" w:rsidRDefault="00BD3754" w:rsidP="00F220EB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 w:rsidRPr="00A80F7F">
              <w:rPr>
                <w:color w:val="000000" w:themeColor="text1"/>
                <w:szCs w:val="24"/>
                <w:shd w:val="clear" w:color="auto" w:fill="auto"/>
              </w:rPr>
              <w:t>Vendas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435800" w:rsidRPr="00A80F7F" w:rsidRDefault="00BD3754" w:rsidP="00F220EB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 w:rsidRPr="00A80F7F">
              <w:rPr>
                <w:color w:val="000000" w:themeColor="text1"/>
                <w:szCs w:val="24"/>
                <w:shd w:val="clear" w:color="auto" w:fill="auto"/>
              </w:rPr>
              <w:t>Button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435800" w:rsidRPr="00A80F7F" w:rsidRDefault="00435800" w:rsidP="00F220EB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 w:rsidRPr="00A80F7F">
              <w:rPr>
                <w:color w:val="000000" w:themeColor="text1"/>
                <w:szCs w:val="24"/>
                <w:shd w:val="clear" w:color="auto" w:fill="auto"/>
              </w:rPr>
              <w:t>N/A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435800" w:rsidRPr="00A80F7F" w:rsidRDefault="00435800" w:rsidP="00F220EB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 w:rsidRPr="00A80F7F">
              <w:rPr>
                <w:color w:val="000000" w:themeColor="text1"/>
                <w:szCs w:val="24"/>
                <w:shd w:val="clear" w:color="auto" w:fill="auto"/>
              </w:rPr>
              <w:t>N/A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435800" w:rsidRPr="00A80F7F" w:rsidRDefault="00435800" w:rsidP="00F220EB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 w:rsidRPr="00A80F7F">
              <w:rPr>
                <w:color w:val="000000" w:themeColor="text1"/>
                <w:szCs w:val="24"/>
                <w:shd w:val="clear" w:color="auto" w:fill="auto"/>
              </w:rPr>
              <w:t>N/A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435800" w:rsidRPr="00A80F7F" w:rsidRDefault="00BD3754" w:rsidP="00F220EB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 w:rsidRPr="00A80F7F">
              <w:rPr>
                <w:color w:val="000000" w:themeColor="text1"/>
                <w:szCs w:val="24"/>
                <w:shd w:val="clear" w:color="auto" w:fill="auto"/>
              </w:rPr>
              <w:t>N/A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435800" w:rsidRPr="00A80F7F" w:rsidRDefault="00BD3754" w:rsidP="00BD3754">
            <w:pPr>
              <w:widowControl/>
              <w:rPr>
                <w:color w:val="000000" w:themeColor="text1"/>
                <w:sz w:val="18"/>
                <w:szCs w:val="24"/>
                <w:shd w:val="clear" w:color="auto" w:fill="auto"/>
              </w:rPr>
            </w:pPr>
            <w:r w:rsidRPr="00A80F7F">
              <w:rPr>
                <w:color w:val="000000" w:themeColor="text1"/>
                <w:szCs w:val="24"/>
                <w:shd w:val="clear" w:color="auto" w:fill="auto"/>
              </w:rPr>
              <w:t>Ao ser acionado o botão direciona o usuário para a tela de criação de pedido/venda</w:t>
            </w:r>
          </w:p>
        </w:tc>
      </w:tr>
      <w:tr w:rsidR="00435800" w:rsidRPr="00A80F7F" w:rsidTr="00F220EB"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435800" w:rsidRPr="00A80F7F" w:rsidRDefault="00BD3754" w:rsidP="00F220EB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 w:rsidRPr="00A80F7F">
              <w:rPr>
                <w:color w:val="000000" w:themeColor="text1"/>
                <w:szCs w:val="24"/>
                <w:shd w:val="clear" w:color="auto" w:fill="auto"/>
              </w:rPr>
              <w:t>Relatórios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435800" w:rsidRPr="00A80F7F" w:rsidRDefault="00435800" w:rsidP="00F220EB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 w:rsidRPr="00A80F7F">
              <w:rPr>
                <w:color w:val="000000" w:themeColor="text1"/>
                <w:szCs w:val="24"/>
                <w:shd w:val="clear" w:color="auto" w:fill="auto"/>
              </w:rPr>
              <w:t>Button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435800" w:rsidRPr="00A80F7F" w:rsidRDefault="00435800" w:rsidP="00F220EB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 w:rsidRPr="00A80F7F">
              <w:rPr>
                <w:color w:val="000000" w:themeColor="text1"/>
                <w:szCs w:val="24"/>
                <w:shd w:val="clear" w:color="auto" w:fill="auto"/>
              </w:rPr>
              <w:t>N/A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435800" w:rsidRPr="00A80F7F" w:rsidRDefault="00435800" w:rsidP="00F220EB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 w:rsidRPr="00A80F7F">
              <w:rPr>
                <w:color w:val="000000" w:themeColor="text1"/>
                <w:szCs w:val="24"/>
                <w:shd w:val="clear" w:color="auto" w:fill="auto"/>
              </w:rPr>
              <w:t>N/A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435800" w:rsidRPr="00A80F7F" w:rsidRDefault="00435800" w:rsidP="00F220EB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 w:rsidRPr="00A80F7F">
              <w:rPr>
                <w:color w:val="000000" w:themeColor="text1"/>
                <w:szCs w:val="24"/>
                <w:shd w:val="clear" w:color="auto" w:fill="auto"/>
              </w:rPr>
              <w:t>N/A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435800" w:rsidRPr="00A80F7F" w:rsidRDefault="00435800" w:rsidP="00F220EB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 w:rsidRPr="00A80F7F">
              <w:rPr>
                <w:color w:val="000000" w:themeColor="text1"/>
                <w:szCs w:val="24"/>
                <w:shd w:val="clear" w:color="auto" w:fill="auto"/>
              </w:rPr>
              <w:t>N/A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435800" w:rsidRPr="00A80F7F" w:rsidRDefault="00BD3754" w:rsidP="00B8622D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 w:rsidRPr="00A80F7F">
              <w:rPr>
                <w:color w:val="000000" w:themeColor="text1"/>
                <w:szCs w:val="24"/>
                <w:shd w:val="clear" w:color="auto" w:fill="auto"/>
              </w:rPr>
              <w:t>Ao ser acionado o botão direciona o usuário para a tela de geração de relatórios de venda</w:t>
            </w:r>
          </w:p>
        </w:tc>
      </w:tr>
    </w:tbl>
    <w:p w:rsidR="00F220EB" w:rsidRPr="00F220EB" w:rsidRDefault="00F220EB" w:rsidP="002A6814">
      <w:pPr>
        <w:rPr>
          <w:b/>
          <w:noProof/>
          <w:color w:val="FF0000"/>
        </w:rPr>
      </w:pPr>
    </w:p>
    <w:bookmarkEnd w:id="0"/>
    <w:bookmarkEnd w:id="1"/>
    <w:bookmarkEnd w:id="7"/>
    <w:bookmarkEnd w:id="8"/>
    <w:p w:rsidR="00D67245" w:rsidRDefault="00D67245" w:rsidP="002A6814">
      <w:pPr>
        <w:rPr>
          <w:szCs w:val="24"/>
          <w:shd w:val="clear" w:color="auto" w:fill="auto"/>
        </w:rPr>
      </w:pPr>
    </w:p>
    <w:p w:rsidR="00671CFE" w:rsidRDefault="00671CFE" w:rsidP="002A6814">
      <w:pPr>
        <w:rPr>
          <w:szCs w:val="24"/>
          <w:shd w:val="clear" w:color="auto" w:fill="auto"/>
        </w:rPr>
      </w:pPr>
    </w:p>
    <w:p w:rsidR="00671CFE" w:rsidRDefault="00671CFE" w:rsidP="002A6814">
      <w:pPr>
        <w:rPr>
          <w:szCs w:val="24"/>
          <w:shd w:val="clear" w:color="auto" w:fill="auto"/>
        </w:rPr>
      </w:pPr>
    </w:p>
    <w:p w:rsidR="00671CFE" w:rsidRDefault="00671CFE" w:rsidP="002A6814">
      <w:pPr>
        <w:rPr>
          <w:szCs w:val="24"/>
          <w:shd w:val="clear" w:color="auto" w:fill="auto"/>
        </w:rPr>
      </w:pPr>
    </w:p>
    <w:p w:rsidR="00671CFE" w:rsidRDefault="00671CFE" w:rsidP="002A6814">
      <w:pPr>
        <w:rPr>
          <w:szCs w:val="24"/>
          <w:shd w:val="clear" w:color="auto" w:fill="auto"/>
        </w:rPr>
      </w:pPr>
    </w:p>
    <w:p w:rsidR="00671CFE" w:rsidRDefault="00671CFE" w:rsidP="002A6814">
      <w:pPr>
        <w:rPr>
          <w:szCs w:val="24"/>
          <w:shd w:val="clear" w:color="auto" w:fill="auto"/>
        </w:rPr>
      </w:pPr>
    </w:p>
    <w:p w:rsidR="00671CFE" w:rsidRDefault="00671CFE" w:rsidP="002A6814">
      <w:pPr>
        <w:rPr>
          <w:szCs w:val="24"/>
          <w:shd w:val="clear" w:color="auto" w:fill="auto"/>
        </w:rPr>
      </w:pPr>
    </w:p>
    <w:p w:rsidR="00671CFE" w:rsidRDefault="00671CFE" w:rsidP="002A6814">
      <w:pPr>
        <w:rPr>
          <w:szCs w:val="24"/>
          <w:shd w:val="clear" w:color="auto" w:fill="auto"/>
        </w:rPr>
      </w:pPr>
    </w:p>
    <w:p w:rsidR="00671CFE" w:rsidRDefault="00671CFE" w:rsidP="00671CFE">
      <w:pPr>
        <w:ind w:left="11"/>
        <w:rPr>
          <w:b/>
          <w:color w:val="auto"/>
          <w:sz w:val="24"/>
          <w:szCs w:val="24"/>
          <w:shd w:val="clear" w:color="auto" w:fill="auto"/>
        </w:rPr>
      </w:pPr>
      <w:r w:rsidRPr="00F470F6">
        <w:rPr>
          <w:b/>
          <w:color w:val="auto"/>
          <w:sz w:val="24"/>
          <w:szCs w:val="24"/>
          <w:shd w:val="clear" w:color="auto" w:fill="auto"/>
        </w:rPr>
        <w:lastRenderedPageBreak/>
        <w:t xml:space="preserve">Tela </w:t>
      </w:r>
      <w:r>
        <w:rPr>
          <w:b/>
          <w:color w:val="auto"/>
          <w:sz w:val="24"/>
          <w:szCs w:val="24"/>
          <w:shd w:val="clear" w:color="auto" w:fill="auto"/>
        </w:rPr>
        <w:t>02</w:t>
      </w:r>
      <w:r w:rsidRPr="00F470F6">
        <w:rPr>
          <w:b/>
          <w:color w:val="auto"/>
          <w:sz w:val="24"/>
          <w:szCs w:val="24"/>
          <w:shd w:val="clear" w:color="auto" w:fill="auto"/>
        </w:rPr>
        <w:t xml:space="preserve"> </w:t>
      </w:r>
      <w:r>
        <w:rPr>
          <w:b/>
          <w:color w:val="auto"/>
          <w:sz w:val="24"/>
          <w:szCs w:val="24"/>
          <w:shd w:val="clear" w:color="auto" w:fill="auto"/>
        </w:rPr>
        <w:t>–</w:t>
      </w:r>
      <w:r w:rsidRPr="00F470F6">
        <w:rPr>
          <w:b/>
          <w:color w:val="auto"/>
          <w:sz w:val="24"/>
          <w:szCs w:val="24"/>
          <w:shd w:val="clear" w:color="auto" w:fill="auto"/>
        </w:rPr>
        <w:t xml:space="preserve"> </w:t>
      </w:r>
      <w:r w:rsidR="007B58A9">
        <w:rPr>
          <w:b/>
          <w:color w:val="auto"/>
          <w:sz w:val="24"/>
          <w:szCs w:val="24"/>
          <w:shd w:val="clear" w:color="auto" w:fill="auto"/>
        </w:rPr>
        <w:t>Lista</w:t>
      </w:r>
      <w:r>
        <w:rPr>
          <w:b/>
          <w:color w:val="auto"/>
          <w:sz w:val="24"/>
          <w:szCs w:val="24"/>
          <w:shd w:val="clear" w:color="auto" w:fill="auto"/>
        </w:rPr>
        <w:t xml:space="preserve"> de Clientes</w:t>
      </w:r>
    </w:p>
    <w:p w:rsidR="00671CFE" w:rsidRDefault="00671CFE" w:rsidP="00671CFE">
      <w:pPr>
        <w:ind w:left="11"/>
        <w:rPr>
          <w:b/>
          <w:color w:val="auto"/>
          <w:sz w:val="24"/>
          <w:szCs w:val="24"/>
          <w:shd w:val="clear" w:color="auto" w:fill="auto"/>
        </w:rPr>
      </w:pPr>
    </w:p>
    <w:p w:rsidR="00671CFE" w:rsidRDefault="007B58A9" w:rsidP="00671CFE">
      <w:pPr>
        <w:ind w:left="11"/>
        <w:rPr>
          <w:b/>
          <w:color w:val="auto"/>
          <w:sz w:val="24"/>
          <w:szCs w:val="24"/>
          <w:shd w:val="clear" w:color="auto" w:fill="auto"/>
        </w:rPr>
      </w:pPr>
      <w:r>
        <w:rPr>
          <w:b/>
          <w:noProof/>
          <w:color w:val="auto"/>
          <w:sz w:val="24"/>
          <w:szCs w:val="24"/>
          <w:shd w:val="clear" w:color="auto" w:fill="auto"/>
        </w:rPr>
        <w:drawing>
          <wp:inline distT="0" distB="0" distL="0" distR="0">
            <wp:extent cx="5937885" cy="3194685"/>
            <wp:effectExtent l="0" t="0" r="5715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194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71CFE">
        <w:rPr>
          <w:b/>
          <w:color w:val="auto"/>
          <w:sz w:val="24"/>
          <w:szCs w:val="24"/>
          <w:shd w:val="clear" w:color="auto" w:fill="auto"/>
        </w:rPr>
        <w:t xml:space="preserve"> </w:t>
      </w:r>
    </w:p>
    <w:p w:rsidR="00671CFE" w:rsidRDefault="00671CFE" w:rsidP="00671CFE">
      <w:pPr>
        <w:pStyle w:val="Indice2"/>
        <w:widowControl/>
        <w:rPr>
          <w:rFonts w:ascii="Verdana" w:hAnsi="Verdana"/>
          <w:bCs w:val="0"/>
          <w:sz w:val="18"/>
          <w:szCs w:val="24"/>
          <w:lang w:val="pt-BR"/>
        </w:rPr>
      </w:pPr>
      <w:r>
        <w:rPr>
          <w:rFonts w:ascii="Verdana" w:hAnsi="Verdana"/>
          <w:bCs w:val="0"/>
          <w:sz w:val="18"/>
          <w:szCs w:val="24"/>
          <w:lang w:val="pt-BR"/>
        </w:rPr>
        <w:t>Detalhamento de elementos do Protótipo (Tela 02)</w:t>
      </w:r>
    </w:p>
    <w:p w:rsidR="00671CFE" w:rsidRDefault="00671CFE" w:rsidP="00671CFE">
      <w:pPr>
        <w:rPr>
          <w:szCs w:val="24"/>
          <w:shd w:val="clear" w:color="auto" w:fill="auto"/>
        </w:rPr>
      </w:pPr>
    </w:p>
    <w:tbl>
      <w:tblPr>
        <w:tblW w:w="10350" w:type="dxa"/>
        <w:tblInd w:w="3" w:type="dxa"/>
        <w:tblLayout w:type="fixed"/>
        <w:tblCellMar>
          <w:left w:w="1" w:type="dxa"/>
          <w:right w:w="1" w:type="dxa"/>
        </w:tblCellMar>
        <w:tblLook w:val="0000" w:firstRow="0" w:lastRow="0" w:firstColumn="0" w:lastColumn="0" w:noHBand="0" w:noVBand="0"/>
      </w:tblPr>
      <w:tblGrid>
        <w:gridCol w:w="1530"/>
        <w:gridCol w:w="1170"/>
        <w:gridCol w:w="1170"/>
        <w:gridCol w:w="900"/>
        <w:gridCol w:w="810"/>
        <w:gridCol w:w="1800"/>
        <w:gridCol w:w="2970"/>
      </w:tblGrid>
      <w:tr w:rsidR="00671CFE" w:rsidRPr="002A4A74" w:rsidTr="00A874AA"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0C0C0"/>
            <w:tcMar>
              <w:top w:w="0" w:type="dxa"/>
              <w:left w:w="1" w:type="dxa"/>
              <w:bottom w:w="0" w:type="dxa"/>
              <w:right w:w="1" w:type="dxa"/>
            </w:tcMar>
          </w:tcPr>
          <w:p w:rsidR="00671CFE" w:rsidRPr="002A4A74" w:rsidRDefault="00671CFE" w:rsidP="00A874AA">
            <w:pPr>
              <w:widowControl/>
              <w:rPr>
                <w:b/>
                <w:color w:val="0F0F0F"/>
                <w:szCs w:val="24"/>
                <w:shd w:val="clear" w:color="auto" w:fill="auto"/>
              </w:rPr>
            </w:pPr>
            <w:r w:rsidRPr="002A4A74">
              <w:rPr>
                <w:b/>
                <w:color w:val="0F0F0F"/>
                <w:szCs w:val="24"/>
                <w:shd w:val="clear" w:color="auto" w:fill="auto"/>
              </w:rPr>
              <w:t>Nome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0C0C0"/>
            <w:tcMar>
              <w:top w:w="0" w:type="dxa"/>
              <w:left w:w="1" w:type="dxa"/>
              <w:bottom w:w="0" w:type="dxa"/>
              <w:right w:w="1" w:type="dxa"/>
            </w:tcMar>
          </w:tcPr>
          <w:p w:rsidR="00671CFE" w:rsidRPr="002A4A74" w:rsidRDefault="00671CFE" w:rsidP="00A874AA">
            <w:pPr>
              <w:widowControl/>
              <w:rPr>
                <w:b/>
                <w:color w:val="0F0F0F"/>
                <w:szCs w:val="24"/>
                <w:shd w:val="clear" w:color="auto" w:fill="auto"/>
              </w:rPr>
            </w:pPr>
            <w:r w:rsidRPr="002A4A74">
              <w:rPr>
                <w:b/>
                <w:color w:val="0F0F0F"/>
                <w:szCs w:val="24"/>
                <w:shd w:val="clear" w:color="auto" w:fill="auto"/>
              </w:rPr>
              <w:t xml:space="preserve"> Tipo do Campo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0C0C0"/>
            <w:tcMar>
              <w:top w:w="0" w:type="dxa"/>
              <w:left w:w="1" w:type="dxa"/>
              <w:bottom w:w="0" w:type="dxa"/>
              <w:right w:w="1" w:type="dxa"/>
            </w:tcMar>
          </w:tcPr>
          <w:p w:rsidR="00671CFE" w:rsidRPr="002A4A74" w:rsidRDefault="00671CFE" w:rsidP="00A874AA">
            <w:pPr>
              <w:widowControl/>
              <w:rPr>
                <w:b/>
                <w:color w:val="0F0F0F"/>
                <w:szCs w:val="24"/>
                <w:shd w:val="clear" w:color="auto" w:fill="auto"/>
              </w:rPr>
            </w:pPr>
            <w:r w:rsidRPr="002A4A74">
              <w:rPr>
                <w:b/>
                <w:color w:val="0F0F0F"/>
                <w:szCs w:val="24"/>
                <w:shd w:val="clear" w:color="auto" w:fill="auto"/>
              </w:rPr>
              <w:t xml:space="preserve"> Obrigatório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0C0C0"/>
            <w:tcMar>
              <w:top w:w="0" w:type="dxa"/>
              <w:left w:w="1" w:type="dxa"/>
              <w:bottom w:w="0" w:type="dxa"/>
              <w:right w:w="1" w:type="dxa"/>
            </w:tcMar>
          </w:tcPr>
          <w:p w:rsidR="00671CFE" w:rsidRPr="002A4A74" w:rsidRDefault="00671CFE" w:rsidP="00A874AA">
            <w:pPr>
              <w:widowControl/>
              <w:jc w:val="center"/>
              <w:rPr>
                <w:b/>
                <w:color w:val="0F0F0F"/>
                <w:szCs w:val="24"/>
                <w:shd w:val="clear" w:color="auto" w:fill="auto"/>
              </w:rPr>
            </w:pPr>
            <w:r w:rsidRPr="002A4A74">
              <w:rPr>
                <w:b/>
                <w:color w:val="0F0F0F"/>
                <w:szCs w:val="24"/>
                <w:shd w:val="clear" w:color="auto" w:fill="auto"/>
              </w:rPr>
              <w:t xml:space="preserve"> Tamanho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0C0C0"/>
            <w:tcMar>
              <w:top w:w="0" w:type="dxa"/>
              <w:left w:w="1" w:type="dxa"/>
              <w:bottom w:w="0" w:type="dxa"/>
              <w:right w:w="1" w:type="dxa"/>
            </w:tcMar>
          </w:tcPr>
          <w:p w:rsidR="00671CFE" w:rsidRPr="002A4A74" w:rsidRDefault="00671CFE" w:rsidP="00A874AA">
            <w:pPr>
              <w:widowControl/>
              <w:jc w:val="center"/>
              <w:rPr>
                <w:b/>
                <w:color w:val="0F0F0F"/>
                <w:szCs w:val="24"/>
                <w:shd w:val="clear" w:color="auto" w:fill="auto"/>
              </w:rPr>
            </w:pPr>
            <w:r w:rsidRPr="002A4A74">
              <w:rPr>
                <w:b/>
                <w:color w:val="0F0F0F"/>
                <w:szCs w:val="24"/>
                <w:shd w:val="clear" w:color="auto" w:fill="auto"/>
              </w:rPr>
              <w:t>Valor padrão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0C0C0"/>
            <w:tcMar>
              <w:top w:w="0" w:type="dxa"/>
              <w:left w:w="1" w:type="dxa"/>
              <w:bottom w:w="0" w:type="dxa"/>
              <w:right w:w="1" w:type="dxa"/>
            </w:tcMar>
          </w:tcPr>
          <w:p w:rsidR="00671CFE" w:rsidRPr="002A4A74" w:rsidRDefault="00671CFE" w:rsidP="00A874AA">
            <w:pPr>
              <w:widowControl/>
              <w:jc w:val="center"/>
              <w:rPr>
                <w:b/>
                <w:color w:val="0F0F0F"/>
                <w:szCs w:val="24"/>
                <w:shd w:val="clear" w:color="auto" w:fill="auto"/>
              </w:rPr>
            </w:pPr>
            <w:r w:rsidRPr="002A4A74">
              <w:rPr>
                <w:b/>
                <w:color w:val="0F0F0F"/>
                <w:szCs w:val="24"/>
                <w:shd w:val="clear" w:color="auto" w:fill="auto"/>
              </w:rPr>
              <w:t xml:space="preserve"> Máscara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0C0C0"/>
            <w:tcMar>
              <w:top w:w="0" w:type="dxa"/>
              <w:left w:w="1" w:type="dxa"/>
              <w:bottom w:w="0" w:type="dxa"/>
              <w:right w:w="1" w:type="dxa"/>
            </w:tcMar>
          </w:tcPr>
          <w:p w:rsidR="00671CFE" w:rsidRPr="002A4A74" w:rsidRDefault="00671CFE" w:rsidP="00A874AA">
            <w:pPr>
              <w:widowControl/>
              <w:jc w:val="center"/>
              <w:rPr>
                <w:b/>
                <w:color w:val="0F0F0F"/>
                <w:szCs w:val="24"/>
                <w:shd w:val="clear" w:color="auto" w:fill="auto"/>
              </w:rPr>
            </w:pPr>
            <w:r w:rsidRPr="002A4A74">
              <w:rPr>
                <w:b/>
                <w:color w:val="0F0F0F"/>
                <w:szCs w:val="24"/>
                <w:shd w:val="clear" w:color="auto" w:fill="auto"/>
              </w:rPr>
              <w:t xml:space="preserve"> Regras de Preenchimento/ Comportamento</w:t>
            </w:r>
          </w:p>
        </w:tc>
      </w:tr>
      <w:tr w:rsidR="00B704DA" w:rsidRPr="00A80F7F" w:rsidTr="00A874AA"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B704DA" w:rsidRPr="00A80F7F" w:rsidRDefault="00B704DA" w:rsidP="00A874AA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 w:rsidRPr="00A80F7F">
              <w:rPr>
                <w:color w:val="000000" w:themeColor="text1"/>
                <w:szCs w:val="24"/>
                <w:shd w:val="clear" w:color="auto" w:fill="auto"/>
              </w:rPr>
              <w:t>Encerrar</w:t>
            </w:r>
          </w:p>
          <w:p w:rsidR="00B704DA" w:rsidRPr="00A80F7F" w:rsidRDefault="00B704DA" w:rsidP="00A874AA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B704DA" w:rsidRPr="00A80F7F" w:rsidRDefault="00B704DA" w:rsidP="00A874AA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 w:rsidRPr="00A80F7F">
              <w:rPr>
                <w:color w:val="000000" w:themeColor="text1"/>
                <w:szCs w:val="24"/>
                <w:shd w:val="clear" w:color="auto" w:fill="auto"/>
              </w:rPr>
              <w:t>Button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B704DA" w:rsidRPr="00A80F7F" w:rsidRDefault="00B704DA" w:rsidP="00A874AA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 w:rsidRPr="00A80F7F">
              <w:rPr>
                <w:color w:val="000000" w:themeColor="text1"/>
                <w:szCs w:val="24"/>
                <w:shd w:val="clear" w:color="auto" w:fill="auto"/>
              </w:rPr>
              <w:t>N/A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B704DA" w:rsidRPr="00A80F7F" w:rsidRDefault="00B704DA" w:rsidP="00A874AA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 w:rsidRPr="00A80F7F">
              <w:rPr>
                <w:color w:val="000000" w:themeColor="text1"/>
                <w:szCs w:val="24"/>
                <w:shd w:val="clear" w:color="auto" w:fill="auto"/>
              </w:rPr>
              <w:t>N/A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B704DA" w:rsidRPr="00A80F7F" w:rsidRDefault="00B704DA" w:rsidP="00A874AA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 w:rsidRPr="00A80F7F">
              <w:rPr>
                <w:color w:val="000000" w:themeColor="text1"/>
                <w:szCs w:val="24"/>
                <w:shd w:val="clear" w:color="auto" w:fill="auto"/>
              </w:rPr>
              <w:t>N/A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B704DA" w:rsidRPr="00A80F7F" w:rsidRDefault="00B704DA" w:rsidP="00A874AA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 w:rsidRPr="00A80F7F">
              <w:rPr>
                <w:color w:val="000000" w:themeColor="text1"/>
                <w:szCs w:val="24"/>
                <w:shd w:val="clear" w:color="auto" w:fill="auto"/>
              </w:rPr>
              <w:t>N/A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B704DA" w:rsidRPr="00A80F7F" w:rsidRDefault="00B704DA" w:rsidP="00A874AA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 w:rsidRPr="00A80F7F">
              <w:rPr>
                <w:color w:val="000000" w:themeColor="text1"/>
                <w:szCs w:val="24"/>
                <w:shd w:val="clear" w:color="auto" w:fill="auto"/>
              </w:rPr>
              <w:t>Ao ser acionado o botão encerra o funcionamento do sistema</w:t>
            </w:r>
          </w:p>
        </w:tc>
      </w:tr>
      <w:tr w:rsidR="00B704DA" w:rsidRPr="00A80F7F" w:rsidTr="00A874AA"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B704DA" w:rsidRPr="00A80F7F" w:rsidRDefault="00B704DA" w:rsidP="00A874AA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 w:rsidRPr="00A80F7F">
              <w:rPr>
                <w:color w:val="000000" w:themeColor="text1"/>
                <w:szCs w:val="24"/>
                <w:shd w:val="clear" w:color="auto" w:fill="auto"/>
              </w:rPr>
              <w:t>Início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B704DA" w:rsidRPr="00A80F7F" w:rsidRDefault="00B704DA" w:rsidP="00A874AA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 w:rsidRPr="00A80F7F">
              <w:rPr>
                <w:color w:val="000000" w:themeColor="text1"/>
                <w:szCs w:val="24"/>
                <w:shd w:val="clear" w:color="auto" w:fill="auto"/>
              </w:rPr>
              <w:t>Button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B704DA" w:rsidRPr="00A80F7F" w:rsidRDefault="00B704DA" w:rsidP="00A874AA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 w:rsidRPr="00A80F7F">
              <w:rPr>
                <w:color w:val="000000" w:themeColor="text1"/>
                <w:szCs w:val="24"/>
                <w:shd w:val="clear" w:color="auto" w:fill="auto"/>
              </w:rPr>
              <w:t>N/A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B704DA" w:rsidRPr="00A80F7F" w:rsidRDefault="00B704DA" w:rsidP="00A874AA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 w:rsidRPr="00A80F7F">
              <w:rPr>
                <w:color w:val="000000" w:themeColor="text1"/>
                <w:szCs w:val="24"/>
                <w:shd w:val="clear" w:color="auto" w:fill="auto"/>
              </w:rPr>
              <w:t>N/A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B704DA" w:rsidRPr="00A80F7F" w:rsidRDefault="00B704DA" w:rsidP="00A874AA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 w:rsidRPr="00A80F7F">
              <w:rPr>
                <w:color w:val="000000" w:themeColor="text1"/>
                <w:szCs w:val="24"/>
                <w:shd w:val="clear" w:color="auto" w:fill="auto"/>
              </w:rPr>
              <w:t>N/A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B704DA" w:rsidRPr="00A80F7F" w:rsidRDefault="00B704DA" w:rsidP="00A874AA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 w:rsidRPr="00A80F7F">
              <w:rPr>
                <w:color w:val="000000" w:themeColor="text1"/>
                <w:szCs w:val="24"/>
                <w:shd w:val="clear" w:color="auto" w:fill="auto"/>
              </w:rPr>
              <w:t>N/A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B704DA" w:rsidRPr="00A80F7F" w:rsidRDefault="00B704DA" w:rsidP="00B704DA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 w:rsidRPr="00A80F7F">
              <w:rPr>
                <w:color w:val="000000" w:themeColor="text1"/>
                <w:szCs w:val="24"/>
                <w:shd w:val="clear" w:color="auto" w:fill="auto"/>
              </w:rPr>
              <w:t xml:space="preserve">Ao ser acionado o botão retorna a </w:t>
            </w:r>
            <w:r>
              <w:rPr>
                <w:color w:val="000000" w:themeColor="text1"/>
                <w:szCs w:val="24"/>
                <w:shd w:val="clear" w:color="auto" w:fill="auto"/>
              </w:rPr>
              <w:t>tela 01 do sistema</w:t>
            </w:r>
          </w:p>
        </w:tc>
      </w:tr>
      <w:tr w:rsidR="00671CFE" w:rsidRPr="00A80F7F" w:rsidTr="00A874AA"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671CFE" w:rsidRPr="00A80F7F" w:rsidRDefault="00671CFE" w:rsidP="00A874AA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>Nome(filtro)</w:t>
            </w:r>
          </w:p>
          <w:p w:rsidR="00671CFE" w:rsidRPr="00A80F7F" w:rsidRDefault="00671CFE" w:rsidP="00A874AA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671CFE" w:rsidRPr="00A80F7F" w:rsidRDefault="00671CFE" w:rsidP="00A874AA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>Text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671CFE" w:rsidRPr="00A80F7F" w:rsidRDefault="00671CFE" w:rsidP="00A874AA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>Não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671CFE" w:rsidRPr="00A80F7F" w:rsidRDefault="00671CFE" w:rsidP="00A874AA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>100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671CFE" w:rsidRPr="00A80F7F" w:rsidRDefault="00671CFE" w:rsidP="00A874AA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 w:rsidRPr="00A80F7F">
              <w:rPr>
                <w:color w:val="000000" w:themeColor="text1"/>
                <w:szCs w:val="24"/>
                <w:shd w:val="clear" w:color="auto" w:fill="auto"/>
              </w:rPr>
              <w:t>N/A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671CFE" w:rsidRPr="00A80F7F" w:rsidRDefault="00671CFE" w:rsidP="00A874AA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 w:rsidRPr="00A80F7F">
              <w:rPr>
                <w:color w:val="000000" w:themeColor="text1"/>
                <w:szCs w:val="24"/>
                <w:shd w:val="clear" w:color="auto" w:fill="auto"/>
              </w:rPr>
              <w:t>N/A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671CFE" w:rsidRPr="00A80F7F" w:rsidRDefault="00671CFE" w:rsidP="00A874AA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>Pode ser preenchido para realizar um filtro de nome parcial. Ex. “Pedro” poderia resultar na exibição dos clientes “Pedro Paulo” e “Pedro José”</w:t>
            </w:r>
          </w:p>
        </w:tc>
      </w:tr>
      <w:tr w:rsidR="00671CFE" w:rsidRPr="00A80F7F" w:rsidTr="00A874AA"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671CFE" w:rsidRPr="00A80F7F" w:rsidRDefault="00671CFE" w:rsidP="00A874AA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>CPF (filtro)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671CFE" w:rsidRPr="00A80F7F" w:rsidRDefault="00671CFE" w:rsidP="00A874AA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>Text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671CFE" w:rsidRPr="00A80F7F" w:rsidRDefault="00671CFE" w:rsidP="00A874AA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>Não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671CFE" w:rsidRPr="00A80F7F" w:rsidRDefault="00B704DA" w:rsidP="00A874AA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>14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671CFE" w:rsidRPr="00A80F7F" w:rsidRDefault="00671CFE" w:rsidP="00A874AA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 w:rsidRPr="00A80F7F">
              <w:rPr>
                <w:color w:val="000000" w:themeColor="text1"/>
                <w:szCs w:val="24"/>
                <w:shd w:val="clear" w:color="auto" w:fill="auto"/>
              </w:rPr>
              <w:t>N/A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671CFE" w:rsidRPr="00A80F7F" w:rsidRDefault="00B704DA" w:rsidP="00A874AA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>999.999.999-99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671CFE" w:rsidRPr="00A80F7F" w:rsidRDefault="00671CFE" w:rsidP="00A874AA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>Pode ser preenchido para realizar um filtro por cpf especificamente. Somente deve aceitar o input de números.</w:t>
            </w:r>
          </w:p>
        </w:tc>
      </w:tr>
      <w:tr w:rsidR="00B704DA" w:rsidRPr="00A80F7F" w:rsidTr="00A874AA"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B704DA" w:rsidRDefault="00B704DA" w:rsidP="00A874AA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>Buscar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B704DA" w:rsidRDefault="00B704DA" w:rsidP="00A874AA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>Button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B704DA" w:rsidRDefault="00B704DA" w:rsidP="00A874AA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>N/A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B704DA" w:rsidRDefault="00B704DA" w:rsidP="00A874AA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>N/A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B704DA" w:rsidRPr="00A80F7F" w:rsidRDefault="00B704DA" w:rsidP="00A874AA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>N/A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B704DA" w:rsidRDefault="00B704DA" w:rsidP="00A874AA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>N/A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B704DA" w:rsidRDefault="00B704DA" w:rsidP="00A874AA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>Realiza uma busca por clientes que obedeçam aos filtros selecionados e preenche a lista abaixo com o resultado</w:t>
            </w:r>
          </w:p>
        </w:tc>
      </w:tr>
      <w:tr w:rsidR="00671CFE" w:rsidRPr="00A80F7F" w:rsidTr="00A874AA"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671CFE" w:rsidRPr="00A80F7F" w:rsidRDefault="00327B90" w:rsidP="00A874AA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>Sem nome – checkbox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671CFE" w:rsidRPr="00A80F7F" w:rsidRDefault="00327B90" w:rsidP="00A874AA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>Checkbox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671CFE" w:rsidRPr="00A80F7F" w:rsidRDefault="00671CFE" w:rsidP="00A874AA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 w:rsidRPr="00A80F7F">
              <w:rPr>
                <w:color w:val="000000" w:themeColor="text1"/>
                <w:szCs w:val="24"/>
                <w:shd w:val="clear" w:color="auto" w:fill="auto"/>
              </w:rPr>
              <w:t>N/A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671CFE" w:rsidRPr="00A80F7F" w:rsidRDefault="00671CFE" w:rsidP="00A874AA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 w:rsidRPr="00A80F7F">
              <w:rPr>
                <w:color w:val="000000" w:themeColor="text1"/>
                <w:szCs w:val="24"/>
                <w:shd w:val="clear" w:color="auto" w:fill="auto"/>
              </w:rPr>
              <w:t>N/A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671CFE" w:rsidRPr="00A80F7F" w:rsidRDefault="00327B90" w:rsidP="00A874AA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>Desmarcado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671CFE" w:rsidRPr="00A80F7F" w:rsidRDefault="00671CFE" w:rsidP="00A874AA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 w:rsidRPr="00A80F7F">
              <w:rPr>
                <w:color w:val="000000" w:themeColor="text1"/>
                <w:szCs w:val="24"/>
                <w:shd w:val="clear" w:color="auto" w:fill="auto"/>
              </w:rPr>
              <w:t>N/A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671CFE" w:rsidRPr="00A80F7F" w:rsidRDefault="00327B90" w:rsidP="007B58A9">
            <w:pPr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 xml:space="preserve">Ao ser selecionado, muda a função do botão de ação de inclusão para manutenção do cliente selecionado. </w:t>
            </w:r>
            <w:r w:rsidR="007B58A9">
              <w:rPr>
                <w:color w:val="000000" w:themeColor="text1"/>
                <w:szCs w:val="24"/>
                <w:shd w:val="clear" w:color="auto" w:fill="auto"/>
              </w:rPr>
              <w:t xml:space="preserve">Ao selecionar um registro, os botões “Editar Selecionado” e “Excluir “Selecionados” devem ser habilitados. Ao selecionar mais de um registro, o botão excluir permanece selecionado, porém </w:t>
            </w:r>
            <w:r w:rsidR="007B58A9">
              <w:rPr>
                <w:color w:val="000000" w:themeColor="text1"/>
                <w:szCs w:val="24"/>
                <w:shd w:val="clear" w:color="auto" w:fill="auto"/>
              </w:rPr>
              <w:lastRenderedPageBreak/>
              <w:t>o botão editar deve estar desabilitado.</w:t>
            </w:r>
          </w:p>
        </w:tc>
      </w:tr>
      <w:tr w:rsidR="00671CFE" w:rsidRPr="00A80F7F" w:rsidTr="00A874AA"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671CFE" w:rsidRPr="00A80F7F" w:rsidRDefault="007B58A9" w:rsidP="00A874AA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lastRenderedPageBreak/>
              <w:t>Nome (lista)</w:t>
            </w:r>
          </w:p>
          <w:p w:rsidR="00671CFE" w:rsidRPr="00A80F7F" w:rsidRDefault="00671CFE" w:rsidP="00A874AA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671CFE" w:rsidRPr="00A80F7F" w:rsidRDefault="007B58A9" w:rsidP="00A874AA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>Text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671CFE" w:rsidRPr="00A80F7F" w:rsidRDefault="00671CFE" w:rsidP="00A874AA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 w:rsidRPr="00A80F7F">
              <w:rPr>
                <w:color w:val="000000" w:themeColor="text1"/>
                <w:szCs w:val="24"/>
                <w:shd w:val="clear" w:color="auto" w:fill="auto"/>
              </w:rPr>
              <w:t>N/A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671CFE" w:rsidRPr="00A80F7F" w:rsidRDefault="007B58A9" w:rsidP="00A874AA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>100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671CFE" w:rsidRPr="00A80F7F" w:rsidRDefault="00671CFE" w:rsidP="00A874AA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 w:rsidRPr="00A80F7F">
              <w:rPr>
                <w:color w:val="000000" w:themeColor="text1"/>
                <w:szCs w:val="24"/>
                <w:shd w:val="clear" w:color="auto" w:fill="auto"/>
              </w:rPr>
              <w:t>N/A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671CFE" w:rsidRPr="00A80F7F" w:rsidRDefault="00671CFE" w:rsidP="00A874AA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 w:rsidRPr="00A80F7F">
              <w:rPr>
                <w:color w:val="000000" w:themeColor="text1"/>
                <w:szCs w:val="24"/>
                <w:shd w:val="clear" w:color="auto" w:fill="auto"/>
              </w:rPr>
              <w:t>N/A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671CFE" w:rsidRPr="00A80F7F" w:rsidRDefault="007B58A9" w:rsidP="00A874AA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>Lista – resultado da consulta contendo o nome do cliente</w:t>
            </w:r>
          </w:p>
        </w:tc>
      </w:tr>
      <w:tr w:rsidR="00671CFE" w:rsidRPr="00A80F7F" w:rsidTr="00A874AA"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671CFE" w:rsidRPr="00A80F7F" w:rsidRDefault="007B58A9" w:rsidP="00A874AA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>CPF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671CFE" w:rsidRPr="00A80F7F" w:rsidRDefault="007B58A9" w:rsidP="00A874AA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>Text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671CFE" w:rsidRPr="00A80F7F" w:rsidRDefault="00671CFE" w:rsidP="00A874AA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 w:rsidRPr="00A80F7F">
              <w:rPr>
                <w:color w:val="000000" w:themeColor="text1"/>
                <w:szCs w:val="24"/>
                <w:shd w:val="clear" w:color="auto" w:fill="auto"/>
              </w:rPr>
              <w:t>N/A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671CFE" w:rsidRPr="00A80F7F" w:rsidRDefault="00B704DA" w:rsidP="00A874AA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>14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671CFE" w:rsidRPr="00A80F7F" w:rsidRDefault="00671CFE" w:rsidP="00A874AA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 w:rsidRPr="00A80F7F">
              <w:rPr>
                <w:color w:val="000000" w:themeColor="text1"/>
                <w:szCs w:val="24"/>
                <w:shd w:val="clear" w:color="auto" w:fill="auto"/>
              </w:rPr>
              <w:t>N/A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671CFE" w:rsidRPr="00A80F7F" w:rsidRDefault="00B704DA" w:rsidP="00A874AA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>999.999.999-99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671CFE" w:rsidRPr="00A80F7F" w:rsidRDefault="00B704DA" w:rsidP="00B704DA">
            <w:pPr>
              <w:widowControl/>
              <w:rPr>
                <w:color w:val="000000" w:themeColor="text1"/>
                <w:sz w:val="18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>Lista – resultado da consulta contendo o cpf do cliente</w:t>
            </w:r>
          </w:p>
        </w:tc>
      </w:tr>
      <w:tr w:rsidR="00671CFE" w:rsidRPr="00A80F7F" w:rsidTr="00A874AA"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671CFE" w:rsidRPr="00A80F7F" w:rsidRDefault="00B704DA" w:rsidP="00A874AA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>Idade (anos)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671CFE" w:rsidRPr="00A80F7F" w:rsidRDefault="00B704DA" w:rsidP="00A874AA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>Text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671CFE" w:rsidRPr="00A80F7F" w:rsidRDefault="00671CFE" w:rsidP="00A874AA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 w:rsidRPr="00A80F7F">
              <w:rPr>
                <w:color w:val="000000" w:themeColor="text1"/>
                <w:szCs w:val="24"/>
                <w:shd w:val="clear" w:color="auto" w:fill="auto"/>
              </w:rPr>
              <w:t>N/A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671CFE" w:rsidRPr="00A80F7F" w:rsidRDefault="00B704DA" w:rsidP="00A874AA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>3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671CFE" w:rsidRPr="00A80F7F" w:rsidRDefault="00671CFE" w:rsidP="00A874AA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 w:rsidRPr="00A80F7F">
              <w:rPr>
                <w:color w:val="000000" w:themeColor="text1"/>
                <w:szCs w:val="24"/>
                <w:shd w:val="clear" w:color="auto" w:fill="auto"/>
              </w:rPr>
              <w:t>N/A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671CFE" w:rsidRPr="00A80F7F" w:rsidRDefault="00671CFE" w:rsidP="00A874AA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 w:rsidRPr="00A80F7F">
              <w:rPr>
                <w:color w:val="000000" w:themeColor="text1"/>
                <w:szCs w:val="24"/>
                <w:shd w:val="clear" w:color="auto" w:fill="auto"/>
              </w:rPr>
              <w:t>N/A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671CFE" w:rsidRPr="00A80F7F" w:rsidRDefault="00B704DA" w:rsidP="00B704DA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>Lista – resultado da consulta contendo a idade do cliente em anos</w:t>
            </w:r>
          </w:p>
        </w:tc>
      </w:tr>
      <w:tr w:rsidR="00B704DA" w:rsidRPr="00A80F7F" w:rsidTr="00A874AA"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B704DA" w:rsidRDefault="00B704DA" w:rsidP="00A874AA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>Compras Realizadas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B704DA" w:rsidRDefault="00B704DA" w:rsidP="00A874AA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>Text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B704DA" w:rsidRPr="00A80F7F" w:rsidRDefault="00B704DA" w:rsidP="00A874AA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>N/A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B704DA" w:rsidRDefault="00B704DA" w:rsidP="00A874AA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>4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B704DA" w:rsidRPr="00A80F7F" w:rsidRDefault="00B704DA" w:rsidP="00A874AA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>N/A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B704DA" w:rsidRPr="00A80F7F" w:rsidRDefault="00B704DA" w:rsidP="00A874AA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>N/A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B704DA" w:rsidRDefault="00B704DA" w:rsidP="00B704DA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>Lista – resultado da consulta contendo a quantidade de compras realizadas pelo cliente</w:t>
            </w:r>
          </w:p>
        </w:tc>
      </w:tr>
      <w:tr w:rsidR="00B704DA" w:rsidRPr="00A80F7F" w:rsidTr="00A874AA"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B704DA" w:rsidRDefault="00B704DA" w:rsidP="00A874AA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>Excluir Selecionados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B704DA" w:rsidRDefault="00B704DA" w:rsidP="00A874AA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>Button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B704DA" w:rsidRDefault="00B704DA" w:rsidP="00A874AA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>N/A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B704DA" w:rsidRDefault="00B704DA" w:rsidP="00A874AA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>N/A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B704DA" w:rsidRDefault="00B704DA" w:rsidP="00A874AA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>N/A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B704DA" w:rsidRDefault="00B704DA" w:rsidP="00A874AA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>N/A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B704DA" w:rsidRDefault="00B704DA" w:rsidP="00B704DA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 w:rsidRPr="00A80F7F">
              <w:rPr>
                <w:color w:val="000000" w:themeColor="text1"/>
                <w:szCs w:val="24"/>
                <w:shd w:val="clear" w:color="auto" w:fill="auto"/>
              </w:rPr>
              <w:t>Ao ser acionado o botão</w:t>
            </w:r>
            <w:r>
              <w:rPr>
                <w:color w:val="000000" w:themeColor="text1"/>
                <w:szCs w:val="24"/>
                <w:shd w:val="clear" w:color="auto" w:fill="auto"/>
              </w:rPr>
              <w:t>, considerando que ao menos um checkbox dos registros da lista esteja selecionados,</w:t>
            </w:r>
            <w:r w:rsidRPr="00A80F7F">
              <w:rPr>
                <w:color w:val="000000" w:themeColor="text1"/>
                <w:szCs w:val="24"/>
                <w:shd w:val="clear" w:color="auto" w:fill="auto"/>
              </w:rPr>
              <w:t xml:space="preserve"> </w:t>
            </w:r>
            <w:r>
              <w:rPr>
                <w:color w:val="000000" w:themeColor="text1"/>
                <w:szCs w:val="24"/>
                <w:shd w:val="clear" w:color="auto" w:fill="auto"/>
              </w:rPr>
              <w:t>exibe uma confirmação de exclusão e em caso de confirmação, exclui os registros selecionados.</w:t>
            </w:r>
          </w:p>
        </w:tc>
      </w:tr>
      <w:tr w:rsidR="00B704DA" w:rsidRPr="00A80F7F" w:rsidTr="00A874AA"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B704DA" w:rsidRDefault="00B704DA" w:rsidP="00A874AA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>Editar Selecionado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B704DA" w:rsidRDefault="00B704DA" w:rsidP="00A874AA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>Button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B704DA" w:rsidRDefault="00B704DA" w:rsidP="00A874AA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>N/A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B704DA" w:rsidRDefault="00B704DA" w:rsidP="00A874AA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>N/A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B704DA" w:rsidRDefault="00B704DA" w:rsidP="00A874AA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>N/A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B704DA" w:rsidRDefault="00B704DA" w:rsidP="00A874AA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>N/A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B704DA" w:rsidRPr="00A80F7F" w:rsidRDefault="00B704DA" w:rsidP="00B704DA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 w:rsidRPr="00A80F7F">
              <w:rPr>
                <w:color w:val="000000" w:themeColor="text1"/>
                <w:szCs w:val="24"/>
                <w:shd w:val="clear" w:color="auto" w:fill="auto"/>
              </w:rPr>
              <w:t>Ao ser acionado o botão</w:t>
            </w:r>
            <w:r>
              <w:rPr>
                <w:color w:val="000000" w:themeColor="text1"/>
                <w:szCs w:val="24"/>
                <w:shd w:val="clear" w:color="auto" w:fill="auto"/>
              </w:rPr>
              <w:t>, considerando que apenas um checkbox dos registros da lista esteja selecionado, redireciona o usuário para a tela 03 com os dados do registro selecionado preenchidos, permitindo a manutenção do registro do cliente.</w:t>
            </w:r>
          </w:p>
        </w:tc>
      </w:tr>
      <w:tr w:rsidR="00B704DA" w:rsidRPr="00A80F7F" w:rsidTr="00A874AA"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B704DA" w:rsidRDefault="00B704DA" w:rsidP="00A874AA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>Inserir novo cliente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B704DA" w:rsidRDefault="00B704DA" w:rsidP="00A874AA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>Button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B704DA" w:rsidRDefault="00B704DA" w:rsidP="00A874AA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>N/A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B704DA" w:rsidRDefault="00B704DA" w:rsidP="00A874AA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>N/A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B704DA" w:rsidRDefault="00B704DA" w:rsidP="00A874AA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>N/A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B704DA" w:rsidRDefault="00B704DA" w:rsidP="00A874AA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>N/A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B704DA" w:rsidRPr="00A80F7F" w:rsidRDefault="00B704DA" w:rsidP="00B704DA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>Ao ser acionado o botão, redireciona para a tela 03 com os campos vazios, para que seja incluído um novo cliente</w:t>
            </w:r>
          </w:p>
        </w:tc>
      </w:tr>
    </w:tbl>
    <w:p w:rsidR="00671CFE" w:rsidRPr="00F220EB" w:rsidRDefault="00671CFE" w:rsidP="00671CFE">
      <w:pPr>
        <w:rPr>
          <w:b/>
          <w:noProof/>
          <w:color w:val="FF0000"/>
        </w:rPr>
      </w:pPr>
    </w:p>
    <w:p w:rsidR="00671CFE" w:rsidRDefault="00671CFE" w:rsidP="002A6814">
      <w:pPr>
        <w:rPr>
          <w:szCs w:val="24"/>
          <w:shd w:val="clear" w:color="auto" w:fill="auto"/>
        </w:rPr>
      </w:pPr>
    </w:p>
    <w:p w:rsidR="00F24AEB" w:rsidRDefault="00F24AEB" w:rsidP="002A6814">
      <w:pPr>
        <w:rPr>
          <w:szCs w:val="24"/>
          <w:shd w:val="clear" w:color="auto" w:fill="auto"/>
        </w:rPr>
      </w:pPr>
    </w:p>
    <w:p w:rsidR="00F24AEB" w:rsidRDefault="00F24AEB" w:rsidP="002A6814">
      <w:pPr>
        <w:rPr>
          <w:szCs w:val="24"/>
          <w:shd w:val="clear" w:color="auto" w:fill="auto"/>
        </w:rPr>
      </w:pPr>
    </w:p>
    <w:p w:rsidR="00F24AEB" w:rsidRDefault="00F24AEB" w:rsidP="002A6814">
      <w:pPr>
        <w:rPr>
          <w:szCs w:val="24"/>
          <w:shd w:val="clear" w:color="auto" w:fill="auto"/>
        </w:rPr>
      </w:pPr>
    </w:p>
    <w:p w:rsidR="00F24AEB" w:rsidRDefault="00F24AEB" w:rsidP="002A6814">
      <w:pPr>
        <w:rPr>
          <w:szCs w:val="24"/>
          <w:shd w:val="clear" w:color="auto" w:fill="auto"/>
        </w:rPr>
      </w:pPr>
    </w:p>
    <w:p w:rsidR="00F24AEB" w:rsidRDefault="00F24AEB" w:rsidP="002A6814">
      <w:pPr>
        <w:rPr>
          <w:szCs w:val="24"/>
          <w:shd w:val="clear" w:color="auto" w:fill="auto"/>
        </w:rPr>
      </w:pPr>
    </w:p>
    <w:p w:rsidR="00F24AEB" w:rsidRDefault="00F24AEB" w:rsidP="002A6814">
      <w:pPr>
        <w:rPr>
          <w:szCs w:val="24"/>
          <w:shd w:val="clear" w:color="auto" w:fill="auto"/>
        </w:rPr>
      </w:pPr>
    </w:p>
    <w:p w:rsidR="00F24AEB" w:rsidRDefault="00F24AEB" w:rsidP="002A6814">
      <w:pPr>
        <w:rPr>
          <w:szCs w:val="24"/>
          <w:shd w:val="clear" w:color="auto" w:fill="auto"/>
        </w:rPr>
      </w:pPr>
    </w:p>
    <w:p w:rsidR="00F24AEB" w:rsidRDefault="00F24AEB" w:rsidP="002A6814">
      <w:pPr>
        <w:rPr>
          <w:szCs w:val="24"/>
          <w:shd w:val="clear" w:color="auto" w:fill="auto"/>
        </w:rPr>
      </w:pPr>
    </w:p>
    <w:p w:rsidR="00F24AEB" w:rsidRDefault="00F24AEB" w:rsidP="002A6814">
      <w:pPr>
        <w:rPr>
          <w:szCs w:val="24"/>
          <w:shd w:val="clear" w:color="auto" w:fill="auto"/>
        </w:rPr>
      </w:pPr>
    </w:p>
    <w:p w:rsidR="00F24AEB" w:rsidRDefault="00F24AEB" w:rsidP="002A6814">
      <w:pPr>
        <w:rPr>
          <w:szCs w:val="24"/>
          <w:shd w:val="clear" w:color="auto" w:fill="auto"/>
        </w:rPr>
      </w:pPr>
    </w:p>
    <w:p w:rsidR="00F24AEB" w:rsidRDefault="00F24AEB" w:rsidP="002A6814">
      <w:pPr>
        <w:rPr>
          <w:szCs w:val="24"/>
          <w:shd w:val="clear" w:color="auto" w:fill="auto"/>
        </w:rPr>
      </w:pPr>
    </w:p>
    <w:p w:rsidR="00F24AEB" w:rsidRDefault="00F24AEB" w:rsidP="002A6814">
      <w:pPr>
        <w:rPr>
          <w:szCs w:val="24"/>
          <w:shd w:val="clear" w:color="auto" w:fill="auto"/>
        </w:rPr>
      </w:pPr>
    </w:p>
    <w:p w:rsidR="00F24AEB" w:rsidRDefault="00F24AEB" w:rsidP="002A6814">
      <w:pPr>
        <w:rPr>
          <w:szCs w:val="24"/>
          <w:shd w:val="clear" w:color="auto" w:fill="auto"/>
        </w:rPr>
      </w:pPr>
    </w:p>
    <w:p w:rsidR="00F24AEB" w:rsidRDefault="00F24AEB" w:rsidP="002A6814">
      <w:pPr>
        <w:rPr>
          <w:szCs w:val="24"/>
          <w:shd w:val="clear" w:color="auto" w:fill="auto"/>
        </w:rPr>
      </w:pPr>
    </w:p>
    <w:p w:rsidR="00F24AEB" w:rsidRDefault="00F24AEB" w:rsidP="002A6814">
      <w:pPr>
        <w:rPr>
          <w:szCs w:val="24"/>
          <w:shd w:val="clear" w:color="auto" w:fill="auto"/>
        </w:rPr>
      </w:pPr>
    </w:p>
    <w:p w:rsidR="00F24AEB" w:rsidRDefault="00F24AEB" w:rsidP="002A6814">
      <w:pPr>
        <w:rPr>
          <w:szCs w:val="24"/>
          <w:shd w:val="clear" w:color="auto" w:fill="auto"/>
        </w:rPr>
      </w:pPr>
    </w:p>
    <w:p w:rsidR="00F24AEB" w:rsidRDefault="00F24AEB" w:rsidP="002A6814">
      <w:pPr>
        <w:rPr>
          <w:szCs w:val="24"/>
          <w:shd w:val="clear" w:color="auto" w:fill="auto"/>
        </w:rPr>
      </w:pPr>
    </w:p>
    <w:p w:rsidR="00F24AEB" w:rsidRDefault="00F24AEB" w:rsidP="002A6814">
      <w:pPr>
        <w:rPr>
          <w:szCs w:val="24"/>
          <w:shd w:val="clear" w:color="auto" w:fill="auto"/>
        </w:rPr>
      </w:pPr>
    </w:p>
    <w:p w:rsidR="00F24AEB" w:rsidRDefault="00F24AEB" w:rsidP="002A6814">
      <w:pPr>
        <w:rPr>
          <w:szCs w:val="24"/>
          <w:shd w:val="clear" w:color="auto" w:fill="auto"/>
        </w:rPr>
      </w:pPr>
    </w:p>
    <w:p w:rsidR="00F24AEB" w:rsidRDefault="00F24AEB" w:rsidP="002A6814">
      <w:pPr>
        <w:rPr>
          <w:szCs w:val="24"/>
          <w:shd w:val="clear" w:color="auto" w:fill="auto"/>
        </w:rPr>
      </w:pPr>
    </w:p>
    <w:p w:rsidR="00F24AEB" w:rsidRDefault="00F24AEB" w:rsidP="002A6814">
      <w:pPr>
        <w:rPr>
          <w:szCs w:val="24"/>
          <w:shd w:val="clear" w:color="auto" w:fill="auto"/>
        </w:rPr>
      </w:pPr>
    </w:p>
    <w:p w:rsidR="00F24AEB" w:rsidRDefault="00F24AEB" w:rsidP="002A6814">
      <w:pPr>
        <w:rPr>
          <w:szCs w:val="24"/>
          <w:shd w:val="clear" w:color="auto" w:fill="auto"/>
        </w:rPr>
      </w:pPr>
    </w:p>
    <w:p w:rsidR="00F24AEB" w:rsidRDefault="00F24AEB" w:rsidP="00F24AEB">
      <w:pPr>
        <w:ind w:left="11"/>
        <w:rPr>
          <w:b/>
          <w:color w:val="auto"/>
          <w:sz w:val="24"/>
          <w:szCs w:val="24"/>
          <w:shd w:val="clear" w:color="auto" w:fill="auto"/>
        </w:rPr>
      </w:pPr>
      <w:r w:rsidRPr="00F470F6">
        <w:rPr>
          <w:b/>
          <w:color w:val="auto"/>
          <w:sz w:val="24"/>
          <w:szCs w:val="24"/>
          <w:shd w:val="clear" w:color="auto" w:fill="auto"/>
        </w:rPr>
        <w:lastRenderedPageBreak/>
        <w:t xml:space="preserve">Tela </w:t>
      </w:r>
      <w:r>
        <w:rPr>
          <w:b/>
          <w:color w:val="auto"/>
          <w:sz w:val="24"/>
          <w:szCs w:val="24"/>
          <w:shd w:val="clear" w:color="auto" w:fill="auto"/>
        </w:rPr>
        <w:t>03</w:t>
      </w:r>
      <w:r w:rsidRPr="00F470F6">
        <w:rPr>
          <w:b/>
          <w:color w:val="auto"/>
          <w:sz w:val="24"/>
          <w:szCs w:val="24"/>
          <w:shd w:val="clear" w:color="auto" w:fill="auto"/>
        </w:rPr>
        <w:t xml:space="preserve"> </w:t>
      </w:r>
      <w:r>
        <w:rPr>
          <w:b/>
          <w:color w:val="auto"/>
          <w:sz w:val="24"/>
          <w:szCs w:val="24"/>
          <w:shd w:val="clear" w:color="auto" w:fill="auto"/>
        </w:rPr>
        <w:t>–</w:t>
      </w:r>
      <w:r w:rsidRPr="00F470F6">
        <w:rPr>
          <w:b/>
          <w:color w:val="auto"/>
          <w:sz w:val="24"/>
          <w:szCs w:val="24"/>
          <w:shd w:val="clear" w:color="auto" w:fill="auto"/>
        </w:rPr>
        <w:t xml:space="preserve"> </w:t>
      </w:r>
      <w:r>
        <w:rPr>
          <w:b/>
          <w:color w:val="auto"/>
          <w:sz w:val="24"/>
          <w:szCs w:val="24"/>
          <w:shd w:val="clear" w:color="auto" w:fill="auto"/>
        </w:rPr>
        <w:t>Cadastro de Clientes</w:t>
      </w:r>
    </w:p>
    <w:p w:rsidR="00F24AEB" w:rsidRDefault="00F24AEB" w:rsidP="00F24AEB">
      <w:pPr>
        <w:ind w:left="11"/>
        <w:rPr>
          <w:b/>
          <w:color w:val="auto"/>
          <w:sz w:val="24"/>
          <w:szCs w:val="24"/>
          <w:shd w:val="clear" w:color="auto" w:fill="auto"/>
        </w:rPr>
      </w:pPr>
    </w:p>
    <w:p w:rsidR="00F24AEB" w:rsidRDefault="00F24AEB" w:rsidP="00F24AEB">
      <w:pPr>
        <w:ind w:left="11"/>
        <w:rPr>
          <w:b/>
          <w:color w:val="auto"/>
          <w:sz w:val="24"/>
          <w:szCs w:val="24"/>
          <w:shd w:val="clear" w:color="auto" w:fill="auto"/>
        </w:rPr>
      </w:pPr>
      <w:r>
        <w:rPr>
          <w:b/>
          <w:color w:val="auto"/>
          <w:sz w:val="24"/>
          <w:szCs w:val="24"/>
          <w:shd w:val="clear" w:color="auto" w:fill="auto"/>
        </w:rPr>
        <w:t xml:space="preserve"> </w:t>
      </w:r>
      <w:r w:rsidR="00CA2006">
        <w:rPr>
          <w:b/>
          <w:noProof/>
          <w:color w:val="auto"/>
          <w:sz w:val="24"/>
          <w:szCs w:val="24"/>
          <w:shd w:val="clear" w:color="auto" w:fill="auto"/>
        </w:rPr>
        <w:drawing>
          <wp:inline distT="0" distB="0" distL="0" distR="0">
            <wp:extent cx="5937885" cy="3206115"/>
            <wp:effectExtent l="0" t="0" r="571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206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4AEB" w:rsidRDefault="00F24AEB" w:rsidP="00F24AEB">
      <w:pPr>
        <w:pStyle w:val="Indice2"/>
        <w:widowControl/>
        <w:rPr>
          <w:rFonts w:ascii="Verdana" w:hAnsi="Verdana"/>
          <w:bCs w:val="0"/>
          <w:sz w:val="18"/>
          <w:szCs w:val="24"/>
          <w:lang w:val="pt-BR"/>
        </w:rPr>
      </w:pPr>
      <w:r>
        <w:rPr>
          <w:rFonts w:ascii="Verdana" w:hAnsi="Verdana"/>
          <w:bCs w:val="0"/>
          <w:sz w:val="18"/>
          <w:szCs w:val="24"/>
          <w:lang w:val="pt-BR"/>
        </w:rPr>
        <w:t>Detalhamento de</w:t>
      </w:r>
      <w:r w:rsidR="004A26DD">
        <w:rPr>
          <w:rFonts w:ascii="Verdana" w:hAnsi="Verdana"/>
          <w:bCs w:val="0"/>
          <w:sz w:val="18"/>
          <w:szCs w:val="24"/>
          <w:lang w:val="pt-BR"/>
        </w:rPr>
        <w:t xml:space="preserve"> elementos do Protótipo (Tela 03</w:t>
      </w:r>
      <w:r>
        <w:rPr>
          <w:rFonts w:ascii="Verdana" w:hAnsi="Verdana"/>
          <w:bCs w:val="0"/>
          <w:sz w:val="18"/>
          <w:szCs w:val="24"/>
          <w:lang w:val="pt-BR"/>
        </w:rPr>
        <w:t>)</w:t>
      </w:r>
    </w:p>
    <w:p w:rsidR="00F24AEB" w:rsidRDefault="00F24AEB" w:rsidP="00F24AEB">
      <w:pPr>
        <w:rPr>
          <w:szCs w:val="24"/>
          <w:shd w:val="clear" w:color="auto" w:fill="auto"/>
        </w:rPr>
      </w:pPr>
    </w:p>
    <w:tbl>
      <w:tblPr>
        <w:tblW w:w="10350" w:type="dxa"/>
        <w:tblInd w:w="3" w:type="dxa"/>
        <w:tblLayout w:type="fixed"/>
        <w:tblCellMar>
          <w:left w:w="1" w:type="dxa"/>
          <w:right w:w="1" w:type="dxa"/>
        </w:tblCellMar>
        <w:tblLook w:val="0000" w:firstRow="0" w:lastRow="0" w:firstColumn="0" w:lastColumn="0" w:noHBand="0" w:noVBand="0"/>
      </w:tblPr>
      <w:tblGrid>
        <w:gridCol w:w="1530"/>
        <w:gridCol w:w="1170"/>
        <w:gridCol w:w="1170"/>
        <w:gridCol w:w="900"/>
        <w:gridCol w:w="810"/>
        <w:gridCol w:w="1800"/>
        <w:gridCol w:w="2970"/>
      </w:tblGrid>
      <w:tr w:rsidR="00F24AEB" w:rsidRPr="002A4A74" w:rsidTr="00A874AA"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0C0C0"/>
            <w:tcMar>
              <w:top w:w="0" w:type="dxa"/>
              <w:left w:w="1" w:type="dxa"/>
              <w:bottom w:w="0" w:type="dxa"/>
              <w:right w:w="1" w:type="dxa"/>
            </w:tcMar>
          </w:tcPr>
          <w:p w:rsidR="00F24AEB" w:rsidRPr="002A4A74" w:rsidRDefault="00F24AEB" w:rsidP="00A874AA">
            <w:pPr>
              <w:widowControl/>
              <w:rPr>
                <w:b/>
                <w:color w:val="0F0F0F"/>
                <w:szCs w:val="24"/>
                <w:shd w:val="clear" w:color="auto" w:fill="auto"/>
              </w:rPr>
            </w:pPr>
            <w:r w:rsidRPr="002A4A74">
              <w:rPr>
                <w:b/>
                <w:color w:val="0F0F0F"/>
                <w:szCs w:val="24"/>
                <w:shd w:val="clear" w:color="auto" w:fill="auto"/>
              </w:rPr>
              <w:t>Nome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0C0C0"/>
            <w:tcMar>
              <w:top w:w="0" w:type="dxa"/>
              <w:left w:w="1" w:type="dxa"/>
              <w:bottom w:w="0" w:type="dxa"/>
              <w:right w:w="1" w:type="dxa"/>
            </w:tcMar>
          </w:tcPr>
          <w:p w:rsidR="00F24AEB" w:rsidRPr="002A4A74" w:rsidRDefault="00F24AEB" w:rsidP="00A874AA">
            <w:pPr>
              <w:widowControl/>
              <w:rPr>
                <w:b/>
                <w:color w:val="0F0F0F"/>
                <w:szCs w:val="24"/>
                <w:shd w:val="clear" w:color="auto" w:fill="auto"/>
              </w:rPr>
            </w:pPr>
            <w:r w:rsidRPr="002A4A74">
              <w:rPr>
                <w:b/>
                <w:color w:val="0F0F0F"/>
                <w:szCs w:val="24"/>
                <w:shd w:val="clear" w:color="auto" w:fill="auto"/>
              </w:rPr>
              <w:t xml:space="preserve"> Tipo do Campo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0C0C0"/>
            <w:tcMar>
              <w:top w:w="0" w:type="dxa"/>
              <w:left w:w="1" w:type="dxa"/>
              <w:bottom w:w="0" w:type="dxa"/>
              <w:right w:w="1" w:type="dxa"/>
            </w:tcMar>
          </w:tcPr>
          <w:p w:rsidR="00F24AEB" w:rsidRPr="002A4A74" w:rsidRDefault="00F24AEB" w:rsidP="00A874AA">
            <w:pPr>
              <w:widowControl/>
              <w:rPr>
                <w:b/>
                <w:color w:val="0F0F0F"/>
                <w:szCs w:val="24"/>
                <w:shd w:val="clear" w:color="auto" w:fill="auto"/>
              </w:rPr>
            </w:pPr>
            <w:r w:rsidRPr="002A4A74">
              <w:rPr>
                <w:b/>
                <w:color w:val="0F0F0F"/>
                <w:szCs w:val="24"/>
                <w:shd w:val="clear" w:color="auto" w:fill="auto"/>
              </w:rPr>
              <w:t xml:space="preserve"> Obrigatório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0C0C0"/>
            <w:tcMar>
              <w:top w:w="0" w:type="dxa"/>
              <w:left w:w="1" w:type="dxa"/>
              <w:bottom w:w="0" w:type="dxa"/>
              <w:right w:w="1" w:type="dxa"/>
            </w:tcMar>
          </w:tcPr>
          <w:p w:rsidR="00F24AEB" w:rsidRPr="002A4A74" w:rsidRDefault="00F24AEB" w:rsidP="00A874AA">
            <w:pPr>
              <w:widowControl/>
              <w:jc w:val="center"/>
              <w:rPr>
                <w:b/>
                <w:color w:val="0F0F0F"/>
                <w:szCs w:val="24"/>
                <w:shd w:val="clear" w:color="auto" w:fill="auto"/>
              </w:rPr>
            </w:pPr>
            <w:r w:rsidRPr="002A4A74">
              <w:rPr>
                <w:b/>
                <w:color w:val="0F0F0F"/>
                <w:szCs w:val="24"/>
                <w:shd w:val="clear" w:color="auto" w:fill="auto"/>
              </w:rPr>
              <w:t xml:space="preserve"> Tamanho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0C0C0"/>
            <w:tcMar>
              <w:top w:w="0" w:type="dxa"/>
              <w:left w:w="1" w:type="dxa"/>
              <w:bottom w:w="0" w:type="dxa"/>
              <w:right w:w="1" w:type="dxa"/>
            </w:tcMar>
          </w:tcPr>
          <w:p w:rsidR="00F24AEB" w:rsidRPr="002A4A74" w:rsidRDefault="00F24AEB" w:rsidP="00A874AA">
            <w:pPr>
              <w:widowControl/>
              <w:jc w:val="center"/>
              <w:rPr>
                <w:b/>
                <w:color w:val="0F0F0F"/>
                <w:szCs w:val="24"/>
                <w:shd w:val="clear" w:color="auto" w:fill="auto"/>
              </w:rPr>
            </w:pPr>
            <w:r w:rsidRPr="002A4A74">
              <w:rPr>
                <w:b/>
                <w:color w:val="0F0F0F"/>
                <w:szCs w:val="24"/>
                <w:shd w:val="clear" w:color="auto" w:fill="auto"/>
              </w:rPr>
              <w:t>Valor padrão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0C0C0"/>
            <w:tcMar>
              <w:top w:w="0" w:type="dxa"/>
              <w:left w:w="1" w:type="dxa"/>
              <w:bottom w:w="0" w:type="dxa"/>
              <w:right w:w="1" w:type="dxa"/>
            </w:tcMar>
          </w:tcPr>
          <w:p w:rsidR="00F24AEB" w:rsidRPr="002A4A74" w:rsidRDefault="00F24AEB" w:rsidP="00A874AA">
            <w:pPr>
              <w:widowControl/>
              <w:jc w:val="center"/>
              <w:rPr>
                <w:b/>
                <w:color w:val="0F0F0F"/>
                <w:szCs w:val="24"/>
                <w:shd w:val="clear" w:color="auto" w:fill="auto"/>
              </w:rPr>
            </w:pPr>
            <w:r w:rsidRPr="002A4A74">
              <w:rPr>
                <w:b/>
                <w:color w:val="0F0F0F"/>
                <w:szCs w:val="24"/>
                <w:shd w:val="clear" w:color="auto" w:fill="auto"/>
              </w:rPr>
              <w:t xml:space="preserve"> Máscara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0C0C0"/>
            <w:tcMar>
              <w:top w:w="0" w:type="dxa"/>
              <w:left w:w="1" w:type="dxa"/>
              <w:bottom w:w="0" w:type="dxa"/>
              <w:right w:w="1" w:type="dxa"/>
            </w:tcMar>
          </w:tcPr>
          <w:p w:rsidR="00F24AEB" w:rsidRPr="002A4A74" w:rsidRDefault="00F24AEB" w:rsidP="00A874AA">
            <w:pPr>
              <w:widowControl/>
              <w:jc w:val="center"/>
              <w:rPr>
                <w:b/>
                <w:color w:val="0F0F0F"/>
                <w:szCs w:val="24"/>
                <w:shd w:val="clear" w:color="auto" w:fill="auto"/>
              </w:rPr>
            </w:pPr>
            <w:r w:rsidRPr="002A4A74">
              <w:rPr>
                <w:b/>
                <w:color w:val="0F0F0F"/>
                <w:szCs w:val="24"/>
                <w:shd w:val="clear" w:color="auto" w:fill="auto"/>
              </w:rPr>
              <w:t xml:space="preserve"> Regras de Preenchimento/ Comportamento</w:t>
            </w:r>
          </w:p>
        </w:tc>
      </w:tr>
      <w:tr w:rsidR="00F24AEB" w:rsidRPr="00A80F7F" w:rsidTr="00A874AA"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F24AEB" w:rsidRPr="00A80F7F" w:rsidRDefault="00F24AEB" w:rsidP="00A874AA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 w:rsidRPr="00A80F7F">
              <w:rPr>
                <w:color w:val="000000" w:themeColor="text1"/>
                <w:szCs w:val="24"/>
                <w:shd w:val="clear" w:color="auto" w:fill="auto"/>
              </w:rPr>
              <w:t>Encerrar</w:t>
            </w:r>
          </w:p>
          <w:p w:rsidR="00F24AEB" w:rsidRPr="00A80F7F" w:rsidRDefault="00F24AEB" w:rsidP="00A874AA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F24AEB" w:rsidRPr="00A80F7F" w:rsidRDefault="00F24AEB" w:rsidP="00A874AA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 w:rsidRPr="00A80F7F">
              <w:rPr>
                <w:color w:val="000000" w:themeColor="text1"/>
                <w:szCs w:val="24"/>
                <w:shd w:val="clear" w:color="auto" w:fill="auto"/>
              </w:rPr>
              <w:t>Button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F24AEB" w:rsidRPr="00A80F7F" w:rsidRDefault="00F24AEB" w:rsidP="00A874AA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 w:rsidRPr="00A80F7F">
              <w:rPr>
                <w:color w:val="000000" w:themeColor="text1"/>
                <w:szCs w:val="24"/>
                <w:shd w:val="clear" w:color="auto" w:fill="auto"/>
              </w:rPr>
              <w:t>N/A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F24AEB" w:rsidRPr="00A80F7F" w:rsidRDefault="00F24AEB" w:rsidP="00A874AA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 w:rsidRPr="00A80F7F">
              <w:rPr>
                <w:color w:val="000000" w:themeColor="text1"/>
                <w:szCs w:val="24"/>
                <w:shd w:val="clear" w:color="auto" w:fill="auto"/>
              </w:rPr>
              <w:t>N/A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F24AEB" w:rsidRPr="00A80F7F" w:rsidRDefault="00F24AEB" w:rsidP="00A874AA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 w:rsidRPr="00A80F7F">
              <w:rPr>
                <w:color w:val="000000" w:themeColor="text1"/>
                <w:szCs w:val="24"/>
                <w:shd w:val="clear" w:color="auto" w:fill="auto"/>
              </w:rPr>
              <w:t>N/A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F24AEB" w:rsidRPr="00A80F7F" w:rsidRDefault="00F24AEB" w:rsidP="00A874AA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 w:rsidRPr="00A80F7F">
              <w:rPr>
                <w:color w:val="000000" w:themeColor="text1"/>
                <w:szCs w:val="24"/>
                <w:shd w:val="clear" w:color="auto" w:fill="auto"/>
              </w:rPr>
              <w:t>N/A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F24AEB" w:rsidRPr="00A80F7F" w:rsidRDefault="00F24AEB" w:rsidP="00A874AA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 w:rsidRPr="00A80F7F">
              <w:rPr>
                <w:color w:val="000000" w:themeColor="text1"/>
                <w:szCs w:val="24"/>
                <w:shd w:val="clear" w:color="auto" w:fill="auto"/>
              </w:rPr>
              <w:t>Ao ser acionado o botão encerra o funcionamento do sistema</w:t>
            </w:r>
          </w:p>
        </w:tc>
      </w:tr>
      <w:tr w:rsidR="00F24AEB" w:rsidRPr="00A80F7F" w:rsidTr="00A874AA"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F24AEB" w:rsidRPr="00A80F7F" w:rsidRDefault="00F24AEB" w:rsidP="00A874AA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 w:rsidRPr="00A80F7F">
              <w:rPr>
                <w:color w:val="000000" w:themeColor="text1"/>
                <w:szCs w:val="24"/>
                <w:shd w:val="clear" w:color="auto" w:fill="auto"/>
              </w:rPr>
              <w:t>Início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F24AEB" w:rsidRPr="00A80F7F" w:rsidRDefault="00F24AEB" w:rsidP="00A874AA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 w:rsidRPr="00A80F7F">
              <w:rPr>
                <w:color w:val="000000" w:themeColor="text1"/>
                <w:szCs w:val="24"/>
                <w:shd w:val="clear" w:color="auto" w:fill="auto"/>
              </w:rPr>
              <w:t>Button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F24AEB" w:rsidRPr="00A80F7F" w:rsidRDefault="00F24AEB" w:rsidP="00A874AA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 w:rsidRPr="00A80F7F">
              <w:rPr>
                <w:color w:val="000000" w:themeColor="text1"/>
                <w:szCs w:val="24"/>
                <w:shd w:val="clear" w:color="auto" w:fill="auto"/>
              </w:rPr>
              <w:t>N/A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F24AEB" w:rsidRPr="00A80F7F" w:rsidRDefault="00F24AEB" w:rsidP="00A874AA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 w:rsidRPr="00A80F7F">
              <w:rPr>
                <w:color w:val="000000" w:themeColor="text1"/>
                <w:szCs w:val="24"/>
                <w:shd w:val="clear" w:color="auto" w:fill="auto"/>
              </w:rPr>
              <w:t>N/A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F24AEB" w:rsidRPr="00A80F7F" w:rsidRDefault="00F24AEB" w:rsidP="00A874AA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 w:rsidRPr="00A80F7F">
              <w:rPr>
                <w:color w:val="000000" w:themeColor="text1"/>
                <w:szCs w:val="24"/>
                <w:shd w:val="clear" w:color="auto" w:fill="auto"/>
              </w:rPr>
              <w:t>N/A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F24AEB" w:rsidRPr="00A80F7F" w:rsidRDefault="00F24AEB" w:rsidP="00A874AA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 w:rsidRPr="00A80F7F">
              <w:rPr>
                <w:color w:val="000000" w:themeColor="text1"/>
                <w:szCs w:val="24"/>
                <w:shd w:val="clear" w:color="auto" w:fill="auto"/>
              </w:rPr>
              <w:t>N/A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F24AEB" w:rsidRPr="00A80F7F" w:rsidRDefault="00F24AEB" w:rsidP="00A874AA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 w:rsidRPr="00A80F7F">
              <w:rPr>
                <w:color w:val="000000" w:themeColor="text1"/>
                <w:szCs w:val="24"/>
                <w:shd w:val="clear" w:color="auto" w:fill="auto"/>
              </w:rPr>
              <w:t xml:space="preserve">Ao ser acionado o botão retorna a </w:t>
            </w:r>
            <w:r>
              <w:rPr>
                <w:color w:val="000000" w:themeColor="text1"/>
                <w:szCs w:val="24"/>
                <w:shd w:val="clear" w:color="auto" w:fill="auto"/>
              </w:rPr>
              <w:t>tela 01 do sistema</w:t>
            </w:r>
          </w:p>
        </w:tc>
      </w:tr>
      <w:tr w:rsidR="006E7FB4" w:rsidRPr="00A80F7F" w:rsidTr="00A874AA"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6E7FB4" w:rsidRDefault="006E7FB4" w:rsidP="00A874AA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>Foto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6E7FB4" w:rsidRDefault="00181FD6" w:rsidP="00A874AA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>Image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6E7FB4" w:rsidRDefault="00181FD6" w:rsidP="00F24AEB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>N/A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6E7FB4" w:rsidRDefault="00181FD6" w:rsidP="00A874AA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>N/A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6E7FB4" w:rsidRDefault="00181FD6" w:rsidP="00A874AA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>N/A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6E7FB4" w:rsidRDefault="00181FD6" w:rsidP="00A874AA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>N/A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6E7FB4" w:rsidRDefault="00181FD6" w:rsidP="00A874AA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>Poderá ser adicionada um foto do cliente</w:t>
            </w:r>
          </w:p>
        </w:tc>
      </w:tr>
      <w:tr w:rsidR="00F24AEB" w:rsidRPr="00A80F7F" w:rsidTr="00A874AA"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F24AEB" w:rsidRDefault="00F24AEB" w:rsidP="00A874AA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>Apelido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F24AEB" w:rsidRDefault="00F24AEB" w:rsidP="00A874AA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>Text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F24AEB" w:rsidRDefault="00F24AEB" w:rsidP="00F24AEB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>Não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F24AEB" w:rsidRDefault="00F24AEB" w:rsidP="00A874AA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>50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F24AEB" w:rsidRPr="00A80F7F" w:rsidRDefault="00F24AEB" w:rsidP="00A874AA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>N/A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F24AEB" w:rsidRPr="00A80F7F" w:rsidRDefault="00F24AEB" w:rsidP="00A874AA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>N/A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F24AEB" w:rsidRDefault="00F24AEB" w:rsidP="00A874AA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>Pode ser preenchida com o apelido informado pelo cliente. Se não preenchido, irá assumir o valor do primeiro nome do cliente</w:t>
            </w:r>
          </w:p>
        </w:tc>
      </w:tr>
      <w:tr w:rsidR="00F24AEB" w:rsidRPr="00A80F7F" w:rsidTr="00A874AA"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F24AEB" w:rsidRPr="00A80F7F" w:rsidRDefault="00F24AEB" w:rsidP="00A874AA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>Nome</w:t>
            </w:r>
          </w:p>
          <w:p w:rsidR="00F24AEB" w:rsidRPr="00A80F7F" w:rsidRDefault="00F24AEB" w:rsidP="00A874AA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F24AEB" w:rsidRPr="00A80F7F" w:rsidRDefault="00F24AEB" w:rsidP="00A874AA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>Text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F24AEB" w:rsidRPr="00A80F7F" w:rsidRDefault="00F24AEB" w:rsidP="00A874AA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>Sim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F24AEB" w:rsidRPr="00A80F7F" w:rsidRDefault="00F24AEB" w:rsidP="00A874AA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>20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F24AEB" w:rsidRPr="00A80F7F" w:rsidRDefault="00F24AEB" w:rsidP="00A874AA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 w:rsidRPr="00A80F7F">
              <w:rPr>
                <w:color w:val="000000" w:themeColor="text1"/>
                <w:szCs w:val="24"/>
                <w:shd w:val="clear" w:color="auto" w:fill="auto"/>
              </w:rPr>
              <w:t>N/A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F24AEB" w:rsidRPr="00A80F7F" w:rsidRDefault="00F24AEB" w:rsidP="00A874AA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 w:rsidRPr="00A80F7F">
              <w:rPr>
                <w:color w:val="000000" w:themeColor="text1"/>
                <w:szCs w:val="24"/>
                <w:shd w:val="clear" w:color="auto" w:fill="auto"/>
              </w:rPr>
              <w:t>N/A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F24AEB" w:rsidRPr="00A80F7F" w:rsidRDefault="00F24AEB" w:rsidP="00A874AA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>Deve ser preenchido com o primeiro nome do cliente</w:t>
            </w:r>
          </w:p>
        </w:tc>
      </w:tr>
      <w:tr w:rsidR="00F24AEB" w:rsidRPr="00A80F7F" w:rsidTr="00A874AA"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F24AEB" w:rsidRPr="00A80F7F" w:rsidRDefault="00F24AEB" w:rsidP="00A874AA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>Sobrenome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F24AEB" w:rsidRPr="00A80F7F" w:rsidRDefault="00F24AEB" w:rsidP="00A874AA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>Text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F24AEB" w:rsidRPr="00A80F7F" w:rsidRDefault="00F24AEB" w:rsidP="00A874AA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>Sim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F24AEB" w:rsidRPr="00A80F7F" w:rsidRDefault="00F24AEB" w:rsidP="00A874AA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>50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F24AEB" w:rsidRPr="00A80F7F" w:rsidRDefault="00F24AEB" w:rsidP="00A874AA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 w:rsidRPr="00A80F7F">
              <w:rPr>
                <w:color w:val="000000" w:themeColor="text1"/>
                <w:szCs w:val="24"/>
                <w:shd w:val="clear" w:color="auto" w:fill="auto"/>
              </w:rPr>
              <w:t>N/A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F24AEB" w:rsidRPr="00A80F7F" w:rsidRDefault="00F24AEB" w:rsidP="00A874AA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>N/A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F24AEB" w:rsidRPr="00A80F7F" w:rsidRDefault="00F24AEB" w:rsidP="00A874AA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>Deve ser preenchido com o sorbrenome do cliente</w:t>
            </w:r>
          </w:p>
        </w:tc>
      </w:tr>
      <w:tr w:rsidR="00F24AEB" w:rsidRPr="00A80F7F" w:rsidTr="00A874AA"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F24AEB" w:rsidRDefault="00F24AEB" w:rsidP="00A874AA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>Sexo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F24AEB" w:rsidRDefault="00F24AEB" w:rsidP="00A874AA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>ComboBox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F24AEB" w:rsidRDefault="00F24AEB" w:rsidP="00A874AA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>Sim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F24AEB" w:rsidRDefault="00F24AEB" w:rsidP="00A874AA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>N/A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F24AEB" w:rsidRPr="00A80F7F" w:rsidRDefault="00F24AEB" w:rsidP="00A874AA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>“[Selecione...]”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F24AEB" w:rsidRDefault="00F24AEB" w:rsidP="00A874AA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>N/A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F24AEB" w:rsidRDefault="00F24AEB" w:rsidP="00F24AEB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>Deve ser selecionada uma das opções “Masculino”, “Feminino” ou “Indefinido”</w:t>
            </w:r>
          </w:p>
        </w:tc>
      </w:tr>
      <w:tr w:rsidR="00F24AEB" w:rsidRPr="00A80F7F" w:rsidTr="00A874AA"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F24AEB" w:rsidRPr="00A80F7F" w:rsidRDefault="00F24AEB" w:rsidP="00A874AA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>CPF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F24AEB" w:rsidRPr="00A80F7F" w:rsidRDefault="00F24AEB" w:rsidP="00A874AA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>Text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F24AEB" w:rsidRPr="00A80F7F" w:rsidRDefault="00F24AEB" w:rsidP="00A874AA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>Sim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F24AEB" w:rsidRPr="00A80F7F" w:rsidRDefault="00F24AEB" w:rsidP="00A874AA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>14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F24AEB" w:rsidRPr="00A80F7F" w:rsidRDefault="00F24AEB" w:rsidP="00A874AA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 w:rsidRPr="00A80F7F">
              <w:rPr>
                <w:color w:val="000000" w:themeColor="text1"/>
                <w:szCs w:val="24"/>
                <w:shd w:val="clear" w:color="auto" w:fill="auto"/>
              </w:rPr>
              <w:t>N/A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F24AEB" w:rsidRPr="00A80F7F" w:rsidRDefault="00F24AEB" w:rsidP="00A874AA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>999.999.999-99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F24AEB" w:rsidRPr="00A80F7F" w:rsidRDefault="00F24AEB" w:rsidP="00F24AEB">
            <w:pPr>
              <w:widowControl/>
              <w:rPr>
                <w:color w:val="000000" w:themeColor="text1"/>
                <w:sz w:val="18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 xml:space="preserve">Deve ser preenchido com o cpf do cliente. </w:t>
            </w:r>
          </w:p>
        </w:tc>
      </w:tr>
      <w:tr w:rsidR="00F24AEB" w:rsidRPr="00A80F7F" w:rsidTr="00A874AA"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F24AEB" w:rsidRPr="00A80F7F" w:rsidRDefault="00F24AEB" w:rsidP="00A874AA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>Rg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F24AEB" w:rsidRPr="00A80F7F" w:rsidRDefault="00F24AEB" w:rsidP="00A874AA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>Text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F24AEB" w:rsidRPr="00A80F7F" w:rsidRDefault="00F24AEB" w:rsidP="00A874AA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>Não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F24AEB" w:rsidRPr="00A80F7F" w:rsidRDefault="00F24AEB" w:rsidP="00A874AA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>12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F24AEB" w:rsidRPr="00A80F7F" w:rsidRDefault="00F24AEB" w:rsidP="00A874AA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 w:rsidRPr="00A80F7F">
              <w:rPr>
                <w:color w:val="000000" w:themeColor="text1"/>
                <w:szCs w:val="24"/>
                <w:shd w:val="clear" w:color="auto" w:fill="auto"/>
              </w:rPr>
              <w:t>N/A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F24AEB" w:rsidRPr="00A80F7F" w:rsidRDefault="00F24AEB" w:rsidP="00A874AA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>99.999.999-x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F24AEB" w:rsidRPr="00A80F7F" w:rsidRDefault="00F24AEB" w:rsidP="00A874AA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>Deve ser preenchido com o rg do cliente</w:t>
            </w:r>
          </w:p>
        </w:tc>
      </w:tr>
      <w:tr w:rsidR="00F24AEB" w:rsidRPr="00A80F7F" w:rsidTr="00A874AA"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F24AEB" w:rsidRDefault="00F24AEB" w:rsidP="00A874AA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>Estado Civil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F24AEB" w:rsidRDefault="00F24AEB" w:rsidP="00A874AA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>ComboBox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F24AEB" w:rsidRPr="00A80F7F" w:rsidRDefault="00F24AEB" w:rsidP="00A874AA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>Não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F24AEB" w:rsidRDefault="00F24AEB" w:rsidP="00A874AA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>N/A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F24AEB" w:rsidRPr="00A80F7F" w:rsidRDefault="00F24AEB" w:rsidP="00A874AA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>“Não informado”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F24AEB" w:rsidRPr="00A80F7F" w:rsidRDefault="00F24AEB" w:rsidP="00A874AA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>N/A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F24AEB" w:rsidRDefault="00F24AEB" w:rsidP="00A874AA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>Deve ser preenchido com os valores do domínio “Estado Civil”</w:t>
            </w:r>
          </w:p>
        </w:tc>
      </w:tr>
      <w:tr w:rsidR="00CB6598" w:rsidRPr="00A80F7F" w:rsidTr="00A874AA"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CB6598" w:rsidRDefault="00CB6598" w:rsidP="00A874AA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>Nascimento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CB6598" w:rsidRDefault="00CB6598" w:rsidP="00A874AA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>Text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CB6598" w:rsidRDefault="00CB6598" w:rsidP="00A874AA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>Sim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CB6598" w:rsidRDefault="00CB6598" w:rsidP="00A874AA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>10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CB6598" w:rsidRDefault="00CB6598" w:rsidP="00A874AA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>N/A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CB6598" w:rsidRDefault="00CB6598" w:rsidP="00A874AA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>DD/MM/AAAA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CB6598" w:rsidRPr="00A80F7F" w:rsidRDefault="00CB6598" w:rsidP="00A874AA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>Deve ser preenchido com a data de nascimento do cliente</w:t>
            </w:r>
          </w:p>
        </w:tc>
      </w:tr>
      <w:tr w:rsidR="00CB6598" w:rsidRPr="00A80F7F" w:rsidTr="00A874AA"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CB6598" w:rsidRDefault="00CB6598" w:rsidP="00A874AA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lastRenderedPageBreak/>
              <w:t>CEP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CB6598" w:rsidRDefault="00CB6598" w:rsidP="00A874AA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>Text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CB6598" w:rsidRDefault="00CB6598" w:rsidP="00A874AA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>Não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CB6598" w:rsidRDefault="00CB6598" w:rsidP="00A874AA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>9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CB6598" w:rsidRDefault="00CB6598" w:rsidP="00A874AA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>N/A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CB6598" w:rsidRDefault="00CB6598" w:rsidP="00A874AA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>99999-999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CB6598" w:rsidRDefault="00CB6598" w:rsidP="00A874AA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>Deve ser preenchido com o cep do cliente</w:t>
            </w:r>
          </w:p>
        </w:tc>
      </w:tr>
      <w:tr w:rsidR="00CB6598" w:rsidRPr="00A80F7F" w:rsidTr="00A874AA"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CB6598" w:rsidRDefault="00CB6598" w:rsidP="00CB6598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>Logradouro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CB6598" w:rsidRDefault="00CB6598" w:rsidP="00A874AA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>Text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CB6598" w:rsidRDefault="00CB6598" w:rsidP="00A874AA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>Não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CB6598" w:rsidRDefault="00CB6598" w:rsidP="00A874AA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>N/A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CB6598" w:rsidRDefault="00CB6598" w:rsidP="00A874AA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>N/A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CB6598" w:rsidRDefault="00CB6598" w:rsidP="00A874AA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>N/A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CB6598" w:rsidRDefault="00CB6598" w:rsidP="00A874AA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>Deve ser preenchido com o</w:t>
            </w:r>
            <w:r w:rsidR="00B507BF">
              <w:rPr>
                <w:color w:val="000000" w:themeColor="text1"/>
                <w:szCs w:val="24"/>
                <w:shd w:val="clear" w:color="auto" w:fill="auto"/>
              </w:rPr>
              <w:t xml:space="preserve"> logradouro do endereço do cliente</w:t>
            </w:r>
          </w:p>
        </w:tc>
      </w:tr>
      <w:tr w:rsidR="00B507BF" w:rsidRPr="00A80F7F" w:rsidTr="00A874AA"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B507BF" w:rsidRDefault="00B507BF" w:rsidP="00A874AA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>Nº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B507BF" w:rsidRDefault="00B507BF" w:rsidP="00A874AA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>Text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B507BF" w:rsidRDefault="00B507BF" w:rsidP="00A874AA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>Não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B507BF" w:rsidRDefault="00B507BF" w:rsidP="00A874AA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>N/A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B507BF" w:rsidRDefault="00B507BF" w:rsidP="00A874AA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>N/A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B507BF" w:rsidRDefault="00B507BF" w:rsidP="00A874AA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>N/a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B507BF" w:rsidRDefault="00B507BF" w:rsidP="00A874AA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>Deve ser preenchido com o número do endereço do cliente</w:t>
            </w:r>
          </w:p>
        </w:tc>
      </w:tr>
      <w:tr w:rsidR="00B507BF" w:rsidRPr="00A80F7F" w:rsidTr="00A874AA"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B507BF" w:rsidRDefault="00B507BF" w:rsidP="00CB6598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>Complemento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B507BF" w:rsidRDefault="00B507BF" w:rsidP="00A874AA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>Text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B507BF" w:rsidRDefault="00B507BF" w:rsidP="00A874AA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>Não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B507BF" w:rsidRDefault="00B507BF" w:rsidP="00A874AA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>N/A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B507BF" w:rsidRDefault="00B507BF" w:rsidP="00A874AA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>N/A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B507BF" w:rsidRDefault="00B507BF" w:rsidP="00A874AA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>N/a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B507BF" w:rsidRDefault="00B507BF" w:rsidP="00B507BF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>Deve ser preenchido com o complemento do endereço do cliente</w:t>
            </w:r>
          </w:p>
        </w:tc>
      </w:tr>
      <w:tr w:rsidR="00B507BF" w:rsidRPr="00A80F7F" w:rsidTr="00A874AA"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B507BF" w:rsidRDefault="00B507BF" w:rsidP="00A874AA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>Bairro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B507BF" w:rsidRDefault="00B507BF" w:rsidP="00A874AA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>Text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B507BF" w:rsidRDefault="00B507BF" w:rsidP="00A874AA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>Não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B507BF" w:rsidRDefault="00B507BF" w:rsidP="00A874AA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>N/A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B507BF" w:rsidRDefault="00B507BF" w:rsidP="00A874AA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>N/A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B507BF" w:rsidRDefault="00B507BF" w:rsidP="00A874AA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>N/a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B507BF" w:rsidRDefault="00B507BF" w:rsidP="00B507BF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>Deve ser preenchido com o bairro do endereço do cliente</w:t>
            </w:r>
          </w:p>
        </w:tc>
      </w:tr>
      <w:tr w:rsidR="00B507BF" w:rsidRPr="00A80F7F" w:rsidTr="00A874AA"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B507BF" w:rsidRDefault="00B507BF" w:rsidP="00A874AA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>Cidade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B507BF" w:rsidRDefault="00B507BF" w:rsidP="00A874AA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>Text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B507BF" w:rsidRDefault="00B507BF" w:rsidP="00A874AA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>Não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B507BF" w:rsidRDefault="00B507BF" w:rsidP="00A874AA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>N/A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B507BF" w:rsidRDefault="00B507BF" w:rsidP="00A874AA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>N/A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B507BF" w:rsidRDefault="00B507BF" w:rsidP="00A874AA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>N/a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B507BF" w:rsidRDefault="00B507BF" w:rsidP="00B507BF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>Deve ser preenchido com a cidadeonde o cliente reside</w:t>
            </w:r>
          </w:p>
        </w:tc>
      </w:tr>
      <w:tr w:rsidR="00B507BF" w:rsidRPr="00A80F7F" w:rsidTr="00A874AA"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B507BF" w:rsidRDefault="00B507BF" w:rsidP="00A874AA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>Estado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B507BF" w:rsidRDefault="00B507BF" w:rsidP="00A874AA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>Text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B507BF" w:rsidRDefault="00B507BF" w:rsidP="00A874AA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>Não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B507BF" w:rsidRDefault="00B507BF" w:rsidP="00A874AA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>N/A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B507BF" w:rsidRDefault="00B507BF" w:rsidP="00A874AA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>N/A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B507BF" w:rsidRDefault="00B507BF" w:rsidP="00A874AA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>N/a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B507BF" w:rsidRDefault="00B507BF" w:rsidP="00B507BF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>Deve ser preenchido com o estado onde o cliente reside</w:t>
            </w:r>
          </w:p>
        </w:tc>
      </w:tr>
      <w:tr w:rsidR="00B507BF" w:rsidRPr="00A80F7F" w:rsidTr="00A874AA"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B507BF" w:rsidRDefault="00B507BF" w:rsidP="00A874AA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>Email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B507BF" w:rsidRDefault="00B507BF" w:rsidP="00A874AA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>Text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B507BF" w:rsidRDefault="00B507BF" w:rsidP="00A874AA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>Não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B507BF" w:rsidRDefault="00B507BF" w:rsidP="00A874AA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>N/A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B507BF" w:rsidRDefault="00B507BF" w:rsidP="00A874AA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>N/A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B507BF" w:rsidRDefault="00B507BF" w:rsidP="00A874AA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>N/a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B507BF" w:rsidRDefault="00B507BF" w:rsidP="00A874AA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>Deve ser preenchido com o endereço eletronico do cliente. Caso preenchido, deverá ser um email válido</w:t>
            </w:r>
          </w:p>
        </w:tc>
      </w:tr>
      <w:tr w:rsidR="00B507BF" w:rsidRPr="00A80F7F" w:rsidTr="00A874AA"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B507BF" w:rsidRDefault="00B507BF" w:rsidP="00A874AA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>Telefone residencial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B507BF" w:rsidRDefault="00B507BF" w:rsidP="00A874AA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>Text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B507BF" w:rsidRDefault="00B507BF" w:rsidP="00A874AA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>Não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B507BF" w:rsidRDefault="00B507BF" w:rsidP="00A874AA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>14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B507BF" w:rsidRDefault="00B507BF" w:rsidP="00A874AA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>N/A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B507BF" w:rsidRDefault="00B507BF" w:rsidP="00A874AA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>(99) 9999-9999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B507BF" w:rsidRDefault="00B507BF" w:rsidP="00A874AA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>Deve ser preenchido com o telefone residencial do cliente</w:t>
            </w:r>
          </w:p>
        </w:tc>
      </w:tr>
      <w:tr w:rsidR="00B507BF" w:rsidRPr="00A80F7F" w:rsidTr="00A874AA"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B507BF" w:rsidRDefault="00B507BF" w:rsidP="00B507BF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>Telefone celular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B507BF" w:rsidRDefault="00B507BF" w:rsidP="00A874AA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>Text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B507BF" w:rsidRDefault="00B507BF" w:rsidP="00A874AA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>Não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B507BF" w:rsidRDefault="00B507BF" w:rsidP="00A874AA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>Entre 14 e15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B507BF" w:rsidRDefault="00B507BF" w:rsidP="00A874AA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>N/A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B507BF" w:rsidRDefault="00B507BF" w:rsidP="00A874AA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>(99) 99999-9999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B507BF" w:rsidRDefault="00B507BF" w:rsidP="00B507BF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>Deve ser preenchido com o telefone celular do cliente</w:t>
            </w:r>
          </w:p>
        </w:tc>
      </w:tr>
      <w:tr w:rsidR="00B507BF" w:rsidRPr="00A80F7F" w:rsidTr="00A874AA"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B507BF" w:rsidRDefault="00B507BF" w:rsidP="00B507BF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>Telefone comercial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B507BF" w:rsidRDefault="00B507BF" w:rsidP="00A874AA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>Text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B507BF" w:rsidRDefault="00B507BF" w:rsidP="00A874AA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>Não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B507BF" w:rsidRDefault="00B507BF" w:rsidP="00A874AA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>14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B507BF" w:rsidRDefault="00B507BF" w:rsidP="00A874AA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>N/A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B507BF" w:rsidRDefault="00B507BF" w:rsidP="00A874AA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>(99) 9999-9999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B507BF" w:rsidRDefault="00B507BF" w:rsidP="00B507BF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>Deve ser preenchido com o telefone comercial do cliente</w:t>
            </w:r>
          </w:p>
        </w:tc>
      </w:tr>
      <w:tr w:rsidR="00B507BF" w:rsidRPr="00A80F7F" w:rsidTr="00A874AA"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B507BF" w:rsidRDefault="00B507BF" w:rsidP="00A874AA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>Preferencial de contao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B507BF" w:rsidRDefault="00B507BF" w:rsidP="00A874AA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>Radiobox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B507BF" w:rsidRDefault="00B507BF" w:rsidP="00A874AA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>Sim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B507BF" w:rsidRDefault="00B507BF" w:rsidP="00A874AA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>N/A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B507BF" w:rsidRDefault="00B507BF" w:rsidP="00A874AA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>Email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B507BF" w:rsidRDefault="00B507BF" w:rsidP="00B507BF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>N/A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B507BF" w:rsidRDefault="00B507BF" w:rsidP="00A874AA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>Deverá ser preenchida ao menos uma opção. Caso apenas uma das 3 opções tenha sido informada, esta deverá ser o padrão preenchido.</w:t>
            </w:r>
          </w:p>
        </w:tc>
      </w:tr>
      <w:tr w:rsidR="00F24AEB" w:rsidRPr="00A80F7F" w:rsidTr="00A874AA"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F24AEB" w:rsidRDefault="00B507BF" w:rsidP="00A874AA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>Cancelar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F24AEB" w:rsidRDefault="00F24AEB" w:rsidP="00A874AA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>Button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F24AEB" w:rsidRDefault="00F24AEB" w:rsidP="00A874AA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>N/A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F24AEB" w:rsidRDefault="00F24AEB" w:rsidP="00A874AA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>N/A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F24AEB" w:rsidRDefault="00F24AEB" w:rsidP="00A874AA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>N/A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F24AEB" w:rsidRDefault="00F24AEB" w:rsidP="00A874AA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>N/A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F24AEB" w:rsidRPr="00A80F7F" w:rsidRDefault="00F24AEB" w:rsidP="00B507BF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 w:rsidRPr="00A80F7F">
              <w:rPr>
                <w:color w:val="000000" w:themeColor="text1"/>
                <w:szCs w:val="24"/>
                <w:shd w:val="clear" w:color="auto" w:fill="auto"/>
              </w:rPr>
              <w:t>Ao ser acionado o botão</w:t>
            </w:r>
            <w:r>
              <w:rPr>
                <w:color w:val="000000" w:themeColor="text1"/>
                <w:szCs w:val="24"/>
                <w:shd w:val="clear" w:color="auto" w:fill="auto"/>
              </w:rPr>
              <w:t xml:space="preserve">, </w:t>
            </w:r>
            <w:r w:rsidR="00B507BF">
              <w:rPr>
                <w:color w:val="000000" w:themeColor="text1"/>
                <w:szCs w:val="24"/>
                <w:shd w:val="clear" w:color="auto" w:fill="auto"/>
              </w:rPr>
              <w:t>cancela a operação em curso e retorna para a tela anterior</w:t>
            </w:r>
          </w:p>
        </w:tc>
      </w:tr>
      <w:tr w:rsidR="00F24AEB" w:rsidRPr="00A80F7F" w:rsidTr="00A874AA"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F24AEB" w:rsidRDefault="00B507BF" w:rsidP="00A874AA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>Salvar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F24AEB" w:rsidRDefault="00F24AEB" w:rsidP="00A874AA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>Button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F24AEB" w:rsidRDefault="00F24AEB" w:rsidP="00A874AA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>N/A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F24AEB" w:rsidRDefault="00F24AEB" w:rsidP="00A874AA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>N/A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F24AEB" w:rsidRDefault="00F24AEB" w:rsidP="00A874AA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>N/A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F24AEB" w:rsidRDefault="00F24AEB" w:rsidP="00A874AA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>N/A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F24AEB" w:rsidRPr="00A80F7F" w:rsidRDefault="00F24AEB" w:rsidP="00B507BF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 xml:space="preserve">Ao ser acionado o botão, </w:t>
            </w:r>
            <w:r w:rsidR="00B507BF">
              <w:rPr>
                <w:color w:val="000000" w:themeColor="text1"/>
                <w:szCs w:val="24"/>
                <w:shd w:val="clear" w:color="auto" w:fill="auto"/>
              </w:rPr>
              <w:t>inclui o novo cliente ou salva as alterações do cliente e retorna para a tela anterior</w:t>
            </w:r>
          </w:p>
        </w:tc>
      </w:tr>
    </w:tbl>
    <w:p w:rsidR="00F24AEB" w:rsidRPr="00F220EB" w:rsidRDefault="00F24AEB" w:rsidP="00F24AEB">
      <w:pPr>
        <w:rPr>
          <w:b/>
          <w:noProof/>
          <w:color w:val="FF0000"/>
        </w:rPr>
      </w:pPr>
    </w:p>
    <w:p w:rsidR="00F24AEB" w:rsidRDefault="00F24AEB" w:rsidP="00F24AEB">
      <w:pPr>
        <w:rPr>
          <w:szCs w:val="24"/>
          <w:shd w:val="clear" w:color="auto" w:fill="auto"/>
        </w:rPr>
      </w:pPr>
    </w:p>
    <w:p w:rsidR="00F24AEB" w:rsidRDefault="00F24AEB" w:rsidP="002A6814">
      <w:pPr>
        <w:rPr>
          <w:szCs w:val="24"/>
          <w:shd w:val="clear" w:color="auto" w:fill="auto"/>
        </w:rPr>
      </w:pPr>
    </w:p>
    <w:p w:rsidR="00F24AEB" w:rsidRDefault="00F24AEB" w:rsidP="002A6814">
      <w:pPr>
        <w:rPr>
          <w:szCs w:val="24"/>
          <w:shd w:val="clear" w:color="auto" w:fill="auto"/>
        </w:rPr>
      </w:pPr>
    </w:p>
    <w:p w:rsidR="004A26DD" w:rsidRDefault="004A26DD" w:rsidP="002A6814">
      <w:pPr>
        <w:rPr>
          <w:szCs w:val="24"/>
          <w:shd w:val="clear" w:color="auto" w:fill="auto"/>
        </w:rPr>
      </w:pPr>
    </w:p>
    <w:p w:rsidR="004A26DD" w:rsidRDefault="004A26DD" w:rsidP="002A6814">
      <w:pPr>
        <w:rPr>
          <w:szCs w:val="24"/>
          <w:shd w:val="clear" w:color="auto" w:fill="auto"/>
        </w:rPr>
      </w:pPr>
    </w:p>
    <w:p w:rsidR="004A26DD" w:rsidRDefault="004A26DD" w:rsidP="002A6814">
      <w:pPr>
        <w:rPr>
          <w:szCs w:val="24"/>
          <w:shd w:val="clear" w:color="auto" w:fill="auto"/>
        </w:rPr>
      </w:pPr>
    </w:p>
    <w:p w:rsidR="004A26DD" w:rsidRDefault="004A26DD" w:rsidP="002A6814">
      <w:pPr>
        <w:rPr>
          <w:szCs w:val="24"/>
          <w:shd w:val="clear" w:color="auto" w:fill="auto"/>
        </w:rPr>
      </w:pPr>
    </w:p>
    <w:p w:rsidR="004A26DD" w:rsidRDefault="004A26DD" w:rsidP="002A6814">
      <w:pPr>
        <w:rPr>
          <w:szCs w:val="24"/>
          <w:shd w:val="clear" w:color="auto" w:fill="auto"/>
        </w:rPr>
      </w:pPr>
    </w:p>
    <w:p w:rsidR="004A26DD" w:rsidRDefault="004A26DD" w:rsidP="002A6814">
      <w:pPr>
        <w:rPr>
          <w:szCs w:val="24"/>
          <w:shd w:val="clear" w:color="auto" w:fill="auto"/>
        </w:rPr>
      </w:pPr>
    </w:p>
    <w:p w:rsidR="004A26DD" w:rsidRDefault="004A26DD" w:rsidP="002A6814">
      <w:pPr>
        <w:rPr>
          <w:szCs w:val="24"/>
          <w:shd w:val="clear" w:color="auto" w:fill="auto"/>
        </w:rPr>
      </w:pPr>
    </w:p>
    <w:p w:rsidR="004A26DD" w:rsidRDefault="004A26DD" w:rsidP="002A6814">
      <w:pPr>
        <w:rPr>
          <w:szCs w:val="24"/>
          <w:shd w:val="clear" w:color="auto" w:fill="auto"/>
        </w:rPr>
      </w:pPr>
    </w:p>
    <w:p w:rsidR="004A26DD" w:rsidRDefault="004A26DD" w:rsidP="002A6814">
      <w:pPr>
        <w:rPr>
          <w:szCs w:val="24"/>
          <w:shd w:val="clear" w:color="auto" w:fill="auto"/>
        </w:rPr>
      </w:pPr>
    </w:p>
    <w:p w:rsidR="004A26DD" w:rsidRDefault="004A26DD" w:rsidP="002A6814">
      <w:pPr>
        <w:rPr>
          <w:szCs w:val="24"/>
          <w:shd w:val="clear" w:color="auto" w:fill="auto"/>
        </w:rPr>
      </w:pPr>
    </w:p>
    <w:p w:rsidR="004A26DD" w:rsidRDefault="004A26DD" w:rsidP="002A6814">
      <w:pPr>
        <w:rPr>
          <w:szCs w:val="24"/>
          <w:shd w:val="clear" w:color="auto" w:fill="auto"/>
        </w:rPr>
      </w:pPr>
    </w:p>
    <w:p w:rsidR="004A26DD" w:rsidRDefault="004A26DD" w:rsidP="002A6814">
      <w:pPr>
        <w:rPr>
          <w:szCs w:val="24"/>
          <w:shd w:val="clear" w:color="auto" w:fill="auto"/>
        </w:rPr>
      </w:pPr>
    </w:p>
    <w:p w:rsidR="004A26DD" w:rsidRDefault="004A26DD" w:rsidP="002A6814">
      <w:pPr>
        <w:rPr>
          <w:szCs w:val="24"/>
          <w:shd w:val="clear" w:color="auto" w:fill="auto"/>
        </w:rPr>
      </w:pPr>
    </w:p>
    <w:p w:rsidR="004A26DD" w:rsidRDefault="004A26DD" w:rsidP="002A6814">
      <w:pPr>
        <w:rPr>
          <w:szCs w:val="24"/>
          <w:shd w:val="clear" w:color="auto" w:fill="auto"/>
        </w:rPr>
      </w:pPr>
    </w:p>
    <w:p w:rsidR="004A26DD" w:rsidRDefault="004A26DD" w:rsidP="004A26DD">
      <w:pPr>
        <w:ind w:left="11"/>
        <w:rPr>
          <w:b/>
          <w:color w:val="auto"/>
          <w:sz w:val="24"/>
          <w:szCs w:val="24"/>
          <w:shd w:val="clear" w:color="auto" w:fill="auto"/>
        </w:rPr>
      </w:pPr>
      <w:r w:rsidRPr="00F470F6">
        <w:rPr>
          <w:b/>
          <w:color w:val="auto"/>
          <w:sz w:val="24"/>
          <w:szCs w:val="24"/>
          <w:shd w:val="clear" w:color="auto" w:fill="auto"/>
        </w:rPr>
        <w:lastRenderedPageBreak/>
        <w:t xml:space="preserve">Tela </w:t>
      </w:r>
      <w:r>
        <w:rPr>
          <w:b/>
          <w:color w:val="auto"/>
          <w:sz w:val="24"/>
          <w:szCs w:val="24"/>
          <w:shd w:val="clear" w:color="auto" w:fill="auto"/>
        </w:rPr>
        <w:t>04</w:t>
      </w:r>
      <w:r w:rsidRPr="00F470F6">
        <w:rPr>
          <w:b/>
          <w:color w:val="auto"/>
          <w:sz w:val="24"/>
          <w:szCs w:val="24"/>
          <w:shd w:val="clear" w:color="auto" w:fill="auto"/>
        </w:rPr>
        <w:t xml:space="preserve"> </w:t>
      </w:r>
      <w:r>
        <w:rPr>
          <w:b/>
          <w:color w:val="auto"/>
          <w:sz w:val="24"/>
          <w:szCs w:val="24"/>
          <w:shd w:val="clear" w:color="auto" w:fill="auto"/>
        </w:rPr>
        <w:t>–</w:t>
      </w:r>
      <w:r w:rsidRPr="00F470F6">
        <w:rPr>
          <w:b/>
          <w:color w:val="auto"/>
          <w:sz w:val="24"/>
          <w:szCs w:val="24"/>
          <w:shd w:val="clear" w:color="auto" w:fill="auto"/>
        </w:rPr>
        <w:t xml:space="preserve"> </w:t>
      </w:r>
      <w:r>
        <w:rPr>
          <w:b/>
          <w:color w:val="auto"/>
          <w:sz w:val="24"/>
          <w:szCs w:val="24"/>
          <w:shd w:val="clear" w:color="auto" w:fill="auto"/>
        </w:rPr>
        <w:t>Lista de Produtos</w:t>
      </w:r>
    </w:p>
    <w:p w:rsidR="004A26DD" w:rsidRDefault="004A26DD" w:rsidP="004A26DD">
      <w:pPr>
        <w:ind w:left="11"/>
        <w:rPr>
          <w:b/>
          <w:color w:val="auto"/>
          <w:sz w:val="24"/>
          <w:szCs w:val="24"/>
          <w:shd w:val="clear" w:color="auto" w:fill="auto"/>
        </w:rPr>
      </w:pPr>
    </w:p>
    <w:p w:rsidR="004A26DD" w:rsidRDefault="004A26DD" w:rsidP="004A26DD">
      <w:pPr>
        <w:ind w:left="11"/>
        <w:rPr>
          <w:b/>
          <w:color w:val="auto"/>
          <w:sz w:val="24"/>
          <w:szCs w:val="24"/>
          <w:shd w:val="clear" w:color="auto" w:fill="auto"/>
        </w:rPr>
      </w:pPr>
      <w:r>
        <w:rPr>
          <w:b/>
          <w:noProof/>
          <w:color w:val="auto"/>
          <w:sz w:val="24"/>
          <w:szCs w:val="24"/>
          <w:shd w:val="clear" w:color="auto" w:fill="auto"/>
        </w:rPr>
        <w:drawing>
          <wp:inline distT="0" distB="0" distL="0" distR="0">
            <wp:extent cx="5949315" cy="320611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315" cy="3206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color w:val="auto"/>
          <w:sz w:val="24"/>
          <w:szCs w:val="24"/>
          <w:shd w:val="clear" w:color="auto" w:fill="auto"/>
        </w:rPr>
        <w:t xml:space="preserve"> </w:t>
      </w:r>
    </w:p>
    <w:p w:rsidR="004A26DD" w:rsidRDefault="004A26DD" w:rsidP="004A26DD">
      <w:pPr>
        <w:pStyle w:val="Indice2"/>
        <w:widowControl/>
        <w:rPr>
          <w:rFonts w:ascii="Verdana" w:hAnsi="Verdana"/>
          <w:bCs w:val="0"/>
          <w:sz w:val="18"/>
          <w:szCs w:val="24"/>
          <w:lang w:val="pt-BR"/>
        </w:rPr>
      </w:pPr>
      <w:r>
        <w:rPr>
          <w:rFonts w:ascii="Verdana" w:hAnsi="Verdana"/>
          <w:bCs w:val="0"/>
          <w:sz w:val="18"/>
          <w:szCs w:val="24"/>
          <w:lang w:val="pt-BR"/>
        </w:rPr>
        <w:t>Detalhamento de elementos do Protótipo (Tela 04)</w:t>
      </w:r>
    </w:p>
    <w:p w:rsidR="004A26DD" w:rsidRDefault="004A26DD" w:rsidP="004A26DD">
      <w:pPr>
        <w:rPr>
          <w:szCs w:val="24"/>
          <w:shd w:val="clear" w:color="auto" w:fill="auto"/>
        </w:rPr>
      </w:pPr>
    </w:p>
    <w:tbl>
      <w:tblPr>
        <w:tblW w:w="10350" w:type="dxa"/>
        <w:tblInd w:w="3" w:type="dxa"/>
        <w:tblLayout w:type="fixed"/>
        <w:tblCellMar>
          <w:left w:w="1" w:type="dxa"/>
          <w:right w:w="1" w:type="dxa"/>
        </w:tblCellMar>
        <w:tblLook w:val="0000" w:firstRow="0" w:lastRow="0" w:firstColumn="0" w:lastColumn="0" w:noHBand="0" w:noVBand="0"/>
      </w:tblPr>
      <w:tblGrid>
        <w:gridCol w:w="1530"/>
        <w:gridCol w:w="1170"/>
        <w:gridCol w:w="1170"/>
        <w:gridCol w:w="900"/>
        <w:gridCol w:w="810"/>
        <w:gridCol w:w="1800"/>
        <w:gridCol w:w="2970"/>
      </w:tblGrid>
      <w:tr w:rsidR="004A26DD" w:rsidRPr="002A4A74" w:rsidTr="00A874AA"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0C0C0"/>
            <w:tcMar>
              <w:top w:w="0" w:type="dxa"/>
              <w:left w:w="1" w:type="dxa"/>
              <w:bottom w:w="0" w:type="dxa"/>
              <w:right w:w="1" w:type="dxa"/>
            </w:tcMar>
          </w:tcPr>
          <w:p w:rsidR="004A26DD" w:rsidRPr="002A4A74" w:rsidRDefault="004A26DD" w:rsidP="00A874AA">
            <w:pPr>
              <w:widowControl/>
              <w:rPr>
                <w:b/>
                <w:color w:val="0F0F0F"/>
                <w:szCs w:val="24"/>
                <w:shd w:val="clear" w:color="auto" w:fill="auto"/>
              </w:rPr>
            </w:pPr>
            <w:r w:rsidRPr="002A4A74">
              <w:rPr>
                <w:b/>
                <w:color w:val="0F0F0F"/>
                <w:szCs w:val="24"/>
                <w:shd w:val="clear" w:color="auto" w:fill="auto"/>
              </w:rPr>
              <w:t>Nome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0C0C0"/>
            <w:tcMar>
              <w:top w:w="0" w:type="dxa"/>
              <w:left w:w="1" w:type="dxa"/>
              <w:bottom w:w="0" w:type="dxa"/>
              <w:right w:w="1" w:type="dxa"/>
            </w:tcMar>
          </w:tcPr>
          <w:p w:rsidR="004A26DD" w:rsidRPr="002A4A74" w:rsidRDefault="004A26DD" w:rsidP="00A874AA">
            <w:pPr>
              <w:widowControl/>
              <w:rPr>
                <w:b/>
                <w:color w:val="0F0F0F"/>
                <w:szCs w:val="24"/>
                <w:shd w:val="clear" w:color="auto" w:fill="auto"/>
              </w:rPr>
            </w:pPr>
            <w:r w:rsidRPr="002A4A74">
              <w:rPr>
                <w:b/>
                <w:color w:val="0F0F0F"/>
                <w:szCs w:val="24"/>
                <w:shd w:val="clear" w:color="auto" w:fill="auto"/>
              </w:rPr>
              <w:t xml:space="preserve"> Tipo do Campo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0C0C0"/>
            <w:tcMar>
              <w:top w:w="0" w:type="dxa"/>
              <w:left w:w="1" w:type="dxa"/>
              <w:bottom w:w="0" w:type="dxa"/>
              <w:right w:w="1" w:type="dxa"/>
            </w:tcMar>
          </w:tcPr>
          <w:p w:rsidR="004A26DD" w:rsidRPr="002A4A74" w:rsidRDefault="004A26DD" w:rsidP="00A874AA">
            <w:pPr>
              <w:widowControl/>
              <w:rPr>
                <w:b/>
                <w:color w:val="0F0F0F"/>
                <w:szCs w:val="24"/>
                <w:shd w:val="clear" w:color="auto" w:fill="auto"/>
              </w:rPr>
            </w:pPr>
            <w:r w:rsidRPr="002A4A74">
              <w:rPr>
                <w:b/>
                <w:color w:val="0F0F0F"/>
                <w:szCs w:val="24"/>
                <w:shd w:val="clear" w:color="auto" w:fill="auto"/>
              </w:rPr>
              <w:t xml:space="preserve"> Obrigatório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0C0C0"/>
            <w:tcMar>
              <w:top w:w="0" w:type="dxa"/>
              <w:left w:w="1" w:type="dxa"/>
              <w:bottom w:w="0" w:type="dxa"/>
              <w:right w:w="1" w:type="dxa"/>
            </w:tcMar>
          </w:tcPr>
          <w:p w:rsidR="004A26DD" w:rsidRPr="002A4A74" w:rsidRDefault="004A26DD" w:rsidP="00A874AA">
            <w:pPr>
              <w:widowControl/>
              <w:jc w:val="center"/>
              <w:rPr>
                <w:b/>
                <w:color w:val="0F0F0F"/>
                <w:szCs w:val="24"/>
                <w:shd w:val="clear" w:color="auto" w:fill="auto"/>
              </w:rPr>
            </w:pPr>
            <w:r w:rsidRPr="002A4A74">
              <w:rPr>
                <w:b/>
                <w:color w:val="0F0F0F"/>
                <w:szCs w:val="24"/>
                <w:shd w:val="clear" w:color="auto" w:fill="auto"/>
              </w:rPr>
              <w:t xml:space="preserve"> Tamanho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0C0C0"/>
            <w:tcMar>
              <w:top w:w="0" w:type="dxa"/>
              <w:left w:w="1" w:type="dxa"/>
              <w:bottom w:w="0" w:type="dxa"/>
              <w:right w:w="1" w:type="dxa"/>
            </w:tcMar>
          </w:tcPr>
          <w:p w:rsidR="004A26DD" w:rsidRPr="002A4A74" w:rsidRDefault="004A26DD" w:rsidP="00A874AA">
            <w:pPr>
              <w:widowControl/>
              <w:jc w:val="center"/>
              <w:rPr>
                <w:b/>
                <w:color w:val="0F0F0F"/>
                <w:szCs w:val="24"/>
                <w:shd w:val="clear" w:color="auto" w:fill="auto"/>
              </w:rPr>
            </w:pPr>
            <w:r w:rsidRPr="002A4A74">
              <w:rPr>
                <w:b/>
                <w:color w:val="0F0F0F"/>
                <w:szCs w:val="24"/>
                <w:shd w:val="clear" w:color="auto" w:fill="auto"/>
              </w:rPr>
              <w:t>Valor padrão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0C0C0"/>
            <w:tcMar>
              <w:top w:w="0" w:type="dxa"/>
              <w:left w:w="1" w:type="dxa"/>
              <w:bottom w:w="0" w:type="dxa"/>
              <w:right w:w="1" w:type="dxa"/>
            </w:tcMar>
          </w:tcPr>
          <w:p w:rsidR="004A26DD" w:rsidRPr="002A4A74" w:rsidRDefault="004A26DD" w:rsidP="00A874AA">
            <w:pPr>
              <w:widowControl/>
              <w:jc w:val="center"/>
              <w:rPr>
                <w:b/>
                <w:color w:val="0F0F0F"/>
                <w:szCs w:val="24"/>
                <w:shd w:val="clear" w:color="auto" w:fill="auto"/>
              </w:rPr>
            </w:pPr>
            <w:r w:rsidRPr="002A4A74">
              <w:rPr>
                <w:b/>
                <w:color w:val="0F0F0F"/>
                <w:szCs w:val="24"/>
                <w:shd w:val="clear" w:color="auto" w:fill="auto"/>
              </w:rPr>
              <w:t xml:space="preserve"> Máscara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0C0C0"/>
            <w:tcMar>
              <w:top w:w="0" w:type="dxa"/>
              <w:left w:w="1" w:type="dxa"/>
              <w:bottom w:w="0" w:type="dxa"/>
              <w:right w:w="1" w:type="dxa"/>
            </w:tcMar>
          </w:tcPr>
          <w:p w:rsidR="004A26DD" w:rsidRPr="002A4A74" w:rsidRDefault="004A26DD" w:rsidP="00A874AA">
            <w:pPr>
              <w:widowControl/>
              <w:jc w:val="center"/>
              <w:rPr>
                <w:b/>
                <w:color w:val="0F0F0F"/>
                <w:szCs w:val="24"/>
                <w:shd w:val="clear" w:color="auto" w:fill="auto"/>
              </w:rPr>
            </w:pPr>
            <w:r w:rsidRPr="002A4A74">
              <w:rPr>
                <w:b/>
                <w:color w:val="0F0F0F"/>
                <w:szCs w:val="24"/>
                <w:shd w:val="clear" w:color="auto" w:fill="auto"/>
              </w:rPr>
              <w:t xml:space="preserve"> Regras de Preenchimento/ Comportamento</w:t>
            </w:r>
          </w:p>
        </w:tc>
      </w:tr>
      <w:tr w:rsidR="004A26DD" w:rsidRPr="00A80F7F" w:rsidTr="00A874AA"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4A26DD" w:rsidRPr="00A80F7F" w:rsidRDefault="004A26DD" w:rsidP="00A874AA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 w:rsidRPr="00A80F7F">
              <w:rPr>
                <w:color w:val="000000" w:themeColor="text1"/>
                <w:szCs w:val="24"/>
                <w:shd w:val="clear" w:color="auto" w:fill="auto"/>
              </w:rPr>
              <w:t>Encerrar</w:t>
            </w:r>
          </w:p>
          <w:p w:rsidR="004A26DD" w:rsidRPr="00A80F7F" w:rsidRDefault="004A26DD" w:rsidP="00A874AA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4A26DD" w:rsidRPr="00A80F7F" w:rsidRDefault="004A26DD" w:rsidP="00A874AA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 w:rsidRPr="00A80F7F">
              <w:rPr>
                <w:color w:val="000000" w:themeColor="text1"/>
                <w:szCs w:val="24"/>
                <w:shd w:val="clear" w:color="auto" w:fill="auto"/>
              </w:rPr>
              <w:t>Button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4A26DD" w:rsidRPr="00A80F7F" w:rsidRDefault="004A26DD" w:rsidP="00A874AA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 w:rsidRPr="00A80F7F">
              <w:rPr>
                <w:color w:val="000000" w:themeColor="text1"/>
                <w:szCs w:val="24"/>
                <w:shd w:val="clear" w:color="auto" w:fill="auto"/>
              </w:rPr>
              <w:t>N/A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4A26DD" w:rsidRPr="00A80F7F" w:rsidRDefault="004A26DD" w:rsidP="00A874AA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 w:rsidRPr="00A80F7F">
              <w:rPr>
                <w:color w:val="000000" w:themeColor="text1"/>
                <w:szCs w:val="24"/>
                <w:shd w:val="clear" w:color="auto" w:fill="auto"/>
              </w:rPr>
              <w:t>N/A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4A26DD" w:rsidRPr="00A80F7F" w:rsidRDefault="004A26DD" w:rsidP="00A874AA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 w:rsidRPr="00A80F7F">
              <w:rPr>
                <w:color w:val="000000" w:themeColor="text1"/>
                <w:szCs w:val="24"/>
                <w:shd w:val="clear" w:color="auto" w:fill="auto"/>
              </w:rPr>
              <w:t>N/A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4A26DD" w:rsidRPr="00A80F7F" w:rsidRDefault="004A26DD" w:rsidP="00A874AA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 w:rsidRPr="00A80F7F">
              <w:rPr>
                <w:color w:val="000000" w:themeColor="text1"/>
                <w:szCs w:val="24"/>
                <w:shd w:val="clear" w:color="auto" w:fill="auto"/>
              </w:rPr>
              <w:t>N/A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4A26DD" w:rsidRPr="00A80F7F" w:rsidRDefault="004A26DD" w:rsidP="00A874AA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 w:rsidRPr="00A80F7F">
              <w:rPr>
                <w:color w:val="000000" w:themeColor="text1"/>
                <w:szCs w:val="24"/>
                <w:shd w:val="clear" w:color="auto" w:fill="auto"/>
              </w:rPr>
              <w:t>Ao ser acionado o botão encerra o funcionamento do sistema</w:t>
            </w:r>
          </w:p>
        </w:tc>
      </w:tr>
      <w:tr w:rsidR="004A26DD" w:rsidRPr="00A80F7F" w:rsidTr="00A874AA"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4A26DD" w:rsidRPr="00A80F7F" w:rsidRDefault="004A26DD" w:rsidP="00A874AA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 w:rsidRPr="00A80F7F">
              <w:rPr>
                <w:color w:val="000000" w:themeColor="text1"/>
                <w:szCs w:val="24"/>
                <w:shd w:val="clear" w:color="auto" w:fill="auto"/>
              </w:rPr>
              <w:t>Início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4A26DD" w:rsidRPr="00A80F7F" w:rsidRDefault="004A26DD" w:rsidP="00A874AA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 w:rsidRPr="00A80F7F">
              <w:rPr>
                <w:color w:val="000000" w:themeColor="text1"/>
                <w:szCs w:val="24"/>
                <w:shd w:val="clear" w:color="auto" w:fill="auto"/>
              </w:rPr>
              <w:t>Button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4A26DD" w:rsidRPr="00A80F7F" w:rsidRDefault="004A26DD" w:rsidP="00A874AA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 w:rsidRPr="00A80F7F">
              <w:rPr>
                <w:color w:val="000000" w:themeColor="text1"/>
                <w:szCs w:val="24"/>
                <w:shd w:val="clear" w:color="auto" w:fill="auto"/>
              </w:rPr>
              <w:t>N/A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4A26DD" w:rsidRPr="00A80F7F" w:rsidRDefault="004A26DD" w:rsidP="00A874AA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 w:rsidRPr="00A80F7F">
              <w:rPr>
                <w:color w:val="000000" w:themeColor="text1"/>
                <w:szCs w:val="24"/>
                <w:shd w:val="clear" w:color="auto" w:fill="auto"/>
              </w:rPr>
              <w:t>N/A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4A26DD" w:rsidRPr="00A80F7F" w:rsidRDefault="004A26DD" w:rsidP="00A874AA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 w:rsidRPr="00A80F7F">
              <w:rPr>
                <w:color w:val="000000" w:themeColor="text1"/>
                <w:szCs w:val="24"/>
                <w:shd w:val="clear" w:color="auto" w:fill="auto"/>
              </w:rPr>
              <w:t>N/A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4A26DD" w:rsidRPr="00A80F7F" w:rsidRDefault="004A26DD" w:rsidP="00A874AA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 w:rsidRPr="00A80F7F">
              <w:rPr>
                <w:color w:val="000000" w:themeColor="text1"/>
                <w:szCs w:val="24"/>
                <w:shd w:val="clear" w:color="auto" w:fill="auto"/>
              </w:rPr>
              <w:t>N/A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4A26DD" w:rsidRPr="00A80F7F" w:rsidRDefault="004A26DD" w:rsidP="00A874AA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 w:rsidRPr="00A80F7F">
              <w:rPr>
                <w:color w:val="000000" w:themeColor="text1"/>
                <w:szCs w:val="24"/>
                <w:shd w:val="clear" w:color="auto" w:fill="auto"/>
              </w:rPr>
              <w:t xml:space="preserve">Ao ser acionado o botão retorna a </w:t>
            </w:r>
            <w:r>
              <w:rPr>
                <w:color w:val="000000" w:themeColor="text1"/>
                <w:szCs w:val="24"/>
                <w:shd w:val="clear" w:color="auto" w:fill="auto"/>
              </w:rPr>
              <w:t>tela 01 do sistema</w:t>
            </w:r>
          </w:p>
        </w:tc>
      </w:tr>
      <w:tr w:rsidR="004A26DD" w:rsidRPr="00A80F7F" w:rsidTr="00A874AA"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4A26DD" w:rsidRPr="00A80F7F" w:rsidRDefault="004A26DD" w:rsidP="00A874AA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>Nome(filtro)</w:t>
            </w:r>
          </w:p>
          <w:p w:rsidR="004A26DD" w:rsidRPr="00A80F7F" w:rsidRDefault="004A26DD" w:rsidP="00A874AA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4A26DD" w:rsidRPr="00A80F7F" w:rsidRDefault="004A26DD" w:rsidP="00A874AA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>Text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4A26DD" w:rsidRPr="00A80F7F" w:rsidRDefault="004A26DD" w:rsidP="00A874AA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>Não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4A26DD" w:rsidRPr="00A80F7F" w:rsidRDefault="00091FEE" w:rsidP="00A874AA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>50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4A26DD" w:rsidRPr="00A80F7F" w:rsidRDefault="004A26DD" w:rsidP="00A874AA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 w:rsidRPr="00A80F7F">
              <w:rPr>
                <w:color w:val="000000" w:themeColor="text1"/>
                <w:szCs w:val="24"/>
                <w:shd w:val="clear" w:color="auto" w:fill="auto"/>
              </w:rPr>
              <w:t>N/A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4A26DD" w:rsidRPr="00A80F7F" w:rsidRDefault="004A26DD" w:rsidP="00A874AA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 w:rsidRPr="00A80F7F">
              <w:rPr>
                <w:color w:val="000000" w:themeColor="text1"/>
                <w:szCs w:val="24"/>
                <w:shd w:val="clear" w:color="auto" w:fill="auto"/>
              </w:rPr>
              <w:t>N/A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4A26DD" w:rsidRPr="00A80F7F" w:rsidRDefault="004A26DD" w:rsidP="00091FEE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>Pode ser preenchido para realizar um filtro de nome parcial. Ex. “</w:t>
            </w:r>
            <w:r w:rsidR="00091FEE">
              <w:rPr>
                <w:color w:val="000000" w:themeColor="text1"/>
                <w:szCs w:val="24"/>
                <w:shd w:val="clear" w:color="auto" w:fill="auto"/>
              </w:rPr>
              <w:t>Uncharted</w:t>
            </w:r>
            <w:r>
              <w:rPr>
                <w:color w:val="000000" w:themeColor="text1"/>
                <w:szCs w:val="24"/>
                <w:shd w:val="clear" w:color="auto" w:fill="auto"/>
              </w:rPr>
              <w:t xml:space="preserve">” poderia resultar na exibição dos </w:t>
            </w:r>
            <w:r w:rsidR="00091FEE">
              <w:rPr>
                <w:color w:val="000000" w:themeColor="text1"/>
                <w:szCs w:val="24"/>
                <w:shd w:val="clear" w:color="auto" w:fill="auto"/>
              </w:rPr>
              <w:t>produtos</w:t>
            </w:r>
            <w:r>
              <w:rPr>
                <w:color w:val="000000" w:themeColor="text1"/>
                <w:szCs w:val="24"/>
                <w:shd w:val="clear" w:color="auto" w:fill="auto"/>
              </w:rPr>
              <w:t xml:space="preserve"> “</w:t>
            </w:r>
            <w:r w:rsidR="00091FEE">
              <w:rPr>
                <w:color w:val="000000" w:themeColor="text1"/>
                <w:szCs w:val="24"/>
                <w:shd w:val="clear" w:color="auto" w:fill="auto"/>
              </w:rPr>
              <w:t>Uncharted  2</w:t>
            </w:r>
            <w:r>
              <w:rPr>
                <w:color w:val="000000" w:themeColor="text1"/>
                <w:szCs w:val="24"/>
                <w:shd w:val="clear" w:color="auto" w:fill="auto"/>
              </w:rPr>
              <w:t>” e “</w:t>
            </w:r>
            <w:r w:rsidR="00091FEE">
              <w:rPr>
                <w:color w:val="000000" w:themeColor="text1"/>
                <w:szCs w:val="24"/>
                <w:shd w:val="clear" w:color="auto" w:fill="auto"/>
              </w:rPr>
              <w:t>Uncharted 4</w:t>
            </w:r>
            <w:r>
              <w:rPr>
                <w:color w:val="000000" w:themeColor="text1"/>
                <w:szCs w:val="24"/>
                <w:shd w:val="clear" w:color="auto" w:fill="auto"/>
              </w:rPr>
              <w:t>”</w:t>
            </w:r>
          </w:p>
        </w:tc>
      </w:tr>
      <w:tr w:rsidR="004A26DD" w:rsidRPr="00A80F7F" w:rsidTr="00A874AA"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4A26DD" w:rsidRPr="00A80F7F" w:rsidRDefault="00091FEE" w:rsidP="00A874AA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>Fabricante</w:t>
            </w:r>
            <w:r w:rsidR="004A26DD">
              <w:rPr>
                <w:color w:val="000000" w:themeColor="text1"/>
                <w:szCs w:val="24"/>
                <w:shd w:val="clear" w:color="auto" w:fill="auto"/>
              </w:rPr>
              <w:t xml:space="preserve"> (filtro)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4A26DD" w:rsidRPr="00A80F7F" w:rsidRDefault="004A26DD" w:rsidP="00A874AA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>Text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4A26DD" w:rsidRPr="00A80F7F" w:rsidRDefault="004A26DD" w:rsidP="00A874AA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>Não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4A26DD" w:rsidRPr="00A80F7F" w:rsidRDefault="00091FEE" w:rsidP="00A874AA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>50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4A26DD" w:rsidRPr="00A80F7F" w:rsidRDefault="004A26DD" w:rsidP="00A874AA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 w:rsidRPr="00A80F7F">
              <w:rPr>
                <w:color w:val="000000" w:themeColor="text1"/>
                <w:szCs w:val="24"/>
                <w:shd w:val="clear" w:color="auto" w:fill="auto"/>
              </w:rPr>
              <w:t>N/A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4A26DD" w:rsidRPr="00A80F7F" w:rsidRDefault="00091FEE" w:rsidP="00A874AA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>N/A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4A26DD" w:rsidRPr="00A80F7F" w:rsidRDefault="004A26DD" w:rsidP="00091FEE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 xml:space="preserve">Pode ser preenchido para realizar um filtro por </w:t>
            </w:r>
            <w:r w:rsidR="00091FEE">
              <w:rPr>
                <w:color w:val="000000" w:themeColor="text1"/>
                <w:szCs w:val="24"/>
                <w:shd w:val="clear" w:color="auto" w:fill="auto"/>
              </w:rPr>
              <w:t>nome de fabricante</w:t>
            </w:r>
            <w:r>
              <w:rPr>
                <w:color w:val="000000" w:themeColor="text1"/>
                <w:szCs w:val="24"/>
                <w:shd w:val="clear" w:color="auto" w:fill="auto"/>
              </w:rPr>
              <w:t>.</w:t>
            </w:r>
            <w:r w:rsidR="00091FEE">
              <w:rPr>
                <w:color w:val="000000" w:themeColor="text1"/>
                <w:szCs w:val="24"/>
                <w:shd w:val="clear" w:color="auto" w:fill="auto"/>
              </w:rPr>
              <w:t xml:space="preserve"> Ex. “Sony”, “Naughty Dog”, etc</w:t>
            </w:r>
          </w:p>
        </w:tc>
      </w:tr>
      <w:tr w:rsidR="00091FEE" w:rsidRPr="00A80F7F" w:rsidTr="00A874AA"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091FEE" w:rsidRDefault="00091FEE" w:rsidP="00A874AA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>Plataforma (filtro)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091FEE" w:rsidRDefault="00091FEE" w:rsidP="00A874AA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>ComboBox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091FEE" w:rsidRDefault="00091FEE" w:rsidP="00A874AA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>Não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091FEE" w:rsidRDefault="00091FEE" w:rsidP="00A874AA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>N/A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091FEE" w:rsidRDefault="00091FEE" w:rsidP="00A874AA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>“[Selecione...]”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091FEE" w:rsidRDefault="00091FEE" w:rsidP="00A874AA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>N/A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091FEE" w:rsidRDefault="00091FEE" w:rsidP="00091FEE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>Pode ser selecionada um item da lista do domínio de plataformas ativas</w:t>
            </w:r>
          </w:p>
        </w:tc>
      </w:tr>
      <w:tr w:rsidR="00091FEE" w:rsidRPr="00A80F7F" w:rsidTr="00A874AA"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091FEE" w:rsidRDefault="00091FEE" w:rsidP="00A874AA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>Categoria (filtro)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091FEE" w:rsidRDefault="00091FEE" w:rsidP="00A874AA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>ComboBox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091FEE" w:rsidRDefault="00091FEE" w:rsidP="00A874AA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>Não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091FEE" w:rsidRDefault="00091FEE" w:rsidP="00A874AA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>N/A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091FEE" w:rsidRDefault="00091FEE" w:rsidP="00A874AA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>“[Selecione...]”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091FEE" w:rsidRDefault="00091FEE" w:rsidP="00A874AA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>N/A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091FEE" w:rsidRDefault="00091FEE" w:rsidP="00091FEE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>Pode ser selecionada um item da lista do domínio de categorias ativas</w:t>
            </w:r>
          </w:p>
        </w:tc>
      </w:tr>
      <w:tr w:rsidR="00091FEE" w:rsidRPr="00A80F7F" w:rsidTr="00A874AA"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091FEE" w:rsidRPr="00A80F7F" w:rsidRDefault="00091FEE" w:rsidP="00A874AA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>EAN (filtro)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091FEE" w:rsidRPr="00A80F7F" w:rsidRDefault="00091FEE" w:rsidP="00A874AA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>Text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091FEE" w:rsidRPr="00A80F7F" w:rsidRDefault="00091FEE" w:rsidP="00A874AA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>Não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091FEE" w:rsidRPr="00A80F7F" w:rsidRDefault="00091FEE" w:rsidP="00A874AA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>Entre 13 e 14 digitos numéricos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091FEE" w:rsidRPr="00A80F7F" w:rsidRDefault="00091FEE" w:rsidP="00A874AA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 w:rsidRPr="00A80F7F">
              <w:rPr>
                <w:color w:val="000000" w:themeColor="text1"/>
                <w:szCs w:val="24"/>
                <w:shd w:val="clear" w:color="auto" w:fill="auto"/>
              </w:rPr>
              <w:t>N/A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091FEE" w:rsidRPr="00A80F7F" w:rsidRDefault="00091FEE" w:rsidP="00A874AA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>N/A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091FEE" w:rsidRPr="00A80F7F" w:rsidRDefault="00091FEE" w:rsidP="00091FEE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>Pode ser preenchido com o código de barras EAN do produto</w:t>
            </w:r>
          </w:p>
        </w:tc>
      </w:tr>
      <w:tr w:rsidR="004A26DD" w:rsidRPr="00A80F7F" w:rsidTr="00A874AA"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4A26DD" w:rsidRDefault="004A26DD" w:rsidP="00A874AA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>Buscar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4A26DD" w:rsidRDefault="004A26DD" w:rsidP="00A874AA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>Button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4A26DD" w:rsidRDefault="004A26DD" w:rsidP="00A874AA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>N/A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4A26DD" w:rsidRDefault="004A26DD" w:rsidP="00A874AA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>N/A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4A26DD" w:rsidRPr="00A80F7F" w:rsidRDefault="004A26DD" w:rsidP="00A874AA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>N/A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4A26DD" w:rsidRDefault="004A26DD" w:rsidP="00A874AA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>N/A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4A26DD" w:rsidRDefault="004A26DD" w:rsidP="00091FEE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 xml:space="preserve">Realiza uma busca por </w:t>
            </w:r>
            <w:r w:rsidR="00091FEE">
              <w:rPr>
                <w:color w:val="000000" w:themeColor="text1"/>
                <w:szCs w:val="24"/>
                <w:shd w:val="clear" w:color="auto" w:fill="auto"/>
              </w:rPr>
              <w:t>produtos</w:t>
            </w:r>
            <w:r>
              <w:rPr>
                <w:color w:val="000000" w:themeColor="text1"/>
                <w:szCs w:val="24"/>
                <w:shd w:val="clear" w:color="auto" w:fill="auto"/>
              </w:rPr>
              <w:t xml:space="preserve"> que obedeçam aos filtros </w:t>
            </w:r>
            <w:r>
              <w:rPr>
                <w:color w:val="000000" w:themeColor="text1"/>
                <w:szCs w:val="24"/>
                <w:shd w:val="clear" w:color="auto" w:fill="auto"/>
              </w:rPr>
              <w:lastRenderedPageBreak/>
              <w:t>selecionados e preenche a lista abaixo com o resultado</w:t>
            </w:r>
          </w:p>
        </w:tc>
      </w:tr>
      <w:tr w:rsidR="004A26DD" w:rsidRPr="00A80F7F" w:rsidTr="00A874AA"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4A26DD" w:rsidRPr="00A80F7F" w:rsidRDefault="004A26DD" w:rsidP="00A874AA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lastRenderedPageBreak/>
              <w:t>Sem nome – checkbox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4A26DD" w:rsidRPr="00A80F7F" w:rsidRDefault="004A26DD" w:rsidP="00A874AA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>Checkbox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4A26DD" w:rsidRPr="00A80F7F" w:rsidRDefault="004A26DD" w:rsidP="00A874AA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 w:rsidRPr="00A80F7F">
              <w:rPr>
                <w:color w:val="000000" w:themeColor="text1"/>
                <w:szCs w:val="24"/>
                <w:shd w:val="clear" w:color="auto" w:fill="auto"/>
              </w:rPr>
              <w:t>N/A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4A26DD" w:rsidRPr="00A80F7F" w:rsidRDefault="004A26DD" w:rsidP="00A874AA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 w:rsidRPr="00A80F7F">
              <w:rPr>
                <w:color w:val="000000" w:themeColor="text1"/>
                <w:szCs w:val="24"/>
                <w:shd w:val="clear" w:color="auto" w:fill="auto"/>
              </w:rPr>
              <w:t>N/A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4A26DD" w:rsidRPr="00A80F7F" w:rsidRDefault="004A26DD" w:rsidP="00A874AA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>Desmarcado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4A26DD" w:rsidRPr="00A80F7F" w:rsidRDefault="004A26DD" w:rsidP="00A874AA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 w:rsidRPr="00A80F7F">
              <w:rPr>
                <w:color w:val="000000" w:themeColor="text1"/>
                <w:szCs w:val="24"/>
                <w:shd w:val="clear" w:color="auto" w:fill="auto"/>
              </w:rPr>
              <w:t>N/A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4A26DD" w:rsidRPr="00A80F7F" w:rsidRDefault="004A26DD" w:rsidP="00A874AA">
            <w:pPr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>Ao ser selecionado, muda a função do botão de ação de inclusão para manutenção do cliente selecionado. Ao selecionar um registro, os botões “Editar Selecionado” e “Excluir “Selecionados” devem ser habilitados. Ao selecionar mais de um registro, o botão excluir permanece selecionado, porém o botão editar deve estar desabilitado.</w:t>
            </w:r>
          </w:p>
        </w:tc>
      </w:tr>
      <w:tr w:rsidR="004A26DD" w:rsidRPr="00A80F7F" w:rsidTr="00A874AA"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4A26DD" w:rsidRPr="00A80F7F" w:rsidRDefault="00091FEE" w:rsidP="00A874AA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>Título</w:t>
            </w:r>
            <w:r w:rsidR="004A26DD">
              <w:rPr>
                <w:color w:val="000000" w:themeColor="text1"/>
                <w:szCs w:val="24"/>
                <w:shd w:val="clear" w:color="auto" w:fill="auto"/>
              </w:rPr>
              <w:t xml:space="preserve"> (lista)</w:t>
            </w:r>
          </w:p>
          <w:p w:rsidR="004A26DD" w:rsidRPr="00A80F7F" w:rsidRDefault="004A26DD" w:rsidP="00A874AA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4A26DD" w:rsidRPr="00A80F7F" w:rsidRDefault="004A26DD" w:rsidP="00A874AA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>Text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4A26DD" w:rsidRPr="00A80F7F" w:rsidRDefault="004A26DD" w:rsidP="00A874AA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 w:rsidRPr="00A80F7F">
              <w:rPr>
                <w:color w:val="000000" w:themeColor="text1"/>
                <w:szCs w:val="24"/>
                <w:shd w:val="clear" w:color="auto" w:fill="auto"/>
              </w:rPr>
              <w:t>N/A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4A26DD" w:rsidRPr="00A80F7F" w:rsidRDefault="00091FEE" w:rsidP="00A874AA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>50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4A26DD" w:rsidRPr="00A80F7F" w:rsidRDefault="004A26DD" w:rsidP="00A874AA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 w:rsidRPr="00A80F7F">
              <w:rPr>
                <w:color w:val="000000" w:themeColor="text1"/>
                <w:szCs w:val="24"/>
                <w:shd w:val="clear" w:color="auto" w:fill="auto"/>
              </w:rPr>
              <w:t>N/A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4A26DD" w:rsidRPr="00A80F7F" w:rsidRDefault="004A26DD" w:rsidP="00A874AA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 w:rsidRPr="00A80F7F">
              <w:rPr>
                <w:color w:val="000000" w:themeColor="text1"/>
                <w:szCs w:val="24"/>
                <w:shd w:val="clear" w:color="auto" w:fill="auto"/>
              </w:rPr>
              <w:t>N/A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4A26DD" w:rsidRPr="00A80F7F" w:rsidRDefault="004A26DD" w:rsidP="00091FEE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 xml:space="preserve">Lista – resultado da consulta contendo o </w:t>
            </w:r>
            <w:r w:rsidR="00091FEE">
              <w:rPr>
                <w:color w:val="000000" w:themeColor="text1"/>
                <w:szCs w:val="24"/>
                <w:shd w:val="clear" w:color="auto" w:fill="auto"/>
              </w:rPr>
              <w:t>título do produto</w:t>
            </w:r>
          </w:p>
        </w:tc>
      </w:tr>
      <w:tr w:rsidR="004A26DD" w:rsidRPr="00A80F7F" w:rsidTr="00A874AA"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4A26DD" w:rsidRPr="00A80F7F" w:rsidRDefault="00091FEE" w:rsidP="00A874AA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>Desenvolvedora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4A26DD" w:rsidRPr="00A80F7F" w:rsidRDefault="004A26DD" w:rsidP="00A874AA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>Text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4A26DD" w:rsidRPr="00A80F7F" w:rsidRDefault="004A26DD" w:rsidP="00A874AA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 w:rsidRPr="00A80F7F">
              <w:rPr>
                <w:color w:val="000000" w:themeColor="text1"/>
                <w:szCs w:val="24"/>
                <w:shd w:val="clear" w:color="auto" w:fill="auto"/>
              </w:rPr>
              <w:t>N/A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4A26DD" w:rsidRPr="00A80F7F" w:rsidRDefault="00091FEE" w:rsidP="00A874AA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>50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4A26DD" w:rsidRPr="00A80F7F" w:rsidRDefault="004A26DD" w:rsidP="00A874AA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 w:rsidRPr="00A80F7F">
              <w:rPr>
                <w:color w:val="000000" w:themeColor="text1"/>
                <w:szCs w:val="24"/>
                <w:shd w:val="clear" w:color="auto" w:fill="auto"/>
              </w:rPr>
              <w:t>N/A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4A26DD" w:rsidRPr="00A80F7F" w:rsidRDefault="00091FEE" w:rsidP="00A874AA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>N/A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4A26DD" w:rsidRPr="00A80F7F" w:rsidRDefault="004A26DD" w:rsidP="00091FEE">
            <w:pPr>
              <w:widowControl/>
              <w:rPr>
                <w:color w:val="000000" w:themeColor="text1"/>
                <w:sz w:val="18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 xml:space="preserve">Lista – resultado da consulta contendo </w:t>
            </w:r>
            <w:r w:rsidR="00091FEE">
              <w:rPr>
                <w:color w:val="000000" w:themeColor="text1"/>
                <w:szCs w:val="24"/>
                <w:shd w:val="clear" w:color="auto" w:fill="auto"/>
              </w:rPr>
              <w:t>a desenvolvedora/fabricante</w:t>
            </w:r>
            <w:r>
              <w:rPr>
                <w:color w:val="000000" w:themeColor="text1"/>
                <w:szCs w:val="24"/>
                <w:shd w:val="clear" w:color="auto" w:fill="auto"/>
              </w:rPr>
              <w:t xml:space="preserve"> do </w:t>
            </w:r>
            <w:r w:rsidR="00091FEE">
              <w:rPr>
                <w:color w:val="000000" w:themeColor="text1"/>
                <w:szCs w:val="24"/>
                <w:shd w:val="clear" w:color="auto" w:fill="auto"/>
              </w:rPr>
              <w:t>produto</w:t>
            </w:r>
          </w:p>
        </w:tc>
      </w:tr>
      <w:tr w:rsidR="004A26DD" w:rsidRPr="00A80F7F" w:rsidTr="00A874AA"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4A26DD" w:rsidRPr="00A80F7F" w:rsidRDefault="00091FEE" w:rsidP="00A874AA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>Plataforma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4A26DD" w:rsidRPr="00A80F7F" w:rsidRDefault="004A26DD" w:rsidP="00A874AA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>Text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4A26DD" w:rsidRPr="00A80F7F" w:rsidRDefault="004A26DD" w:rsidP="00A874AA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 w:rsidRPr="00A80F7F">
              <w:rPr>
                <w:color w:val="000000" w:themeColor="text1"/>
                <w:szCs w:val="24"/>
                <w:shd w:val="clear" w:color="auto" w:fill="auto"/>
              </w:rPr>
              <w:t>N/A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4A26DD" w:rsidRPr="00A80F7F" w:rsidRDefault="00091FEE" w:rsidP="00A874AA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>50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4A26DD" w:rsidRPr="00A80F7F" w:rsidRDefault="004A26DD" w:rsidP="00A874AA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 w:rsidRPr="00A80F7F">
              <w:rPr>
                <w:color w:val="000000" w:themeColor="text1"/>
                <w:szCs w:val="24"/>
                <w:shd w:val="clear" w:color="auto" w:fill="auto"/>
              </w:rPr>
              <w:t>N/A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4A26DD" w:rsidRPr="00A80F7F" w:rsidRDefault="004A26DD" w:rsidP="00A874AA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 w:rsidRPr="00A80F7F">
              <w:rPr>
                <w:color w:val="000000" w:themeColor="text1"/>
                <w:szCs w:val="24"/>
                <w:shd w:val="clear" w:color="auto" w:fill="auto"/>
              </w:rPr>
              <w:t>N/A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4A26DD" w:rsidRPr="00A80F7F" w:rsidRDefault="004A26DD" w:rsidP="00091FEE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 xml:space="preserve">Lista – resultado da consulta contendo a </w:t>
            </w:r>
            <w:r w:rsidR="00091FEE">
              <w:rPr>
                <w:color w:val="000000" w:themeColor="text1"/>
                <w:szCs w:val="24"/>
                <w:shd w:val="clear" w:color="auto" w:fill="auto"/>
              </w:rPr>
              <w:t>plataforma do produto</w:t>
            </w:r>
          </w:p>
        </w:tc>
      </w:tr>
      <w:tr w:rsidR="004A26DD" w:rsidRPr="00A80F7F" w:rsidTr="00A874AA"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4A26DD" w:rsidRDefault="00091FEE" w:rsidP="00A874AA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>Preço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4A26DD" w:rsidRDefault="004A26DD" w:rsidP="00A874AA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>Text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4A26DD" w:rsidRPr="00A80F7F" w:rsidRDefault="004A26DD" w:rsidP="00A874AA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>N/A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4A26DD" w:rsidRDefault="00091FEE" w:rsidP="00A874AA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>50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4A26DD" w:rsidRPr="00A80F7F" w:rsidRDefault="004A26DD" w:rsidP="00A874AA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>N/A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4A26DD" w:rsidRPr="00A80F7F" w:rsidRDefault="00091FEE" w:rsidP="00A874AA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>R$ 9999,99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4A26DD" w:rsidRDefault="004A26DD" w:rsidP="00091FEE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 xml:space="preserve">Lista – resultado da consulta contendo a </w:t>
            </w:r>
            <w:r w:rsidR="00091FEE">
              <w:rPr>
                <w:color w:val="000000" w:themeColor="text1"/>
                <w:szCs w:val="24"/>
                <w:shd w:val="clear" w:color="auto" w:fill="auto"/>
              </w:rPr>
              <w:t>o preço cadastrado do produto</w:t>
            </w:r>
          </w:p>
        </w:tc>
      </w:tr>
      <w:tr w:rsidR="004E46FD" w:rsidRPr="00A80F7F" w:rsidTr="00A874AA"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4E46FD" w:rsidRPr="00A80F7F" w:rsidRDefault="004E46FD" w:rsidP="00A874AA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>Estoque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4E46FD" w:rsidRPr="00A80F7F" w:rsidRDefault="004E46FD" w:rsidP="00A874AA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>Text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4E46FD" w:rsidRPr="00A80F7F" w:rsidRDefault="004E46FD" w:rsidP="00A874AA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 w:rsidRPr="00A80F7F">
              <w:rPr>
                <w:color w:val="000000" w:themeColor="text1"/>
                <w:szCs w:val="24"/>
                <w:shd w:val="clear" w:color="auto" w:fill="auto"/>
              </w:rPr>
              <w:t>N/A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4E46FD" w:rsidRPr="00A80F7F" w:rsidRDefault="004E46FD" w:rsidP="00A874AA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>50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4E46FD" w:rsidRPr="00A80F7F" w:rsidRDefault="004E46FD" w:rsidP="00A874AA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 w:rsidRPr="00A80F7F">
              <w:rPr>
                <w:color w:val="000000" w:themeColor="text1"/>
                <w:szCs w:val="24"/>
                <w:shd w:val="clear" w:color="auto" w:fill="auto"/>
              </w:rPr>
              <w:t>N/A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4E46FD" w:rsidRPr="00A80F7F" w:rsidRDefault="004E46FD" w:rsidP="00A874AA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 w:rsidRPr="00A80F7F">
              <w:rPr>
                <w:color w:val="000000" w:themeColor="text1"/>
                <w:szCs w:val="24"/>
                <w:shd w:val="clear" w:color="auto" w:fill="auto"/>
              </w:rPr>
              <w:t>N/A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4E46FD" w:rsidRPr="00A80F7F" w:rsidRDefault="004E46FD" w:rsidP="004E46FD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>Lista – resultado da consulta contendo a quantidade do produto em estoque</w:t>
            </w:r>
          </w:p>
        </w:tc>
      </w:tr>
      <w:tr w:rsidR="004A26DD" w:rsidRPr="00A80F7F" w:rsidTr="00A874AA"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4A26DD" w:rsidRDefault="004A26DD" w:rsidP="00A874AA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>Excluir Selecionados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4A26DD" w:rsidRDefault="004A26DD" w:rsidP="00A874AA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>Button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4A26DD" w:rsidRDefault="004A26DD" w:rsidP="00A874AA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>N/A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4A26DD" w:rsidRDefault="004A26DD" w:rsidP="00A874AA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>N/A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4A26DD" w:rsidRDefault="004A26DD" w:rsidP="00A874AA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>N/A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4A26DD" w:rsidRDefault="004A26DD" w:rsidP="00A874AA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>N/A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4A26DD" w:rsidRDefault="004A26DD" w:rsidP="00A874AA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 w:rsidRPr="00A80F7F">
              <w:rPr>
                <w:color w:val="000000" w:themeColor="text1"/>
                <w:szCs w:val="24"/>
                <w:shd w:val="clear" w:color="auto" w:fill="auto"/>
              </w:rPr>
              <w:t>Ao ser acionado o botão</w:t>
            </w:r>
            <w:r>
              <w:rPr>
                <w:color w:val="000000" w:themeColor="text1"/>
                <w:szCs w:val="24"/>
                <w:shd w:val="clear" w:color="auto" w:fill="auto"/>
              </w:rPr>
              <w:t>, considerando que ao menos um checkbox dos registros da lista esteja selecionados,</w:t>
            </w:r>
            <w:r w:rsidRPr="00A80F7F">
              <w:rPr>
                <w:color w:val="000000" w:themeColor="text1"/>
                <w:szCs w:val="24"/>
                <w:shd w:val="clear" w:color="auto" w:fill="auto"/>
              </w:rPr>
              <w:t xml:space="preserve"> </w:t>
            </w:r>
            <w:r>
              <w:rPr>
                <w:color w:val="000000" w:themeColor="text1"/>
                <w:szCs w:val="24"/>
                <w:shd w:val="clear" w:color="auto" w:fill="auto"/>
              </w:rPr>
              <w:t>exibe uma confirmação de exclusão e em caso de confirmação, exclui os registros selecionados.</w:t>
            </w:r>
          </w:p>
        </w:tc>
      </w:tr>
      <w:tr w:rsidR="004A26DD" w:rsidRPr="00A80F7F" w:rsidTr="00A874AA"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4A26DD" w:rsidRDefault="004A26DD" w:rsidP="00A874AA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>Editar Selecionado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4A26DD" w:rsidRDefault="004A26DD" w:rsidP="00A874AA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>Button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4A26DD" w:rsidRDefault="004A26DD" w:rsidP="00A874AA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>N/A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4A26DD" w:rsidRDefault="004A26DD" w:rsidP="00A874AA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>N/A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4A26DD" w:rsidRDefault="004A26DD" w:rsidP="00A874AA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>N/A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4A26DD" w:rsidRDefault="004A26DD" w:rsidP="00A874AA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>N/A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4A26DD" w:rsidRPr="00A80F7F" w:rsidRDefault="004A26DD" w:rsidP="004E46FD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 w:rsidRPr="00A80F7F">
              <w:rPr>
                <w:color w:val="000000" w:themeColor="text1"/>
                <w:szCs w:val="24"/>
                <w:shd w:val="clear" w:color="auto" w:fill="auto"/>
              </w:rPr>
              <w:t>Ao ser acionado o botão</w:t>
            </w:r>
            <w:r>
              <w:rPr>
                <w:color w:val="000000" w:themeColor="text1"/>
                <w:szCs w:val="24"/>
                <w:shd w:val="clear" w:color="auto" w:fill="auto"/>
              </w:rPr>
              <w:t>, considerando que apenas um checkbox dos registros da lista esteja selecionado, redireciona o usuário para a tela 0</w:t>
            </w:r>
            <w:r w:rsidR="004E46FD">
              <w:rPr>
                <w:color w:val="000000" w:themeColor="text1"/>
                <w:szCs w:val="24"/>
                <w:shd w:val="clear" w:color="auto" w:fill="auto"/>
              </w:rPr>
              <w:t>5</w:t>
            </w:r>
            <w:r>
              <w:rPr>
                <w:color w:val="000000" w:themeColor="text1"/>
                <w:szCs w:val="24"/>
                <w:shd w:val="clear" w:color="auto" w:fill="auto"/>
              </w:rPr>
              <w:t xml:space="preserve"> com os dados do registro selecionado preenchidos, permitindo a manutenção do registro do </w:t>
            </w:r>
            <w:r w:rsidR="004E46FD">
              <w:rPr>
                <w:color w:val="000000" w:themeColor="text1"/>
                <w:szCs w:val="24"/>
                <w:shd w:val="clear" w:color="auto" w:fill="auto"/>
              </w:rPr>
              <w:t>produto</w:t>
            </w:r>
            <w:r>
              <w:rPr>
                <w:color w:val="000000" w:themeColor="text1"/>
                <w:szCs w:val="24"/>
                <w:shd w:val="clear" w:color="auto" w:fill="auto"/>
              </w:rPr>
              <w:t>.</w:t>
            </w:r>
          </w:p>
        </w:tc>
      </w:tr>
      <w:tr w:rsidR="004A26DD" w:rsidRPr="00A80F7F" w:rsidTr="00A874AA"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4A26DD" w:rsidRDefault="004A26DD" w:rsidP="004E46FD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 xml:space="preserve">Inserir novo </w:t>
            </w:r>
            <w:r w:rsidR="004E46FD">
              <w:rPr>
                <w:color w:val="000000" w:themeColor="text1"/>
                <w:szCs w:val="24"/>
                <w:shd w:val="clear" w:color="auto" w:fill="auto"/>
              </w:rPr>
              <w:t>produto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4A26DD" w:rsidRDefault="004A26DD" w:rsidP="00A874AA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>Button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4A26DD" w:rsidRDefault="004A26DD" w:rsidP="00A874AA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>N/A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4A26DD" w:rsidRDefault="004A26DD" w:rsidP="00A874AA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>N/A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4A26DD" w:rsidRDefault="004A26DD" w:rsidP="00A874AA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>N/A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4A26DD" w:rsidRDefault="004A26DD" w:rsidP="00A874AA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>N/A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4A26DD" w:rsidRPr="00A80F7F" w:rsidRDefault="004A26DD" w:rsidP="004E46FD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 xml:space="preserve">Ao ser acionado o botão, redireciona para a tela 03 com os campos vazios, para que seja incluído um novo </w:t>
            </w:r>
            <w:r w:rsidR="004E46FD">
              <w:rPr>
                <w:color w:val="000000" w:themeColor="text1"/>
                <w:szCs w:val="24"/>
                <w:shd w:val="clear" w:color="auto" w:fill="auto"/>
              </w:rPr>
              <w:t>produto</w:t>
            </w:r>
          </w:p>
        </w:tc>
      </w:tr>
    </w:tbl>
    <w:p w:rsidR="004A26DD" w:rsidRDefault="004A26DD" w:rsidP="002A6814">
      <w:pPr>
        <w:rPr>
          <w:szCs w:val="24"/>
          <w:shd w:val="clear" w:color="auto" w:fill="auto"/>
        </w:rPr>
      </w:pPr>
    </w:p>
    <w:p w:rsidR="004A26DD" w:rsidRDefault="004A26DD" w:rsidP="002A6814">
      <w:pPr>
        <w:rPr>
          <w:szCs w:val="24"/>
          <w:shd w:val="clear" w:color="auto" w:fill="auto"/>
        </w:rPr>
      </w:pPr>
    </w:p>
    <w:p w:rsidR="00A874AA" w:rsidRDefault="00A874AA" w:rsidP="002A6814">
      <w:pPr>
        <w:rPr>
          <w:szCs w:val="24"/>
          <w:shd w:val="clear" w:color="auto" w:fill="auto"/>
        </w:rPr>
      </w:pPr>
    </w:p>
    <w:p w:rsidR="00A874AA" w:rsidRDefault="00A874AA" w:rsidP="002A6814">
      <w:pPr>
        <w:rPr>
          <w:szCs w:val="24"/>
          <w:shd w:val="clear" w:color="auto" w:fill="auto"/>
        </w:rPr>
      </w:pPr>
    </w:p>
    <w:p w:rsidR="00A874AA" w:rsidRDefault="00A874AA" w:rsidP="002A6814">
      <w:pPr>
        <w:rPr>
          <w:szCs w:val="24"/>
          <w:shd w:val="clear" w:color="auto" w:fill="auto"/>
        </w:rPr>
      </w:pPr>
    </w:p>
    <w:p w:rsidR="00A874AA" w:rsidRDefault="00A874AA" w:rsidP="002A6814">
      <w:pPr>
        <w:rPr>
          <w:szCs w:val="24"/>
          <w:shd w:val="clear" w:color="auto" w:fill="auto"/>
        </w:rPr>
      </w:pPr>
    </w:p>
    <w:p w:rsidR="00A874AA" w:rsidRDefault="00A874AA" w:rsidP="002A6814">
      <w:pPr>
        <w:rPr>
          <w:szCs w:val="24"/>
          <w:shd w:val="clear" w:color="auto" w:fill="auto"/>
        </w:rPr>
      </w:pPr>
    </w:p>
    <w:p w:rsidR="00A874AA" w:rsidRDefault="00A874AA" w:rsidP="00A874AA">
      <w:pPr>
        <w:ind w:left="11"/>
        <w:rPr>
          <w:b/>
          <w:color w:val="auto"/>
          <w:sz w:val="24"/>
          <w:szCs w:val="24"/>
          <w:shd w:val="clear" w:color="auto" w:fill="auto"/>
        </w:rPr>
      </w:pPr>
      <w:r w:rsidRPr="00F470F6">
        <w:rPr>
          <w:b/>
          <w:color w:val="auto"/>
          <w:sz w:val="24"/>
          <w:szCs w:val="24"/>
          <w:shd w:val="clear" w:color="auto" w:fill="auto"/>
        </w:rPr>
        <w:lastRenderedPageBreak/>
        <w:t xml:space="preserve">Tela </w:t>
      </w:r>
      <w:r>
        <w:rPr>
          <w:b/>
          <w:color w:val="auto"/>
          <w:sz w:val="24"/>
          <w:szCs w:val="24"/>
          <w:shd w:val="clear" w:color="auto" w:fill="auto"/>
        </w:rPr>
        <w:t>05</w:t>
      </w:r>
      <w:r w:rsidRPr="00F470F6">
        <w:rPr>
          <w:b/>
          <w:color w:val="auto"/>
          <w:sz w:val="24"/>
          <w:szCs w:val="24"/>
          <w:shd w:val="clear" w:color="auto" w:fill="auto"/>
        </w:rPr>
        <w:t xml:space="preserve"> </w:t>
      </w:r>
      <w:r>
        <w:rPr>
          <w:b/>
          <w:color w:val="auto"/>
          <w:sz w:val="24"/>
          <w:szCs w:val="24"/>
          <w:shd w:val="clear" w:color="auto" w:fill="auto"/>
        </w:rPr>
        <w:t>–</w:t>
      </w:r>
      <w:r w:rsidRPr="00F470F6">
        <w:rPr>
          <w:b/>
          <w:color w:val="auto"/>
          <w:sz w:val="24"/>
          <w:szCs w:val="24"/>
          <w:shd w:val="clear" w:color="auto" w:fill="auto"/>
        </w:rPr>
        <w:t xml:space="preserve"> </w:t>
      </w:r>
      <w:r>
        <w:rPr>
          <w:b/>
          <w:color w:val="auto"/>
          <w:sz w:val="24"/>
          <w:szCs w:val="24"/>
          <w:shd w:val="clear" w:color="auto" w:fill="auto"/>
        </w:rPr>
        <w:t>Cadastro de Produtos</w:t>
      </w:r>
    </w:p>
    <w:p w:rsidR="00A874AA" w:rsidRDefault="00A874AA" w:rsidP="00A874AA">
      <w:pPr>
        <w:ind w:left="11"/>
        <w:rPr>
          <w:b/>
          <w:color w:val="auto"/>
          <w:sz w:val="24"/>
          <w:szCs w:val="24"/>
          <w:shd w:val="clear" w:color="auto" w:fill="auto"/>
        </w:rPr>
      </w:pPr>
    </w:p>
    <w:p w:rsidR="00A874AA" w:rsidRDefault="00A874AA" w:rsidP="00A874AA">
      <w:pPr>
        <w:ind w:left="11"/>
        <w:rPr>
          <w:b/>
          <w:color w:val="auto"/>
          <w:sz w:val="24"/>
          <w:szCs w:val="24"/>
          <w:shd w:val="clear" w:color="auto" w:fill="auto"/>
        </w:rPr>
      </w:pPr>
      <w:r>
        <w:rPr>
          <w:b/>
          <w:color w:val="auto"/>
          <w:sz w:val="24"/>
          <w:szCs w:val="24"/>
          <w:shd w:val="clear" w:color="auto" w:fill="auto"/>
        </w:rPr>
        <w:t xml:space="preserve"> </w:t>
      </w:r>
      <w:r>
        <w:rPr>
          <w:b/>
          <w:noProof/>
          <w:color w:val="auto"/>
          <w:sz w:val="24"/>
          <w:szCs w:val="24"/>
          <w:shd w:val="clear" w:color="auto" w:fill="auto"/>
        </w:rPr>
        <w:drawing>
          <wp:inline distT="0" distB="0" distL="0" distR="0">
            <wp:extent cx="5937885" cy="3206115"/>
            <wp:effectExtent l="0" t="0" r="571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206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74AA" w:rsidRDefault="00A874AA" w:rsidP="00A874AA">
      <w:pPr>
        <w:pStyle w:val="Indice2"/>
        <w:widowControl/>
        <w:rPr>
          <w:rFonts w:ascii="Verdana" w:hAnsi="Verdana"/>
          <w:bCs w:val="0"/>
          <w:sz w:val="18"/>
          <w:szCs w:val="24"/>
          <w:lang w:val="pt-BR"/>
        </w:rPr>
      </w:pPr>
      <w:r>
        <w:rPr>
          <w:rFonts w:ascii="Verdana" w:hAnsi="Verdana"/>
          <w:bCs w:val="0"/>
          <w:sz w:val="18"/>
          <w:szCs w:val="24"/>
          <w:lang w:val="pt-BR"/>
        </w:rPr>
        <w:t>Detalhamento de elementos do Protótipo (Tela 0</w:t>
      </w:r>
      <w:r w:rsidR="00B52477">
        <w:rPr>
          <w:rFonts w:ascii="Verdana" w:hAnsi="Verdana"/>
          <w:bCs w:val="0"/>
          <w:sz w:val="18"/>
          <w:szCs w:val="24"/>
          <w:lang w:val="pt-BR"/>
        </w:rPr>
        <w:t>5</w:t>
      </w:r>
      <w:r>
        <w:rPr>
          <w:rFonts w:ascii="Verdana" w:hAnsi="Verdana"/>
          <w:bCs w:val="0"/>
          <w:sz w:val="18"/>
          <w:szCs w:val="24"/>
          <w:lang w:val="pt-BR"/>
        </w:rPr>
        <w:t>)</w:t>
      </w:r>
    </w:p>
    <w:p w:rsidR="00A874AA" w:rsidRDefault="00A874AA" w:rsidP="00A874AA">
      <w:pPr>
        <w:rPr>
          <w:szCs w:val="24"/>
          <w:shd w:val="clear" w:color="auto" w:fill="auto"/>
        </w:rPr>
      </w:pPr>
    </w:p>
    <w:tbl>
      <w:tblPr>
        <w:tblW w:w="10350" w:type="dxa"/>
        <w:tblInd w:w="3" w:type="dxa"/>
        <w:tblLayout w:type="fixed"/>
        <w:tblCellMar>
          <w:left w:w="1" w:type="dxa"/>
          <w:right w:w="1" w:type="dxa"/>
        </w:tblCellMar>
        <w:tblLook w:val="0000" w:firstRow="0" w:lastRow="0" w:firstColumn="0" w:lastColumn="0" w:noHBand="0" w:noVBand="0"/>
      </w:tblPr>
      <w:tblGrid>
        <w:gridCol w:w="1530"/>
        <w:gridCol w:w="1170"/>
        <w:gridCol w:w="1170"/>
        <w:gridCol w:w="900"/>
        <w:gridCol w:w="810"/>
        <w:gridCol w:w="1800"/>
        <w:gridCol w:w="2970"/>
      </w:tblGrid>
      <w:tr w:rsidR="00A874AA" w:rsidRPr="002A4A74" w:rsidTr="00A874AA"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0C0C0"/>
            <w:tcMar>
              <w:top w:w="0" w:type="dxa"/>
              <w:left w:w="1" w:type="dxa"/>
              <w:bottom w:w="0" w:type="dxa"/>
              <w:right w:w="1" w:type="dxa"/>
            </w:tcMar>
          </w:tcPr>
          <w:p w:rsidR="00A874AA" w:rsidRPr="002A4A74" w:rsidRDefault="00A874AA" w:rsidP="00A874AA">
            <w:pPr>
              <w:widowControl/>
              <w:rPr>
                <w:b/>
                <w:color w:val="0F0F0F"/>
                <w:szCs w:val="24"/>
                <w:shd w:val="clear" w:color="auto" w:fill="auto"/>
              </w:rPr>
            </w:pPr>
            <w:r w:rsidRPr="002A4A74">
              <w:rPr>
                <w:b/>
                <w:color w:val="0F0F0F"/>
                <w:szCs w:val="24"/>
                <w:shd w:val="clear" w:color="auto" w:fill="auto"/>
              </w:rPr>
              <w:t>Nome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0C0C0"/>
            <w:tcMar>
              <w:top w:w="0" w:type="dxa"/>
              <w:left w:w="1" w:type="dxa"/>
              <w:bottom w:w="0" w:type="dxa"/>
              <w:right w:w="1" w:type="dxa"/>
            </w:tcMar>
          </w:tcPr>
          <w:p w:rsidR="00A874AA" w:rsidRPr="002A4A74" w:rsidRDefault="00A874AA" w:rsidP="00A874AA">
            <w:pPr>
              <w:widowControl/>
              <w:rPr>
                <w:b/>
                <w:color w:val="0F0F0F"/>
                <w:szCs w:val="24"/>
                <w:shd w:val="clear" w:color="auto" w:fill="auto"/>
              </w:rPr>
            </w:pPr>
            <w:r w:rsidRPr="002A4A74">
              <w:rPr>
                <w:b/>
                <w:color w:val="0F0F0F"/>
                <w:szCs w:val="24"/>
                <w:shd w:val="clear" w:color="auto" w:fill="auto"/>
              </w:rPr>
              <w:t xml:space="preserve"> Tipo do Campo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0C0C0"/>
            <w:tcMar>
              <w:top w:w="0" w:type="dxa"/>
              <w:left w:w="1" w:type="dxa"/>
              <w:bottom w:w="0" w:type="dxa"/>
              <w:right w:w="1" w:type="dxa"/>
            </w:tcMar>
          </w:tcPr>
          <w:p w:rsidR="00A874AA" w:rsidRPr="002A4A74" w:rsidRDefault="00A874AA" w:rsidP="00A874AA">
            <w:pPr>
              <w:widowControl/>
              <w:rPr>
                <w:b/>
                <w:color w:val="0F0F0F"/>
                <w:szCs w:val="24"/>
                <w:shd w:val="clear" w:color="auto" w:fill="auto"/>
              </w:rPr>
            </w:pPr>
            <w:r w:rsidRPr="002A4A74">
              <w:rPr>
                <w:b/>
                <w:color w:val="0F0F0F"/>
                <w:szCs w:val="24"/>
                <w:shd w:val="clear" w:color="auto" w:fill="auto"/>
              </w:rPr>
              <w:t xml:space="preserve"> Obrigatório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0C0C0"/>
            <w:tcMar>
              <w:top w:w="0" w:type="dxa"/>
              <w:left w:w="1" w:type="dxa"/>
              <w:bottom w:w="0" w:type="dxa"/>
              <w:right w:w="1" w:type="dxa"/>
            </w:tcMar>
          </w:tcPr>
          <w:p w:rsidR="00A874AA" w:rsidRPr="002A4A74" w:rsidRDefault="00A874AA" w:rsidP="00A874AA">
            <w:pPr>
              <w:widowControl/>
              <w:jc w:val="center"/>
              <w:rPr>
                <w:b/>
                <w:color w:val="0F0F0F"/>
                <w:szCs w:val="24"/>
                <w:shd w:val="clear" w:color="auto" w:fill="auto"/>
              </w:rPr>
            </w:pPr>
            <w:r w:rsidRPr="002A4A74">
              <w:rPr>
                <w:b/>
                <w:color w:val="0F0F0F"/>
                <w:szCs w:val="24"/>
                <w:shd w:val="clear" w:color="auto" w:fill="auto"/>
              </w:rPr>
              <w:t xml:space="preserve"> Tamanho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0C0C0"/>
            <w:tcMar>
              <w:top w:w="0" w:type="dxa"/>
              <w:left w:w="1" w:type="dxa"/>
              <w:bottom w:w="0" w:type="dxa"/>
              <w:right w:w="1" w:type="dxa"/>
            </w:tcMar>
          </w:tcPr>
          <w:p w:rsidR="00A874AA" w:rsidRPr="002A4A74" w:rsidRDefault="00A874AA" w:rsidP="00A874AA">
            <w:pPr>
              <w:widowControl/>
              <w:jc w:val="center"/>
              <w:rPr>
                <w:b/>
                <w:color w:val="0F0F0F"/>
                <w:szCs w:val="24"/>
                <w:shd w:val="clear" w:color="auto" w:fill="auto"/>
              </w:rPr>
            </w:pPr>
            <w:r w:rsidRPr="002A4A74">
              <w:rPr>
                <w:b/>
                <w:color w:val="0F0F0F"/>
                <w:szCs w:val="24"/>
                <w:shd w:val="clear" w:color="auto" w:fill="auto"/>
              </w:rPr>
              <w:t>Valor padrão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0C0C0"/>
            <w:tcMar>
              <w:top w:w="0" w:type="dxa"/>
              <w:left w:w="1" w:type="dxa"/>
              <w:bottom w:w="0" w:type="dxa"/>
              <w:right w:w="1" w:type="dxa"/>
            </w:tcMar>
          </w:tcPr>
          <w:p w:rsidR="00A874AA" w:rsidRPr="002A4A74" w:rsidRDefault="00A874AA" w:rsidP="00A874AA">
            <w:pPr>
              <w:widowControl/>
              <w:jc w:val="center"/>
              <w:rPr>
                <w:b/>
                <w:color w:val="0F0F0F"/>
                <w:szCs w:val="24"/>
                <w:shd w:val="clear" w:color="auto" w:fill="auto"/>
              </w:rPr>
            </w:pPr>
            <w:r w:rsidRPr="002A4A74">
              <w:rPr>
                <w:b/>
                <w:color w:val="0F0F0F"/>
                <w:szCs w:val="24"/>
                <w:shd w:val="clear" w:color="auto" w:fill="auto"/>
              </w:rPr>
              <w:t xml:space="preserve"> Máscara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0C0C0"/>
            <w:tcMar>
              <w:top w:w="0" w:type="dxa"/>
              <w:left w:w="1" w:type="dxa"/>
              <w:bottom w:w="0" w:type="dxa"/>
              <w:right w:w="1" w:type="dxa"/>
            </w:tcMar>
          </w:tcPr>
          <w:p w:rsidR="00A874AA" w:rsidRPr="002A4A74" w:rsidRDefault="00A874AA" w:rsidP="00A874AA">
            <w:pPr>
              <w:widowControl/>
              <w:jc w:val="center"/>
              <w:rPr>
                <w:b/>
                <w:color w:val="0F0F0F"/>
                <w:szCs w:val="24"/>
                <w:shd w:val="clear" w:color="auto" w:fill="auto"/>
              </w:rPr>
            </w:pPr>
            <w:r w:rsidRPr="002A4A74">
              <w:rPr>
                <w:b/>
                <w:color w:val="0F0F0F"/>
                <w:szCs w:val="24"/>
                <w:shd w:val="clear" w:color="auto" w:fill="auto"/>
              </w:rPr>
              <w:t xml:space="preserve"> Regras de Preenchimento/ Comportamento</w:t>
            </w:r>
          </w:p>
        </w:tc>
      </w:tr>
      <w:tr w:rsidR="00A874AA" w:rsidRPr="00A80F7F" w:rsidTr="00A874AA"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A874AA" w:rsidRPr="00A80F7F" w:rsidRDefault="00A874AA" w:rsidP="00A874AA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 w:rsidRPr="00A80F7F">
              <w:rPr>
                <w:color w:val="000000" w:themeColor="text1"/>
                <w:szCs w:val="24"/>
                <w:shd w:val="clear" w:color="auto" w:fill="auto"/>
              </w:rPr>
              <w:t>Encerrar</w:t>
            </w:r>
          </w:p>
          <w:p w:rsidR="00A874AA" w:rsidRPr="00A80F7F" w:rsidRDefault="00A874AA" w:rsidP="00A874AA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A874AA" w:rsidRPr="00A80F7F" w:rsidRDefault="00A874AA" w:rsidP="00A874AA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 w:rsidRPr="00A80F7F">
              <w:rPr>
                <w:color w:val="000000" w:themeColor="text1"/>
                <w:szCs w:val="24"/>
                <w:shd w:val="clear" w:color="auto" w:fill="auto"/>
              </w:rPr>
              <w:t>Button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A874AA" w:rsidRPr="00A80F7F" w:rsidRDefault="00A874AA" w:rsidP="00A874AA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 w:rsidRPr="00A80F7F">
              <w:rPr>
                <w:color w:val="000000" w:themeColor="text1"/>
                <w:szCs w:val="24"/>
                <w:shd w:val="clear" w:color="auto" w:fill="auto"/>
              </w:rPr>
              <w:t>N/A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A874AA" w:rsidRPr="00A80F7F" w:rsidRDefault="00A874AA" w:rsidP="00A874AA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 w:rsidRPr="00A80F7F">
              <w:rPr>
                <w:color w:val="000000" w:themeColor="text1"/>
                <w:szCs w:val="24"/>
                <w:shd w:val="clear" w:color="auto" w:fill="auto"/>
              </w:rPr>
              <w:t>N/A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A874AA" w:rsidRPr="00A80F7F" w:rsidRDefault="00A874AA" w:rsidP="00A874AA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 w:rsidRPr="00A80F7F">
              <w:rPr>
                <w:color w:val="000000" w:themeColor="text1"/>
                <w:szCs w:val="24"/>
                <w:shd w:val="clear" w:color="auto" w:fill="auto"/>
              </w:rPr>
              <w:t>N/A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A874AA" w:rsidRPr="00A80F7F" w:rsidRDefault="00A874AA" w:rsidP="00A874AA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 w:rsidRPr="00A80F7F">
              <w:rPr>
                <w:color w:val="000000" w:themeColor="text1"/>
                <w:szCs w:val="24"/>
                <w:shd w:val="clear" w:color="auto" w:fill="auto"/>
              </w:rPr>
              <w:t>N/A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A874AA" w:rsidRPr="00A80F7F" w:rsidRDefault="00A874AA" w:rsidP="00A874AA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 w:rsidRPr="00A80F7F">
              <w:rPr>
                <w:color w:val="000000" w:themeColor="text1"/>
                <w:szCs w:val="24"/>
                <w:shd w:val="clear" w:color="auto" w:fill="auto"/>
              </w:rPr>
              <w:t>Ao ser acionado o botão encerra o funcionamento do sistema</w:t>
            </w:r>
          </w:p>
        </w:tc>
      </w:tr>
      <w:tr w:rsidR="00A874AA" w:rsidRPr="00A80F7F" w:rsidTr="00A874AA"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A874AA" w:rsidRPr="00A80F7F" w:rsidRDefault="00A874AA" w:rsidP="00A874AA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 w:rsidRPr="00A80F7F">
              <w:rPr>
                <w:color w:val="000000" w:themeColor="text1"/>
                <w:szCs w:val="24"/>
                <w:shd w:val="clear" w:color="auto" w:fill="auto"/>
              </w:rPr>
              <w:t>Início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A874AA" w:rsidRPr="00A80F7F" w:rsidRDefault="00A874AA" w:rsidP="00A874AA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 w:rsidRPr="00A80F7F">
              <w:rPr>
                <w:color w:val="000000" w:themeColor="text1"/>
                <w:szCs w:val="24"/>
                <w:shd w:val="clear" w:color="auto" w:fill="auto"/>
              </w:rPr>
              <w:t>Button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A874AA" w:rsidRPr="00A80F7F" w:rsidRDefault="00A874AA" w:rsidP="00A874AA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 w:rsidRPr="00A80F7F">
              <w:rPr>
                <w:color w:val="000000" w:themeColor="text1"/>
                <w:szCs w:val="24"/>
                <w:shd w:val="clear" w:color="auto" w:fill="auto"/>
              </w:rPr>
              <w:t>N/A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A874AA" w:rsidRPr="00A80F7F" w:rsidRDefault="00A874AA" w:rsidP="00A874AA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 w:rsidRPr="00A80F7F">
              <w:rPr>
                <w:color w:val="000000" w:themeColor="text1"/>
                <w:szCs w:val="24"/>
                <w:shd w:val="clear" w:color="auto" w:fill="auto"/>
              </w:rPr>
              <w:t>N/A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A874AA" w:rsidRPr="00A80F7F" w:rsidRDefault="00A874AA" w:rsidP="00A874AA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 w:rsidRPr="00A80F7F">
              <w:rPr>
                <w:color w:val="000000" w:themeColor="text1"/>
                <w:szCs w:val="24"/>
                <w:shd w:val="clear" w:color="auto" w:fill="auto"/>
              </w:rPr>
              <w:t>N/A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A874AA" w:rsidRPr="00A80F7F" w:rsidRDefault="00A874AA" w:rsidP="00A874AA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 w:rsidRPr="00A80F7F">
              <w:rPr>
                <w:color w:val="000000" w:themeColor="text1"/>
                <w:szCs w:val="24"/>
                <w:shd w:val="clear" w:color="auto" w:fill="auto"/>
              </w:rPr>
              <w:t>N/A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A874AA" w:rsidRPr="00A80F7F" w:rsidRDefault="00A874AA" w:rsidP="00A874AA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 w:rsidRPr="00A80F7F">
              <w:rPr>
                <w:color w:val="000000" w:themeColor="text1"/>
                <w:szCs w:val="24"/>
                <w:shd w:val="clear" w:color="auto" w:fill="auto"/>
              </w:rPr>
              <w:t xml:space="preserve">Ao ser acionado o botão retorna a </w:t>
            </w:r>
            <w:r>
              <w:rPr>
                <w:color w:val="000000" w:themeColor="text1"/>
                <w:szCs w:val="24"/>
                <w:shd w:val="clear" w:color="auto" w:fill="auto"/>
              </w:rPr>
              <w:t>tela 01 do sistema</w:t>
            </w:r>
          </w:p>
        </w:tc>
      </w:tr>
      <w:tr w:rsidR="00A874AA" w:rsidRPr="00A80F7F" w:rsidTr="00A874AA"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A874AA" w:rsidRDefault="00A874AA" w:rsidP="00A874AA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>Foto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A874AA" w:rsidRDefault="00A874AA" w:rsidP="00A874AA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>Image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A874AA" w:rsidRDefault="00A874AA" w:rsidP="00A874AA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>N/A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A874AA" w:rsidRDefault="00A874AA" w:rsidP="00A874AA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>N/A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A874AA" w:rsidRDefault="00A874AA" w:rsidP="00A874AA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>N/A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A874AA" w:rsidRDefault="00A874AA" w:rsidP="00A874AA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>N/A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A874AA" w:rsidRDefault="00A874AA" w:rsidP="00A874AA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>Poderá ser adicionada um foto do produto</w:t>
            </w:r>
          </w:p>
        </w:tc>
      </w:tr>
      <w:tr w:rsidR="00A874AA" w:rsidRPr="00A80F7F" w:rsidTr="00A874AA"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A874AA" w:rsidRPr="00A80F7F" w:rsidRDefault="00A874AA" w:rsidP="00A874AA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>Título</w:t>
            </w:r>
          </w:p>
          <w:p w:rsidR="00A874AA" w:rsidRPr="00A80F7F" w:rsidRDefault="00A874AA" w:rsidP="00A874AA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A874AA" w:rsidRPr="00A80F7F" w:rsidRDefault="00A874AA" w:rsidP="00A874AA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>Text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A874AA" w:rsidRPr="00A80F7F" w:rsidRDefault="00A874AA" w:rsidP="00A874AA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>Sim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A874AA" w:rsidRPr="00A80F7F" w:rsidRDefault="00A874AA" w:rsidP="00A874AA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>50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A874AA" w:rsidRPr="00A80F7F" w:rsidRDefault="00A874AA" w:rsidP="00A874AA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 w:rsidRPr="00A80F7F">
              <w:rPr>
                <w:color w:val="000000" w:themeColor="text1"/>
                <w:szCs w:val="24"/>
                <w:shd w:val="clear" w:color="auto" w:fill="auto"/>
              </w:rPr>
              <w:t>N/A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A874AA" w:rsidRPr="00A80F7F" w:rsidRDefault="00A874AA" w:rsidP="00A874AA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 w:rsidRPr="00A80F7F">
              <w:rPr>
                <w:color w:val="000000" w:themeColor="text1"/>
                <w:szCs w:val="24"/>
                <w:shd w:val="clear" w:color="auto" w:fill="auto"/>
              </w:rPr>
              <w:t>N/A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A874AA" w:rsidRPr="00A80F7F" w:rsidRDefault="00A874AA" w:rsidP="00A874AA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>Deve ser preenchido com o primeiro título do produto</w:t>
            </w:r>
          </w:p>
        </w:tc>
      </w:tr>
      <w:tr w:rsidR="00A874AA" w:rsidRPr="00A80F7F" w:rsidTr="00A874AA"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A874AA" w:rsidRPr="00A80F7F" w:rsidRDefault="00A874AA" w:rsidP="00A874AA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>Desenvolvedora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A874AA" w:rsidRPr="00A80F7F" w:rsidRDefault="00A874AA" w:rsidP="00A874AA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>Text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A874AA" w:rsidRPr="00A80F7F" w:rsidRDefault="00A874AA" w:rsidP="00A874AA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>Sim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A874AA" w:rsidRPr="00A80F7F" w:rsidRDefault="00A874AA" w:rsidP="00A874AA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>50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A874AA" w:rsidRPr="00A80F7F" w:rsidRDefault="00A874AA" w:rsidP="00A874AA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 w:rsidRPr="00A80F7F">
              <w:rPr>
                <w:color w:val="000000" w:themeColor="text1"/>
                <w:szCs w:val="24"/>
                <w:shd w:val="clear" w:color="auto" w:fill="auto"/>
              </w:rPr>
              <w:t>N/A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A874AA" w:rsidRPr="00A80F7F" w:rsidRDefault="00A874AA" w:rsidP="00A874AA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>N/A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A874AA" w:rsidRPr="00A80F7F" w:rsidRDefault="00A874AA" w:rsidP="00A874AA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>Deve ser preenchido com o nome da desenvolvedora do produto</w:t>
            </w:r>
          </w:p>
        </w:tc>
      </w:tr>
      <w:tr w:rsidR="00A874AA" w:rsidRPr="00A80F7F" w:rsidTr="00A874AA"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A874AA" w:rsidRDefault="00A874AA" w:rsidP="00A874AA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>Custo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A874AA" w:rsidRDefault="00A874AA" w:rsidP="00A874AA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>Text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A874AA" w:rsidRDefault="00A874AA" w:rsidP="00A874AA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>Sim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A874AA" w:rsidRDefault="00A874AA" w:rsidP="00A874AA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>N/A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A874AA" w:rsidRPr="00A80F7F" w:rsidRDefault="00A874AA" w:rsidP="00A874AA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>N/A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A874AA" w:rsidRDefault="00A874AA" w:rsidP="00A874AA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>R$ 9999,99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A874AA" w:rsidRDefault="00A874AA" w:rsidP="00A874AA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>Deve ser preenchido com o custo do produto (valor descrito na nota fiscal de compra)</w:t>
            </w:r>
          </w:p>
        </w:tc>
      </w:tr>
      <w:tr w:rsidR="00A874AA" w:rsidRPr="00A80F7F" w:rsidTr="00A874AA"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A874AA" w:rsidRPr="00A80F7F" w:rsidRDefault="00A874AA" w:rsidP="00A874AA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>Preço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A874AA" w:rsidRPr="00A80F7F" w:rsidRDefault="00A874AA" w:rsidP="00A874AA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>Text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A874AA" w:rsidRPr="00A80F7F" w:rsidRDefault="00A874AA" w:rsidP="00A874AA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>Sim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A874AA" w:rsidRPr="00A80F7F" w:rsidRDefault="00A874AA" w:rsidP="00A874AA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>N/A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A874AA" w:rsidRPr="00A80F7F" w:rsidRDefault="00A874AA" w:rsidP="00A874AA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 w:rsidRPr="00A80F7F">
              <w:rPr>
                <w:color w:val="000000" w:themeColor="text1"/>
                <w:szCs w:val="24"/>
                <w:shd w:val="clear" w:color="auto" w:fill="auto"/>
              </w:rPr>
              <w:t>N/A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A874AA" w:rsidRPr="00A80F7F" w:rsidRDefault="00A874AA" w:rsidP="00A874AA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>R$ 9999,99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A874AA" w:rsidRPr="00A80F7F" w:rsidRDefault="00A874AA" w:rsidP="00A874AA">
            <w:pPr>
              <w:widowControl/>
              <w:rPr>
                <w:color w:val="000000" w:themeColor="text1"/>
                <w:sz w:val="18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>Deve ser preenchido com o valor de venda do produto</w:t>
            </w:r>
          </w:p>
        </w:tc>
      </w:tr>
      <w:tr w:rsidR="00A874AA" w:rsidRPr="00A80F7F" w:rsidTr="00A874AA"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A874AA" w:rsidRPr="00A80F7F" w:rsidRDefault="00CF0739" w:rsidP="00A874AA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>Estoque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A874AA" w:rsidRPr="00A80F7F" w:rsidRDefault="00A874AA" w:rsidP="00A874AA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>Text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A874AA" w:rsidRPr="00A80F7F" w:rsidRDefault="00CF0739" w:rsidP="00A874AA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>Sim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A874AA" w:rsidRPr="00A80F7F" w:rsidRDefault="00CF0739" w:rsidP="00A874AA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>N/A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A874AA" w:rsidRPr="00A80F7F" w:rsidRDefault="00A874AA" w:rsidP="00A874AA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 w:rsidRPr="00A80F7F">
              <w:rPr>
                <w:color w:val="000000" w:themeColor="text1"/>
                <w:szCs w:val="24"/>
                <w:shd w:val="clear" w:color="auto" w:fill="auto"/>
              </w:rPr>
              <w:t>N/A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A874AA" w:rsidRPr="00A80F7F" w:rsidRDefault="00CF0739" w:rsidP="00A874AA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>N/A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A874AA" w:rsidRPr="00A80F7F" w:rsidRDefault="00CF0739" w:rsidP="00A874AA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>Deve ser preenchido com a quantidade em estoque do produto</w:t>
            </w:r>
          </w:p>
        </w:tc>
      </w:tr>
      <w:tr w:rsidR="00A874AA" w:rsidRPr="00A80F7F" w:rsidTr="00A874AA"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A874AA" w:rsidRDefault="00CF0739" w:rsidP="00A874AA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>Categoria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A874AA" w:rsidRDefault="00A874AA" w:rsidP="00A874AA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>ComboBox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A874AA" w:rsidRPr="00A80F7F" w:rsidRDefault="00CF0739" w:rsidP="00A874AA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>Sim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A874AA" w:rsidRDefault="00A874AA" w:rsidP="00A874AA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>N/A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A874AA" w:rsidRPr="00A80F7F" w:rsidRDefault="00CF0739" w:rsidP="00A874AA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>N/A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A874AA" w:rsidRPr="00A80F7F" w:rsidRDefault="00A874AA" w:rsidP="00A874AA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>N/A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A874AA" w:rsidRDefault="00A874AA" w:rsidP="00CF0739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 xml:space="preserve">Deve ser preenchido com </w:t>
            </w:r>
            <w:r w:rsidR="00CF0739">
              <w:rPr>
                <w:color w:val="000000" w:themeColor="text1"/>
                <w:szCs w:val="24"/>
                <w:shd w:val="clear" w:color="auto" w:fill="auto"/>
              </w:rPr>
              <w:t>um valor do domínio de categoria</w:t>
            </w:r>
          </w:p>
        </w:tc>
      </w:tr>
      <w:tr w:rsidR="00CF0739" w:rsidRPr="00A80F7F" w:rsidTr="00293064"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CF0739" w:rsidRDefault="00CF0739" w:rsidP="00293064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>Gênero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CF0739" w:rsidRDefault="00CF0739" w:rsidP="00293064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>ComboBox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CF0739" w:rsidRPr="00A80F7F" w:rsidRDefault="00CF0739" w:rsidP="00293064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>Sim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CF0739" w:rsidRDefault="00CF0739" w:rsidP="00293064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>N/A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CF0739" w:rsidRPr="00A80F7F" w:rsidRDefault="00CF0739" w:rsidP="00293064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>N/A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CF0739" w:rsidRPr="00A80F7F" w:rsidRDefault="00CF0739" w:rsidP="00293064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>N/A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CF0739" w:rsidRDefault="00CF0739" w:rsidP="00CF0739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 xml:space="preserve">Deve ser preenchido com um valor do domínio de </w:t>
            </w:r>
            <w:r>
              <w:rPr>
                <w:color w:val="000000" w:themeColor="text1"/>
                <w:szCs w:val="24"/>
                <w:shd w:val="clear" w:color="auto" w:fill="auto"/>
              </w:rPr>
              <w:t>gênero</w:t>
            </w:r>
          </w:p>
        </w:tc>
      </w:tr>
      <w:tr w:rsidR="00CF0739" w:rsidRPr="00A80F7F" w:rsidTr="00293064"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CF0739" w:rsidRDefault="00CF0739" w:rsidP="00293064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>Plataforma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CF0739" w:rsidRDefault="00CF0739" w:rsidP="00293064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>ComboBox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CF0739" w:rsidRPr="00A80F7F" w:rsidRDefault="00CF0739" w:rsidP="00293064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>Sim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CF0739" w:rsidRDefault="00CF0739" w:rsidP="00293064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>N/A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CF0739" w:rsidRPr="00A80F7F" w:rsidRDefault="00CF0739" w:rsidP="00293064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>N/A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CF0739" w:rsidRPr="00A80F7F" w:rsidRDefault="00CF0739" w:rsidP="00293064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>N/A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CF0739" w:rsidRDefault="00CF0739" w:rsidP="00CF0739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 xml:space="preserve">Deve ser preenchido com um valor do domínio de </w:t>
            </w:r>
            <w:r>
              <w:rPr>
                <w:color w:val="000000" w:themeColor="text1"/>
                <w:szCs w:val="24"/>
                <w:shd w:val="clear" w:color="auto" w:fill="auto"/>
              </w:rPr>
              <w:t>plataforma</w:t>
            </w:r>
          </w:p>
        </w:tc>
      </w:tr>
      <w:tr w:rsidR="00CF0739" w:rsidRPr="00A80F7F" w:rsidTr="00293064"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CF0739" w:rsidRDefault="00CF0739" w:rsidP="00293064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 xml:space="preserve">Classificação </w:t>
            </w:r>
            <w:r>
              <w:rPr>
                <w:color w:val="000000" w:themeColor="text1"/>
                <w:szCs w:val="24"/>
                <w:shd w:val="clear" w:color="auto" w:fill="auto"/>
              </w:rPr>
              <w:lastRenderedPageBreak/>
              <w:t>Indicativa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CF0739" w:rsidRDefault="00CF0739" w:rsidP="00293064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lastRenderedPageBreak/>
              <w:t>ComboBox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CF0739" w:rsidRPr="00A80F7F" w:rsidRDefault="00CF0739" w:rsidP="00293064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>Sim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CF0739" w:rsidRDefault="00CF0739" w:rsidP="00293064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>N/A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CF0739" w:rsidRPr="00A80F7F" w:rsidRDefault="00CF0739" w:rsidP="00293064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>N/A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CF0739" w:rsidRPr="00A80F7F" w:rsidRDefault="00CF0739" w:rsidP="00293064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>N/A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CF0739" w:rsidRDefault="00CF0739" w:rsidP="00CF0739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 xml:space="preserve">Deve ser preenchido com um </w:t>
            </w:r>
            <w:r>
              <w:rPr>
                <w:color w:val="000000" w:themeColor="text1"/>
                <w:szCs w:val="24"/>
                <w:shd w:val="clear" w:color="auto" w:fill="auto"/>
              </w:rPr>
              <w:lastRenderedPageBreak/>
              <w:t xml:space="preserve">valor do domínio de </w:t>
            </w:r>
            <w:r>
              <w:rPr>
                <w:color w:val="000000" w:themeColor="text1"/>
                <w:szCs w:val="24"/>
                <w:shd w:val="clear" w:color="auto" w:fill="auto"/>
              </w:rPr>
              <w:t>classificação indicativa</w:t>
            </w:r>
          </w:p>
        </w:tc>
      </w:tr>
      <w:tr w:rsidR="00A874AA" w:rsidRPr="00A80F7F" w:rsidTr="00A874AA"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A874AA" w:rsidRDefault="00CF0739" w:rsidP="00A874AA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lastRenderedPageBreak/>
              <w:t>Garantia Fornecedor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A874AA" w:rsidRDefault="00A874AA" w:rsidP="00A874AA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>Text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A874AA" w:rsidRDefault="00A874AA" w:rsidP="00A874AA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>Sim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A874AA" w:rsidRDefault="00CF0739" w:rsidP="00A874AA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>N/A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A874AA" w:rsidRDefault="00A874AA" w:rsidP="00A874AA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>N/A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A874AA" w:rsidRDefault="00CF0739" w:rsidP="00A874AA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>N/A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A874AA" w:rsidRPr="00A80F7F" w:rsidRDefault="00A874AA" w:rsidP="00CF0739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 xml:space="preserve">Deve ser preenchido com </w:t>
            </w:r>
            <w:r w:rsidR="00CF0739">
              <w:rPr>
                <w:color w:val="000000" w:themeColor="text1"/>
                <w:szCs w:val="24"/>
                <w:shd w:val="clear" w:color="auto" w:fill="auto"/>
              </w:rPr>
              <w:t>o tempo de garantia do fornecedor</w:t>
            </w:r>
          </w:p>
        </w:tc>
      </w:tr>
      <w:tr w:rsidR="00A874AA" w:rsidRPr="00A80F7F" w:rsidTr="00A874AA"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A874AA" w:rsidRDefault="00CF0739" w:rsidP="00A874AA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>EAN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A874AA" w:rsidRDefault="00A874AA" w:rsidP="00A874AA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>Text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A874AA" w:rsidRDefault="00CF0739" w:rsidP="00A874AA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>Sim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A874AA" w:rsidRDefault="00CF0739" w:rsidP="00A874AA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>Entre 13 e 14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A874AA" w:rsidRDefault="00A874AA" w:rsidP="00A874AA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>N/A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A874AA" w:rsidRDefault="00CF0739" w:rsidP="00A874AA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>Apenas números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A874AA" w:rsidRDefault="00A874AA" w:rsidP="00CF0739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 xml:space="preserve">Deve ser preenchido com </w:t>
            </w:r>
            <w:r w:rsidR="00CF0739">
              <w:rPr>
                <w:color w:val="000000" w:themeColor="text1"/>
                <w:szCs w:val="24"/>
                <w:shd w:val="clear" w:color="auto" w:fill="auto"/>
              </w:rPr>
              <w:t>código de barras ean do produto</w:t>
            </w:r>
          </w:p>
        </w:tc>
      </w:tr>
      <w:tr w:rsidR="00A874AA" w:rsidRPr="00A80F7F" w:rsidTr="00A874AA"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A874AA" w:rsidRDefault="00CF0739" w:rsidP="00A874AA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>Descrição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A874AA" w:rsidRDefault="00A874AA" w:rsidP="00A874AA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>Text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A874AA" w:rsidRDefault="00CF0739" w:rsidP="00A874AA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>Sim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A874AA" w:rsidRDefault="00A874AA" w:rsidP="00A874AA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>N/A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A874AA" w:rsidRDefault="00A874AA" w:rsidP="00A874AA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>N/A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A874AA" w:rsidRDefault="00A874AA" w:rsidP="00A874AA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>N/A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A874AA" w:rsidRDefault="00A874AA" w:rsidP="00CF0739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 xml:space="preserve">Deve ser preenchido </w:t>
            </w:r>
            <w:r w:rsidR="00CF0739">
              <w:rPr>
                <w:color w:val="000000" w:themeColor="text1"/>
                <w:szCs w:val="24"/>
                <w:shd w:val="clear" w:color="auto" w:fill="auto"/>
              </w:rPr>
              <w:t>uma descrição geral do produto</w:t>
            </w:r>
          </w:p>
        </w:tc>
      </w:tr>
      <w:tr w:rsidR="00A874AA" w:rsidRPr="00A80F7F" w:rsidTr="00A874AA"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A874AA" w:rsidRDefault="00A874AA" w:rsidP="00A874AA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>Cancelar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A874AA" w:rsidRDefault="00A874AA" w:rsidP="00A874AA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>Button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A874AA" w:rsidRDefault="00A874AA" w:rsidP="00A874AA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>N/A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A874AA" w:rsidRDefault="00A874AA" w:rsidP="00A874AA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>N/A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A874AA" w:rsidRDefault="00A874AA" w:rsidP="00A874AA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>N/A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A874AA" w:rsidRDefault="00A874AA" w:rsidP="00A874AA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>N/A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A874AA" w:rsidRPr="00A80F7F" w:rsidRDefault="00A874AA" w:rsidP="00A874AA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 w:rsidRPr="00A80F7F">
              <w:rPr>
                <w:color w:val="000000" w:themeColor="text1"/>
                <w:szCs w:val="24"/>
                <w:shd w:val="clear" w:color="auto" w:fill="auto"/>
              </w:rPr>
              <w:t>Ao ser acionado o botão</w:t>
            </w:r>
            <w:r>
              <w:rPr>
                <w:color w:val="000000" w:themeColor="text1"/>
                <w:szCs w:val="24"/>
                <w:shd w:val="clear" w:color="auto" w:fill="auto"/>
              </w:rPr>
              <w:t>, cancela a operação em curso e retorna para a tela anterior</w:t>
            </w:r>
          </w:p>
        </w:tc>
      </w:tr>
      <w:tr w:rsidR="00A874AA" w:rsidRPr="00A80F7F" w:rsidTr="00A874AA"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A874AA" w:rsidRDefault="00A874AA" w:rsidP="00A874AA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>Salvar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A874AA" w:rsidRDefault="00A874AA" w:rsidP="00A874AA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>Button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A874AA" w:rsidRDefault="00A874AA" w:rsidP="00A874AA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>N/A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A874AA" w:rsidRDefault="00A874AA" w:rsidP="00A874AA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>N/A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A874AA" w:rsidRDefault="00A874AA" w:rsidP="00A874AA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>N/A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A874AA" w:rsidRDefault="00A874AA" w:rsidP="00A874AA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>N/A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A874AA" w:rsidRPr="00A80F7F" w:rsidRDefault="00A874AA" w:rsidP="00CF0739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 xml:space="preserve">Ao ser acionado o botão, inclui o novo </w:t>
            </w:r>
            <w:r w:rsidR="00CF0739">
              <w:rPr>
                <w:color w:val="000000" w:themeColor="text1"/>
                <w:szCs w:val="24"/>
                <w:shd w:val="clear" w:color="auto" w:fill="auto"/>
              </w:rPr>
              <w:t>produto</w:t>
            </w:r>
            <w:r>
              <w:rPr>
                <w:color w:val="000000" w:themeColor="text1"/>
                <w:szCs w:val="24"/>
                <w:shd w:val="clear" w:color="auto" w:fill="auto"/>
              </w:rPr>
              <w:t xml:space="preserve"> ou salva as alterações do </w:t>
            </w:r>
            <w:r w:rsidR="00CF0739">
              <w:rPr>
                <w:color w:val="000000" w:themeColor="text1"/>
                <w:szCs w:val="24"/>
                <w:shd w:val="clear" w:color="auto" w:fill="auto"/>
              </w:rPr>
              <w:t>produto</w:t>
            </w:r>
            <w:r>
              <w:rPr>
                <w:color w:val="000000" w:themeColor="text1"/>
                <w:szCs w:val="24"/>
                <w:shd w:val="clear" w:color="auto" w:fill="auto"/>
              </w:rPr>
              <w:t xml:space="preserve"> e retorna para a tela anterior</w:t>
            </w:r>
          </w:p>
        </w:tc>
      </w:tr>
    </w:tbl>
    <w:p w:rsidR="00A874AA" w:rsidRPr="00F220EB" w:rsidRDefault="00A874AA" w:rsidP="00A874AA">
      <w:pPr>
        <w:rPr>
          <w:b/>
          <w:noProof/>
          <w:color w:val="FF0000"/>
        </w:rPr>
      </w:pPr>
    </w:p>
    <w:p w:rsidR="00A874AA" w:rsidRDefault="00A874AA" w:rsidP="00A874AA">
      <w:pPr>
        <w:rPr>
          <w:szCs w:val="24"/>
          <w:shd w:val="clear" w:color="auto" w:fill="auto"/>
        </w:rPr>
      </w:pPr>
    </w:p>
    <w:p w:rsidR="00A874AA" w:rsidRDefault="00A874AA" w:rsidP="00A874AA">
      <w:pPr>
        <w:rPr>
          <w:szCs w:val="24"/>
          <w:shd w:val="clear" w:color="auto" w:fill="auto"/>
        </w:rPr>
      </w:pPr>
    </w:p>
    <w:p w:rsidR="00A874AA" w:rsidRDefault="00A874AA" w:rsidP="00A874AA">
      <w:pPr>
        <w:rPr>
          <w:szCs w:val="24"/>
          <w:shd w:val="clear" w:color="auto" w:fill="auto"/>
        </w:rPr>
      </w:pPr>
    </w:p>
    <w:p w:rsidR="00A874AA" w:rsidRDefault="00A874AA" w:rsidP="002A6814">
      <w:pPr>
        <w:rPr>
          <w:szCs w:val="24"/>
          <w:shd w:val="clear" w:color="auto" w:fill="auto"/>
        </w:rPr>
      </w:pPr>
    </w:p>
    <w:p w:rsidR="00B52477" w:rsidRDefault="00B52477" w:rsidP="002A6814">
      <w:pPr>
        <w:rPr>
          <w:szCs w:val="24"/>
          <w:shd w:val="clear" w:color="auto" w:fill="auto"/>
        </w:rPr>
      </w:pPr>
    </w:p>
    <w:p w:rsidR="00B52477" w:rsidRDefault="00B52477" w:rsidP="002A6814">
      <w:pPr>
        <w:rPr>
          <w:szCs w:val="24"/>
          <w:shd w:val="clear" w:color="auto" w:fill="auto"/>
        </w:rPr>
      </w:pPr>
    </w:p>
    <w:p w:rsidR="00B52477" w:rsidRDefault="00B52477" w:rsidP="002A6814">
      <w:pPr>
        <w:rPr>
          <w:szCs w:val="24"/>
          <w:shd w:val="clear" w:color="auto" w:fill="auto"/>
        </w:rPr>
      </w:pPr>
    </w:p>
    <w:p w:rsidR="00B52477" w:rsidRDefault="00B52477" w:rsidP="002A6814">
      <w:pPr>
        <w:rPr>
          <w:szCs w:val="24"/>
          <w:shd w:val="clear" w:color="auto" w:fill="auto"/>
        </w:rPr>
      </w:pPr>
    </w:p>
    <w:p w:rsidR="00B52477" w:rsidRDefault="00B52477" w:rsidP="002A6814">
      <w:pPr>
        <w:rPr>
          <w:szCs w:val="24"/>
          <w:shd w:val="clear" w:color="auto" w:fill="auto"/>
        </w:rPr>
      </w:pPr>
    </w:p>
    <w:p w:rsidR="00B52477" w:rsidRDefault="00B52477" w:rsidP="002A6814">
      <w:pPr>
        <w:rPr>
          <w:szCs w:val="24"/>
          <w:shd w:val="clear" w:color="auto" w:fill="auto"/>
        </w:rPr>
      </w:pPr>
    </w:p>
    <w:p w:rsidR="00B52477" w:rsidRDefault="00B52477" w:rsidP="002A6814">
      <w:pPr>
        <w:rPr>
          <w:szCs w:val="24"/>
          <w:shd w:val="clear" w:color="auto" w:fill="auto"/>
        </w:rPr>
      </w:pPr>
    </w:p>
    <w:p w:rsidR="00B52477" w:rsidRDefault="00B52477" w:rsidP="002A6814">
      <w:pPr>
        <w:rPr>
          <w:szCs w:val="24"/>
          <w:shd w:val="clear" w:color="auto" w:fill="auto"/>
        </w:rPr>
      </w:pPr>
    </w:p>
    <w:p w:rsidR="00B52477" w:rsidRDefault="00B52477" w:rsidP="002A6814">
      <w:pPr>
        <w:rPr>
          <w:szCs w:val="24"/>
          <w:shd w:val="clear" w:color="auto" w:fill="auto"/>
        </w:rPr>
      </w:pPr>
    </w:p>
    <w:p w:rsidR="00B52477" w:rsidRDefault="00B52477" w:rsidP="002A6814">
      <w:pPr>
        <w:rPr>
          <w:szCs w:val="24"/>
          <w:shd w:val="clear" w:color="auto" w:fill="auto"/>
        </w:rPr>
      </w:pPr>
    </w:p>
    <w:p w:rsidR="00B52477" w:rsidRDefault="00B52477" w:rsidP="002A6814">
      <w:pPr>
        <w:rPr>
          <w:szCs w:val="24"/>
          <w:shd w:val="clear" w:color="auto" w:fill="auto"/>
        </w:rPr>
      </w:pPr>
    </w:p>
    <w:p w:rsidR="00B52477" w:rsidRDefault="00B52477" w:rsidP="002A6814">
      <w:pPr>
        <w:rPr>
          <w:szCs w:val="24"/>
          <w:shd w:val="clear" w:color="auto" w:fill="auto"/>
        </w:rPr>
      </w:pPr>
    </w:p>
    <w:p w:rsidR="00B52477" w:rsidRDefault="00B52477" w:rsidP="002A6814">
      <w:pPr>
        <w:rPr>
          <w:szCs w:val="24"/>
          <w:shd w:val="clear" w:color="auto" w:fill="auto"/>
        </w:rPr>
      </w:pPr>
    </w:p>
    <w:p w:rsidR="00B52477" w:rsidRDefault="00B52477" w:rsidP="002A6814">
      <w:pPr>
        <w:rPr>
          <w:szCs w:val="24"/>
          <w:shd w:val="clear" w:color="auto" w:fill="auto"/>
        </w:rPr>
      </w:pPr>
    </w:p>
    <w:p w:rsidR="00B52477" w:rsidRDefault="00B52477" w:rsidP="002A6814">
      <w:pPr>
        <w:rPr>
          <w:szCs w:val="24"/>
          <w:shd w:val="clear" w:color="auto" w:fill="auto"/>
        </w:rPr>
      </w:pPr>
    </w:p>
    <w:p w:rsidR="00B52477" w:rsidRDefault="00B52477" w:rsidP="002A6814">
      <w:pPr>
        <w:rPr>
          <w:szCs w:val="24"/>
          <w:shd w:val="clear" w:color="auto" w:fill="auto"/>
        </w:rPr>
      </w:pPr>
    </w:p>
    <w:p w:rsidR="00B52477" w:rsidRDefault="00B52477" w:rsidP="002A6814">
      <w:pPr>
        <w:rPr>
          <w:szCs w:val="24"/>
          <w:shd w:val="clear" w:color="auto" w:fill="auto"/>
        </w:rPr>
      </w:pPr>
    </w:p>
    <w:p w:rsidR="00B52477" w:rsidRDefault="00B52477" w:rsidP="002A6814">
      <w:pPr>
        <w:rPr>
          <w:szCs w:val="24"/>
          <w:shd w:val="clear" w:color="auto" w:fill="auto"/>
        </w:rPr>
      </w:pPr>
    </w:p>
    <w:p w:rsidR="00B52477" w:rsidRDefault="00B52477" w:rsidP="002A6814">
      <w:pPr>
        <w:rPr>
          <w:szCs w:val="24"/>
          <w:shd w:val="clear" w:color="auto" w:fill="auto"/>
        </w:rPr>
      </w:pPr>
    </w:p>
    <w:p w:rsidR="00B52477" w:rsidRDefault="00B52477" w:rsidP="002A6814">
      <w:pPr>
        <w:rPr>
          <w:szCs w:val="24"/>
          <w:shd w:val="clear" w:color="auto" w:fill="auto"/>
        </w:rPr>
      </w:pPr>
    </w:p>
    <w:p w:rsidR="00B52477" w:rsidRDefault="00B52477" w:rsidP="002A6814">
      <w:pPr>
        <w:rPr>
          <w:szCs w:val="24"/>
          <w:shd w:val="clear" w:color="auto" w:fill="auto"/>
        </w:rPr>
      </w:pPr>
    </w:p>
    <w:p w:rsidR="00B52477" w:rsidRDefault="00B52477" w:rsidP="002A6814">
      <w:pPr>
        <w:rPr>
          <w:szCs w:val="24"/>
          <w:shd w:val="clear" w:color="auto" w:fill="auto"/>
        </w:rPr>
      </w:pPr>
    </w:p>
    <w:p w:rsidR="00B52477" w:rsidRDefault="00B52477" w:rsidP="002A6814">
      <w:pPr>
        <w:rPr>
          <w:szCs w:val="24"/>
          <w:shd w:val="clear" w:color="auto" w:fill="auto"/>
        </w:rPr>
      </w:pPr>
    </w:p>
    <w:p w:rsidR="00B52477" w:rsidRDefault="00B52477" w:rsidP="002A6814">
      <w:pPr>
        <w:rPr>
          <w:szCs w:val="24"/>
          <w:shd w:val="clear" w:color="auto" w:fill="auto"/>
        </w:rPr>
      </w:pPr>
    </w:p>
    <w:p w:rsidR="00B52477" w:rsidRDefault="00B52477" w:rsidP="002A6814">
      <w:pPr>
        <w:rPr>
          <w:szCs w:val="24"/>
          <w:shd w:val="clear" w:color="auto" w:fill="auto"/>
        </w:rPr>
      </w:pPr>
    </w:p>
    <w:p w:rsidR="00B52477" w:rsidRDefault="00B52477" w:rsidP="002A6814">
      <w:pPr>
        <w:rPr>
          <w:szCs w:val="24"/>
          <w:shd w:val="clear" w:color="auto" w:fill="auto"/>
        </w:rPr>
      </w:pPr>
    </w:p>
    <w:p w:rsidR="00B52477" w:rsidRDefault="00B52477" w:rsidP="002A6814">
      <w:pPr>
        <w:rPr>
          <w:szCs w:val="24"/>
          <w:shd w:val="clear" w:color="auto" w:fill="auto"/>
        </w:rPr>
      </w:pPr>
    </w:p>
    <w:p w:rsidR="00B52477" w:rsidRDefault="00B52477" w:rsidP="002A6814">
      <w:pPr>
        <w:rPr>
          <w:szCs w:val="24"/>
          <w:shd w:val="clear" w:color="auto" w:fill="auto"/>
        </w:rPr>
      </w:pPr>
    </w:p>
    <w:p w:rsidR="00B52477" w:rsidRDefault="00B52477" w:rsidP="002A6814">
      <w:pPr>
        <w:rPr>
          <w:szCs w:val="24"/>
          <w:shd w:val="clear" w:color="auto" w:fill="auto"/>
        </w:rPr>
      </w:pPr>
    </w:p>
    <w:p w:rsidR="00B52477" w:rsidRDefault="00B52477" w:rsidP="002A6814">
      <w:pPr>
        <w:rPr>
          <w:szCs w:val="24"/>
          <w:shd w:val="clear" w:color="auto" w:fill="auto"/>
        </w:rPr>
      </w:pPr>
    </w:p>
    <w:p w:rsidR="00B52477" w:rsidRDefault="00B52477" w:rsidP="002A6814">
      <w:pPr>
        <w:rPr>
          <w:szCs w:val="24"/>
          <w:shd w:val="clear" w:color="auto" w:fill="auto"/>
        </w:rPr>
      </w:pPr>
    </w:p>
    <w:p w:rsidR="00B52477" w:rsidRDefault="00B52477" w:rsidP="002A6814">
      <w:pPr>
        <w:rPr>
          <w:szCs w:val="24"/>
          <w:shd w:val="clear" w:color="auto" w:fill="auto"/>
        </w:rPr>
      </w:pPr>
    </w:p>
    <w:p w:rsidR="00B52477" w:rsidRDefault="00B52477" w:rsidP="002A6814">
      <w:pPr>
        <w:rPr>
          <w:szCs w:val="24"/>
          <w:shd w:val="clear" w:color="auto" w:fill="auto"/>
        </w:rPr>
      </w:pPr>
    </w:p>
    <w:p w:rsidR="00B52477" w:rsidRDefault="00B52477" w:rsidP="002A6814">
      <w:pPr>
        <w:rPr>
          <w:szCs w:val="24"/>
          <w:shd w:val="clear" w:color="auto" w:fill="auto"/>
        </w:rPr>
      </w:pPr>
    </w:p>
    <w:p w:rsidR="00B52477" w:rsidRDefault="00B52477" w:rsidP="002A6814">
      <w:pPr>
        <w:rPr>
          <w:szCs w:val="24"/>
          <w:shd w:val="clear" w:color="auto" w:fill="auto"/>
        </w:rPr>
      </w:pPr>
    </w:p>
    <w:p w:rsidR="00B52477" w:rsidRDefault="00B52477" w:rsidP="002A6814">
      <w:pPr>
        <w:rPr>
          <w:szCs w:val="24"/>
          <w:shd w:val="clear" w:color="auto" w:fill="auto"/>
        </w:rPr>
      </w:pPr>
    </w:p>
    <w:p w:rsidR="00B52477" w:rsidRDefault="00B52477" w:rsidP="00B52477">
      <w:pPr>
        <w:ind w:left="11"/>
        <w:rPr>
          <w:b/>
          <w:color w:val="auto"/>
          <w:sz w:val="24"/>
          <w:szCs w:val="24"/>
          <w:shd w:val="clear" w:color="auto" w:fill="auto"/>
        </w:rPr>
      </w:pPr>
      <w:r w:rsidRPr="00F470F6">
        <w:rPr>
          <w:b/>
          <w:color w:val="auto"/>
          <w:sz w:val="24"/>
          <w:szCs w:val="24"/>
          <w:shd w:val="clear" w:color="auto" w:fill="auto"/>
        </w:rPr>
        <w:lastRenderedPageBreak/>
        <w:t xml:space="preserve">Tela </w:t>
      </w:r>
      <w:r>
        <w:rPr>
          <w:b/>
          <w:color w:val="auto"/>
          <w:sz w:val="24"/>
          <w:szCs w:val="24"/>
          <w:shd w:val="clear" w:color="auto" w:fill="auto"/>
        </w:rPr>
        <w:t>0</w:t>
      </w:r>
      <w:r>
        <w:rPr>
          <w:b/>
          <w:color w:val="auto"/>
          <w:sz w:val="24"/>
          <w:szCs w:val="24"/>
          <w:shd w:val="clear" w:color="auto" w:fill="auto"/>
        </w:rPr>
        <w:t>6</w:t>
      </w:r>
      <w:r w:rsidRPr="00F470F6">
        <w:rPr>
          <w:b/>
          <w:color w:val="auto"/>
          <w:sz w:val="24"/>
          <w:szCs w:val="24"/>
          <w:shd w:val="clear" w:color="auto" w:fill="auto"/>
        </w:rPr>
        <w:t xml:space="preserve"> </w:t>
      </w:r>
      <w:r>
        <w:rPr>
          <w:b/>
          <w:color w:val="auto"/>
          <w:sz w:val="24"/>
          <w:szCs w:val="24"/>
          <w:shd w:val="clear" w:color="auto" w:fill="auto"/>
        </w:rPr>
        <w:t>–</w:t>
      </w:r>
      <w:r w:rsidRPr="00F470F6">
        <w:rPr>
          <w:b/>
          <w:color w:val="auto"/>
          <w:sz w:val="24"/>
          <w:szCs w:val="24"/>
          <w:shd w:val="clear" w:color="auto" w:fill="auto"/>
        </w:rPr>
        <w:t xml:space="preserve"> </w:t>
      </w:r>
      <w:r>
        <w:rPr>
          <w:b/>
          <w:color w:val="auto"/>
          <w:sz w:val="24"/>
          <w:szCs w:val="24"/>
          <w:shd w:val="clear" w:color="auto" w:fill="auto"/>
        </w:rPr>
        <w:t>Novo Pedido</w:t>
      </w:r>
    </w:p>
    <w:p w:rsidR="00B52477" w:rsidRDefault="00B52477" w:rsidP="00B52477">
      <w:pPr>
        <w:ind w:left="11"/>
        <w:rPr>
          <w:b/>
          <w:color w:val="auto"/>
          <w:sz w:val="24"/>
          <w:szCs w:val="24"/>
          <w:shd w:val="clear" w:color="auto" w:fill="auto"/>
        </w:rPr>
      </w:pPr>
    </w:p>
    <w:p w:rsidR="00B52477" w:rsidRDefault="00B52477" w:rsidP="00B52477">
      <w:pPr>
        <w:ind w:left="11"/>
        <w:rPr>
          <w:b/>
          <w:color w:val="auto"/>
          <w:sz w:val="24"/>
          <w:szCs w:val="24"/>
          <w:shd w:val="clear" w:color="auto" w:fill="auto"/>
        </w:rPr>
      </w:pPr>
      <w:r>
        <w:rPr>
          <w:b/>
          <w:color w:val="auto"/>
          <w:sz w:val="24"/>
          <w:szCs w:val="24"/>
          <w:shd w:val="clear" w:color="auto" w:fill="auto"/>
        </w:rPr>
        <w:t xml:space="preserve"> </w:t>
      </w:r>
      <w:r w:rsidR="008C684F">
        <w:rPr>
          <w:b/>
          <w:noProof/>
          <w:color w:val="auto"/>
          <w:sz w:val="24"/>
          <w:szCs w:val="24"/>
          <w:shd w:val="clear" w:color="auto" w:fill="auto"/>
        </w:rPr>
        <w:drawing>
          <wp:inline distT="0" distB="0" distL="0" distR="0">
            <wp:extent cx="5949315" cy="3216910"/>
            <wp:effectExtent l="0" t="0" r="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315" cy="3216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2477" w:rsidRDefault="00B52477" w:rsidP="00B52477">
      <w:pPr>
        <w:pStyle w:val="Indice2"/>
        <w:widowControl/>
        <w:rPr>
          <w:rFonts w:ascii="Verdana" w:hAnsi="Verdana"/>
          <w:bCs w:val="0"/>
          <w:sz w:val="18"/>
          <w:szCs w:val="24"/>
          <w:lang w:val="pt-BR"/>
        </w:rPr>
      </w:pPr>
      <w:r>
        <w:rPr>
          <w:rFonts w:ascii="Verdana" w:hAnsi="Verdana"/>
          <w:bCs w:val="0"/>
          <w:sz w:val="18"/>
          <w:szCs w:val="24"/>
          <w:lang w:val="pt-BR"/>
        </w:rPr>
        <w:t>Detalhamento de elementos do Protótipo (Tela 0</w:t>
      </w:r>
      <w:r w:rsidR="00183691">
        <w:rPr>
          <w:rFonts w:ascii="Verdana" w:hAnsi="Verdana"/>
          <w:bCs w:val="0"/>
          <w:sz w:val="18"/>
          <w:szCs w:val="24"/>
          <w:lang w:val="pt-BR"/>
        </w:rPr>
        <w:t>6</w:t>
      </w:r>
      <w:r>
        <w:rPr>
          <w:rFonts w:ascii="Verdana" w:hAnsi="Verdana"/>
          <w:bCs w:val="0"/>
          <w:sz w:val="18"/>
          <w:szCs w:val="24"/>
          <w:lang w:val="pt-BR"/>
        </w:rPr>
        <w:t>)</w:t>
      </w:r>
    </w:p>
    <w:p w:rsidR="00B52477" w:rsidRDefault="00B52477" w:rsidP="00B52477">
      <w:pPr>
        <w:rPr>
          <w:szCs w:val="24"/>
          <w:shd w:val="clear" w:color="auto" w:fill="auto"/>
        </w:rPr>
      </w:pPr>
    </w:p>
    <w:tbl>
      <w:tblPr>
        <w:tblW w:w="10350" w:type="dxa"/>
        <w:tblInd w:w="3" w:type="dxa"/>
        <w:tblLayout w:type="fixed"/>
        <w:tblCellMar>
          <w:left w:w="1" w:type="dxa"/>
          <w:right w:w="1" w:type="dxa"/>
        </w:tblCellMar>
        <w:tblLook w:val="0000" w:firstRow="0" w:lastRow="0" w:firstColumn="0" w:lastColumn="0" w:noHBand="0" w:noVBand="0"/>
      </w:tblPr>
      <w:tblGrid>
        <w:gridCol w:w="1530"/>
        <w:gridCol w:w="1170"/>
        <w:gridCol w:w="1170"/>
        <w:gridCol w:w="900"/>
        <w:gridCol w:w="810"/>
        <w:gridCol w:w="1800"/>
        <w:gridCol w:w="2970"/>
      </w:tblGrid>
      <w:tr w:rsidR="00B52477" w:rsidRPr="002A4A74" w:rsidTr="00293064"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0C0C0"/>
            <w:tcMar>
              <w:top w:w="0" w:type="dxa"/>
              <w:left w:w="1" w:type="dxa"/>
              <w:bottom w:w="0" w:type="dxa"/>
              <w:right w:w="1" w:type="dxa"/>
            </w:tcMar>
          </w:tcPr>
          <w:p w:rsidR="00B52477" w:rsidRPr="002A4A74" w:rsidRDefault="00B52477" w:rsidP="00293064">
            <w:pPr>
              <w:widowControl/>
              <w:rPr>
                <w:b/>
                <w:color w:val="0F0F0F"/>
                <w:szCs w:val="24"/>
                <w:shd w:val="clear" w:color="auto" w:fill="auto"/>
              </w:rPr>
            </w:pPr>
            <w:r w:rsidRPr="002A4A74">
              <w:rPr>
                <w:b/>
                <w:color w:val="0F0F0F"/>
                <w:szCs w:val="24"/>
                <w:shd w:val="clear" w:color="auto" w:fill="auto"/>
              </w:rPr>
              <w:t>Nome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0C0C0"/>
            <w:tcMar>
              <w:top w:w="0" w:type="dxa"/>
              <w:left w:w="1" w:type="dxa"/>
              <w:bottom w:w="0" w:type="dxa"/>
              <w:right w:w="1" w:type="dxa"/>
            </w:tcMar>
          </w:tcPr>
          <w:p w:rsidR="00B52477" w:rsidRPr="002A4A74" w:rsidRDefault="00B52477" w:rsidP="00293064">
            <w:pPr>
              <w:widowControl/>
              <w:rPr>
                <w:b/>
                <w:color w:val="0F0F0F"/>
                <w:szCs w:val="24"/>
                <w:shd w:val="clear" w:color="auto" w:fill="auto"/>
              </w:rPr>
            </w:pPr>
            <w:r w:rsidRPr="002A4A74">
              <w:rPr>
                <w:b/>
                <w:color w:val="0F0F0F"/>
                <w:szCs w:val="24"/>
                <w:shd w:val="clear" w:color="auto" w:fill="auto"/>
              </w:rPr>
              <w:t xml:space="preserve"> Tipo do Campo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0C0C0"/>
            <w:tcMar>
              <w:top w:w="0" w:type="dxa"/>
              <w:left w:w="1" w:type="dxa"/>
              <w:bottom w:w="0" w:type="dxa"/>
              <w:right w:w="1" w:type="dxa"/>
            </w:tcMar>
          </w:tcPr>
          <w:p w:rsidR="00B52477" w:rsidRPr="002A4A74" w:rsidRDefault="00B52477" w:rsidP="00293064">
            <w:pPr>
              <w:widowControl/>
              <w:rPr>
                <w:b/>
                <w:color w:val="0F0F0F"/>
                <w:szCs w:val="24"/>
                <w:shd w:val="clear" w:color="auto" w:fill="auto"/>
              </w:rPr>
            </w:pPr>
            <w:r w:rsidRPr="002A4A74">
              <w:rPr>
                <w:b/>
                <w:color w:val="0F0F0F"/>
                <w:szCs w:val="24"/>
                <w:shd w:val="clear" w:color="auto" w:fill="auto"/>
              </w:rPr>
              <w:t xml:space="preserve"> Obrigatório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0C0C0"/>
            <w:tcMar>
              <w:top w:w="0" w:type="dxa"/>
              <w:left w:w="1" w:type="dxa"/>
              <w:bottom w:w="0" w:type="dxa"/>
              <w:right w:w="1" w:type="dxa"/>
            </w:tcMar>
          </w:tcPr>
          <w:p w:rsidR="00B52477" w:rsidRPr="002A4A74" w:rsidRDefault="00B52477" w:rsidP="00293064">
            <w:pPr>
              <w:widowControl/>
              <w:jc w:val="center"/>
              <w:rPr>
                <w:b/>
                <w:color w:val="0F0F0F"/>
                <w:szCs w:val="24"/>
                <w:shd w:val="clear" w:color="auto" w:fill="auto"/>
              </w:rPr>
            </w:pPr>
            <w:r w:rsidRPr="002A4A74">
              <w:rPr>
                <w:b/>
                <w:color w:val="0F0F0F"/>
                <w:szCs w:val="24"/>
                <w:shd w:val="clear" w:color="auto" w:fill="auto"/>
              </w:rPr>
              <w:t xml:space="preserve"> Tamanho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0C0C0"/>
            <w:tcMar>
              <w:top w:w="0" w:type="dxa"/>
              <w:left w:w="1" w:type="dxa"/>
              <w:bottom w:w="0" w:type="dxa"/>
              <w:right w:w="1" w:type="dxa"/>
            </w:tcMar>
          </w:tcPr>
          <w:p w:rsidR="00B52477" w:rsidRPr="002A4A74" w:rsidRDefault="00B52477" w:rsidP="00293064">
            <w:pPr>
              <w:widowControl/>
              <w:jc w:val="center"/>
              <w:rPr>
                <w:b/>
                <w:color w:val="0F0F0F"/>
                <w:szCs w:val="24"/>
                <w:shd w:val="clear" w:color="auto" w:fill="auto"/>
              </w:rPr>
            </w:pPr>
            <w:r w:rsidRPr="002A4A74">
              <w:rPr>
                <w:b/>
                <w:color w:val="0F0F0F"/>
                <w:szCs w:val="24"/>
                <w:shd w:val="clear" w:color="auto" w:fill="auto"/>
              </w:rPr>
              <w:t>Valor padrão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0C0C0"/>
            <w:tcMar>
              <w:top w:w="0" w:type="dxa"/>
              <w:left w:w="1" w:type="dxa"/>
              <w:bottom w:w="0" w:type="dxa"/>
              <w:right w:w="1" w:type="dxa"/>
            </w:tcMar>
          </w:tcPr>
          <w:p w:rsidR="00B52477" w:rsidRPr="002A4A74" w:rsidRDefault="00B52477" w:rsidP="00293064">
            <w:pPr>
              <w:widowControl/>
              <w:jc w:val="center"/>
              <w:rPr>
                <w:b/>
                <w:color w:val="0F0F0F"/>
                <w:szCs w:val="24"/>
                <w:shd w:val="clear" w:color="auto" w:fill="auto"/>
              </w:rPr>
            </w:pPr>
            <w:r w:rsidRPr="002A4A74">
              <w:rPr>
                <w:b/>
                <w:color w:val="0F0F0F"/>
                <w:szCs w:val="24"/>
                <w:shd w:val="clear" w:color="auto" w:fill="auto"/>
              </w:rPr>
              <w:t xml:space="preserve"> Máscara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0C0C0"/>
            <w:tcMar>
              <w:top w:w="0" w:type="dxa"/>
              <w:left w:w="1" w:type="dxa"/>
              <w:bottom w:w="0" w:type="dxa"/>
              <w:right w:w="1" w:type="dxa"/>
            </w:tcMar>
          </w:tcPr>
          <w:p w:rsidR="00B52477" w:rsidRPr="002A4A74" w:rsidRDefault="00B52477" w:rsidP="00293064">
            <w:pPr>
              <w:widowControl/>
              <w:jc w:val="center"/>
              <w:rPr>
                <w:b/>
                <w:color w:val="0F0F0F"/>
                <w:szCs w:val="24"/>
                <w:shd w:val="clear" w:color="auto" w:fill="auto"/>
              </w:rPr>
            </w:pPr>
            <w:r w:rsidRPr="002A4A74">
              <w:rPr>
                <w:b/>
                <w:color w:val="0F0F0F"/>
                <w:szCs w:val="24"/>
                <w:shd w:val="clear" w:color="auto" w:fill="auto"/>
              </w:rPr>
              <w:t xml:space="preserve"> Regras de Preenchimento/ Comportamento</w:t>
            </w:r>
          </w:p>
        </w:tc>
      </w:tr>
      <w:tr w:rsidR="00B52477" w:rsidRPr="00A80F7F" w:rsidTr="00293064"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B52477" w:rsidRPr="00A80F7F" w:rsidRDefault="00B52477" w:rsidP="00293064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 w:rsidRPr="00A80F7F">
              <w:rPr>
                <w:color w:val="000000" w:themeColor="text1"/>
                <w:szCs w:val="24"/>
                <w:shd w:val="clear" w:color="auto" w:fill="auto"/>
              </w:rPr>
              <w:t>Encerrar</w:t>
            </w:r>
          </w:p>
          <w:p w:rsidR="00B52477" w:rsidRPr="00A80F7F" w:rsidRDefault="00B52477" w:rsidP="00293064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B52477" w:rsidRPr="00A80F7F" w:rsidRDefault="00B52477" w:rsidP="00293064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 w:rsidRPr="00A80F7F">
              <w:rPr>
                <w:color w:val="000000" w:themeColor="text1"/>
                <w:szCs w:val="24"/>
                <w:shd w:val="clear" w:color="auto" w:fill="auto"/>
              </w:rPr>
              <w:t>Button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B52477" w:rsidRPr="00A80F7F" w:rsidRDefault="00B52477" w:rsidP="00293064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 w:rsidRPr="00A80F7F">
              <w:rPr>
                <w:color w:val="000000" w:themeColor="text1"/>
                <w:szCs w:val="24"/>
                <w:shd w:val="clear" w:color="auto" w:fill="auto"/>
              </w:rPr>
              <w:t>N/A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B52477" w:rsidRPr="00A80F7F" w:rsidRDefault="00B52477" w:rsidP="00293064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 w:rsidRPr="00A80F7F">
              <w:rPr>
                <w:color w:val="000000" w:themeColor="text1"/>
                <w:szCs w:val="24"/>
                <w:shd w:val="clear" w:color="auto" w:fill="auto"/>
              </w:rPr>
              <w:t>N/A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B52477" w:rsidRPr="00A80F7F" w:rsidRDefault="00B52477" w:rsidP="00293064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 w:rsidRPr="00A80F7F">
              <w:rPr>
                <w:color w:val="000000" w:themeColor="text1"/>
                <w:szCs w:val="24"/>
                <w:shd w:val="clear" w:color="auto" w:fill="auto"/>
              </w:rPr>
              <w:t>N/A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B52477" w:rsidRPr="00A80F7F" w:rsidRDefault="00B52477" w:rsidP="00293064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 w:rsidRPr="00A80F7F">
              <w:rPr>
                <w:color w:val="000000" w:themeColor="text1"/>
                <w:szCs w:val="24"/>
                <w:shd w:val="clear" w:color="auto" w:fill="auto"/>
              </w:rPr>
              <w:t>N/A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B52477" w:rsidRPr="00A80F7F" w:rsidRDefault="00B52477" w:rsidP="00293064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 w:rsidRPr="00A80F7F">
              <w:rPr>
                <w:color w:val="000000" w:themeColor="text1"/>
                <w:szCs w:val="24"/>
                <w:shd w:val="clear" w:color="auto" w:fill="auto"/>
              </w:rPr>
              <w:t>Ao ser acionado o botão encerra o funcionamento do sistema</w:t>
            </w:r>
          </w:p>
        </w:tc>
      </w:tr>
      <w:tr w:rsidR="00B52477" w:rsidRPr="00A80F7F" w:rsidTr="00293064"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B52477" w:rsidRPr="00A80F7F" w:rsidRDefault="00B52477" w:rsidP="00293064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 w:rsidRPr="00A80F7F">
              <w:rPr>
                <w:color w:val="000000" w:themeColor="text1"/>
                <w:szCs w:val="24"/>
                <w:shd w:val="clear" w:color="auto" w:fill="auto"/>
              </w:rPr>
              <w:t>Início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B52477" w:rsidRPr="00A80F7F" w:rsidRDefault="00B52477" w:rsidP="00293064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 w:rsidRPr="00A80F7F">
              <w:rPr>
                <w:color w:val="000000" w:themeColor="text1"/>
                <w:szCs w:val="24"/>
                <w:shd w:val="clear" w:color="auto" w:fill="auto"/>
              </w:rPr>
              <w:t>Button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B52477" w:rsidRPr="00A80F7F" w:rsidRDefault="00B52477" w:rsidP="00293064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 w:rsidRPr="00A80F7F">
              <w:rPr>
                <w:color w:val="000000" w:themeColor="text1"/>
                <w:szCs w:val="24"/>
                <w:shd w:val="clear" w:color="auto" w:fill="auto"/>
              </w:rPr>
              <w:t>N/A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B52477" w:rsidRPr="00A80F7F" w:rsidRDefault="00B52477" w:rsidP="00293064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 w:rsidRPr="00A80F7F">
              <w:rPr>
                <w:color w:val="000000" w:themeColor="text1"/>
                <w:szCs w:val="24"/>
                <w:shd w:val="clear" w:color="auto" w:fill="auto"/>
              </w:rPr>
              <w:t>N/A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B52477" w:rsidRPr="00A80F7F" w:rsidRDefault="00B52477" w:rsidP="00293064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 w:rsidRPr="00A80F7F">
              <w:rPr>
                <w:color w:val="000000" w:themeColor="text1"/>
                <w:szCs w:val="24"/>
                <w:shd w:val="clear" w:color="auto" w:fill="auto"/>
              </w:rPr>
              <w:t>N/A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B52477" w:rsidRPr="00A80F7F" w:rsidRDefault="00B52477" w:rsidP="00293064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 w:rsidRPr="00A80F7F">
              <w:rPr>
                <w:color w:val="000000" w:themeColor="text1"/>
                <w:szCs w:val="24"/>
                <w:shd w:val="clear" w:color="auto" w:fill="auto"/>
              </w:rPr>
              <w:t>N/A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B52477" w:rsidRPr="00A80F7F" w:rsidRDefault="00B52477" w:rsidP="00293064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 w:rsidRPr="00A80F7F">
              <w:rPr>
                <w:color w:val="000000" w:themeColor="text1"/>
                <w:szCs w:val="24"/>
                <w:shd w:val="clear" w:color="auto" w:fill="auto"/>
              </w:rPr>
              <w:t xml:space="preserve">Ao ser acionado o botão retorna a </w:t>
            </w:r>
            <w:r>
              <w:rPr>
                <w:color w:val="000000" w:themeColor="text1"/>
                <w:szCs w:val="24"/>
                <w:shd w:val="clear" w:color="auto" w:fill="auto"/>
              </w:rPr>
              <w:t>tela 01 do sistema</w:t>
            </w:r>
          </w:p>
        </w:tc>
      </w:tr>
      <w:tr w:rsidR="008C684F" w:rsidRPr="00A80F7F" w:rsidTr="00293064"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8C684F" w:rsidRPr="00A80F7F" w:rsidRDefault="008C684F" w:rsidP="00293064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>Cliente (filtro)</w:t>
            </w:r>
          </w:p>
          <w:p w:rsidR="008C684F" w:rsidRPr="00A80F7F" w:rsidRDefault="008C684F" w:rsidP="00293064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8C684F" w:rsidRPr="00A80F7F" w:rsidRDefault="008C684F" w:rsidP="00293064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>Text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8C684F" w:rsidRPr="00A80F7F" w:rsidRDefault="008C684F" w:rsidP="00293064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>Sim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8C684F" w:rsidRPr="00A80F7F" w:rsidRDefault="008C684F" w:rsidP="00293064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>50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8C684F" w:rsidRPr="00A80F7F" w:rsidRDefault="008C684F" w:rsidP="00293064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 w:rsidRPr="00A80F7F">
              <w:rPr>
                <w:color w:val="000000" w:themeColor="text1"/>
                <w:szCs w:val="24"/>
                <w:shd w:val="clear" w:color="auto" w:fill="auto"/>
              </w:rPr>
              <w:t>N/A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8C684F" w:rsidRPr="00A80F7F" w:rsidRDefault="008C684F" w:rsidP="00293064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 w:rsidRPr="00A80F7F">
              <w:rPr>
                <w:color w:val="000000" w:themeColor="text1"/>
                <w:szCs w:val="24"/>
                <w:shd w:val="clear" w:color="auto" w:fill="auto"/>
              </w:rPr>
              <w:t>N/A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8C684F" w:rsidRPr="00A80F7F" w:rsidRDefault="008C684F" w:rsidP="00293064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>Deve ser preenchido com o nome do cliente. Uma lista de clientes será exibida e um deles poderá ser selecionado.</w:t>
            </w:r>
          </w:p>
        </w:tc>
      </w:tr>
      <w:tr w:rsidR="008C684F" w:rsidRPr="00A80F7F" w:rsidTr="00293064"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8C684F" w:rsidRDefault="008C684F" w:rsidP="008C684F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>(Seleciona cliente) &gt;&gt;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8C684F" w:rsidRDefault="008C684F" w:rsidP="00293064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>Button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8C684F" w:rsidRDefault="008C684F" w:rsidP="00293064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>Sim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8C684F" w:rsidRDefault="008C684F" w:rsidP="00293064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>N/A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8C684F" w:rsidRPr="00A80F7F" w:rsidRDefault="008C684F" w:rsidP="00293064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>N/A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8C684F" w:rsidRDefault="008C684F" w:rsidP="00293064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>N/A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8C684F" w:rsidRDefault="008C684F" w:rsidP="00293064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>Apresenta os dados do cliente selecionado para a compra</w:t>
            </w:r>
          </w:p>
        </w:tc>
      </w:tr>
      <w:tr w:rsidR="00B52477" w:rsidRPr="00A80F7F" w:rsidTr="00293064"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B52477" w:rsidRDefault="00B52477" w:rsidP="00293064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>Foto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B52477" w:rsidRDefault="00B52477" w:rsidP="00293064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>Image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B52477" w:rsidRDefault="00B52477" w:rsidP="00293064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>N/A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B52477" w:rsidRDefault="00B52477" w:rsidP="00293064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>N/A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B52477" w:rsidRDefault="00B52477" w:rsidP="00293064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>N/A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B52477" w:rsidRDefault="00B52477" w:rsidP="00293064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>N/A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B52477" w:rsidRDefault="008C684F" w:rsidP="00293064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>Exibe a foto do cliente selecionado caso tenha sido cadastrada anteriormente</w:t>
            </w:r>
          </w:p>
        </w:tc>
      </w:tr>
      <w:tr w:rsidR="00B52477" w:rsidRPr="00A80F7F" w:rsidTr="00293064"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B52477" w:rsidRPr="00A80F7F" w:rsidRDefault="008C684F" w:rsidP="008C684F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>Nome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B52477" w:rsidRPr="00A80F7F" w:rsidRDefault="00B52477" w:rsidP="00293064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>Text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B52477" w:rsidRPr="00A80F7F" w:rsidRDefault="008C684F" w:rsidP="00293064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>N/A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B52477" w:rsidRPr="00A80F7F" w:rsidRDefault="008C684F" w:rsidP="00293064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>N/A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B52477" w:rsidRPr="00A80F7F" w:rsidRDefault="00B52477" w:rsidP="00293064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 w:rsidRPr="00A80F7F">
              <w:rPr>
                <w:color w:val="000000" w:themeColor="text1"/>
                <w:szCs w:val="24"/>
                <w:shd w:val="clear" w:color="auto" w:fill="auto"/>
              </w:rPr>
              <w:t>N/A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B52477" w:rsidRPr="00A80F7F" w:rsidRDefault="00B52477" w:rsidP="00293064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 w:rsidRPr="00A80F7F">
              <w:rPr>
                <w:color w:val="000000" w:themeColor="text1"/>
                <w:szCs w:val="24"/>
                <w:shd w:val="clear" w:color="auto" w:fill="auto"/>
              </w:rPr>
              <w:t>N/A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B52477" w:rsidRPr="00A80F7F" w:rsidRDefault="008C684F" w:rsidP="008C684F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 xml:space="preserve">Exibe </w:t>
            </w:r>
            <w:r>
              <w:rPr>
                <w:color w:val="000000" w:themeColor="text1"/>
                <w:szCs w:val="24"/>
                <w:shd w:val="clear" w:color="auto" w:fill="auto"/>
              </w:rPr>
              <w:t>o nome</w:t>
            </w:r>
            <w:r>
              <w:rPr>
                <w:color w:val="000000" w:themeColor="text1"/>
                <w:szCs w:val="24"/>
                <w:shd w:val="clear" w:color="auto" w:fill="auto"/>
              </w:rPr>
              <w:t xml:space="preserve"> do cliente selecionado</w:t>
            </w:r>
          </w:p>
        </w:tc>
      </w:tr>
      <w:tr w:rsidR="008C684F" w:rsidRPr="00A80F7F" w:rsidTr="00293064"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8C684F" w:rsidRPr="00A80F7F" w:rsidRDefault="008C684F" w:rsidP="00293064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>Email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8C684F" w:rsidRPr="00A80F7F" w:rsidRDefault="008C684F" w:rsidP="00293064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>Text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8C684F" w:rsidRPr="00A80F7F" w:rsidRDefault="008C684F" w:rsidP="00293064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>N/A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8C684F" w:rsidRPr="00A80F7F" w:rsidRDefault="008C684F" w:rsidP="00293064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>N/A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8C684F" w:rsidRPr="00A80F7F" w:rsidRDefault="008C684F" w:rsidP="00293064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 w:rsidRPr="00A80F7F">
              <w:rPr>
                <w:color w:val="000000" w:themeColor="text1"/>
                <w:szCs w:val="24"/>
                <w:shd w:val="clear" w:color="auto" w:fill="auto"/>
              </w:rPr>
              <w:t>N/A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8C684F" w:rsidRPr="00A80F7F" w:rsidRDefault="008C684F" w:rsidP="00293064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 w:rsidRPr="00A80F7F">
              <w:rPr>
                <w:color w:val="000000" w:themeColor="text1"/>
                <w:szCs w:val="24"/>
                <w:shd w:val="clear" w:color="auto" w:fill="auto"/>
              </w:rPr>
              <w:t>N/A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8C684F" w:rsidRPr="00A80F7F" w:rsidRDefault="008C684F" w:rsidP="008C684F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 xml:space="preserve">Exibe o </w:t>
            </w:r>
            <w:r>
              <w:rPr>
                <w:color w:val="000000" w:themeColor="text1"/>
                <w:szCs w:val="24"/>
                <w:shd w:val="clear" w:color="auto" w:fill="auto"/>
              </w:rPr>
              <w:t>email</w:t>
            </w:r>
            <w:r>
              <w:rPr>
                <w:color w:val="000000" w:themeColor="text1"/>
                <w:szCs w:val="24"/>
                <w:shd w:val="clear" w:color="auto" w:fill="auto"/>
              </w:rPr>
              <w:t xml:space="preserve"> do cliente selecionado</w:t>
            </w:r>
            <w:r>
              <w:rPr>
                <w:color w:val="000000" w:themeColor="text1"/>
                <w:szCs w:val="24"/>
                <w:shd w:val="clear" w:color="auto" w:fill="auto"/>
              </w:rPr>
              <w:t xml:space="preserve"> </w:t>
            </w:r>
            <w:r>
              <w:rPr>
                <w:color w:val="000000" w:themeColor="text1"/>
                <w:szCs w:val="24"/>
                <w:shd w:val="clear" w:color="auto" w:fill="auto"/>
              </w:rPr>
              <w:t>caso tenha sido cadastrad</w:t>
            </w:r>
            <w:r>
              <w:rPr>
                <w:color w:val="000000" w:themeColor="text1"/>
                <w:szCs w:val="24"/>
                <w:shd w:val="clear" w:color="auto" w:fill="auto"/>
              </w:rPr>
              <w:t>o</w:t>
            </w:r>
            <w:r>
              <w:rPr>
                <w:color w:val="000000" w:themeColor="text1"/>
                <w:szCs w:val="24"/>
                <w:shd w:val="clear" w:color="auto" w:fill="auto"/>
              </w:rPr>
              <w:t xml:space="preserve"> anteriormente</w:t>
            </w:r>
          </w:p>
        </w:tc>
      </w:tr>
      <w:tr w:rsidR="008C684F" w:rsidRPr="00A80F7F" w:rsidTr="00293064"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8C684F" w:rsidRPr="00A80F7F" w:rsidRDefault="008C684F" w:rsidP="00293064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>Idade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8C684F" w:rsidRPr="00A80F7F" w:rsidRDefault="008C684F" w:rsidP="00293064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>Text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8C684F" w:rsidRPr="008C684F" w:rsidRDefault="008C684F" w:rsidP="00293064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>N/A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8C684F" w:rsidRPr="00A80F7F" w:rsidRDefault="008C684F" w:rsidP="00293064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>N/A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8C684F" w:rsidRPr="00A80F7F" w:rsidRDefault="008C684F" w:rsidP="00293064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 w:rsidRPr="00A80F7F">
              <w:rPr>
                <w:color w:val="000000" w:themeColor="text1"/>
                <w:szCs w:val="24"/>
                <w:shd w:val="clear" w:color="auto" w:fill="auto"/>
              </w:rPr>
              <w:t>N/A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8C684F" w:rsidRPr="00A80F7F" w:rsidRDefault="008C684F" w:rsidP="00293064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 w:rsidRPr="00A80F7F">
              <w:rPr>
                <w:color w:val="000000" w:themeColor="text1"/>
                <w:szCs w:val="24"/>
                <w:shd w:val="clear" w:color="auto" w:fill="auto"/>
              </w:rPr>
              <w:t>N/A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8C684F" w:rsidRPr="00A80F7F" w:rsidRDefault="008C684F" w:rsidP="008C684F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 xml:space="preserve">Exibe </w:t>
            </w:r>
            <w:r>
              <w:rPr>
                <w:color w:val="000000" w:themeColor="text1"/>
                <w:szCs w:val="24"/>
                <w:shd w:val="clear" w:color="auto" w:fill="auto"/>
              </w:rPr>
              <w:t>a idade</w:t>
            </w:r>
            <w:r>
              <w:rPr>
                <w:color w:val="000000" w:themeColor="text1"/>
                <w:szCs w:val="24"/>
                <w:shd w:val="clear" w:color="auto" w:fill="auto"/>
              </w:rPr>
              <w:t xml:space="preserve"> do cliente selecionado</w:t>
            </w:r>
          </w:p>
        </w:tc>
      </w:tr>
      <w:tr w:rsidR="008C684F" w:rsidRPr="00A80F7F" w:rsidTr="00293064"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8C684F" w:rsidRPr="00A80F7F" w:rsidRDefault="008C684F" w:rsidP="00293064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>Período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8C684F" w:rsidRPr="00A80F7F" w:rsidRDefault="008C684F" w:rsidP="00293064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>Text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8C684F" w:rsidRPr="00A80F7F" w:rsidRDefault="008C684F" w:rsidP="00293064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>N/A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8C684F" w:rsidRPr="00A80F7F" w:rsidRDefault="008C684F" w:rsidP="00293064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>N/A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8C684F" w:rsidRPr="00A80F7F" w:rsidRDefault="008C684F" w:rsidP="00293064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 w:rsidRPr="00A80F7F">
              <w:rPr>
                <w:color w:val="000000" w:themeColor="text1"/>
                <w:szCs w:val="24"/>
                <w:shd w:val="clear" w:color="auto" w:fill="auto"/>
              </w:rPr>
              <w:t>N/A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8C684F" w:rsidRPr="00A80F7F" w:rsidRDefault="008C684F" w:rsidP="00293064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 w:rsidRPr="00A80F7F">
              <w:rPr>
                <w:color w:val="000000" w:themeColor="text1"/>
                <w:szCs w:val="24"/>
                <w:shd w:val="clear" w:color="auto" w:fill="auto"/>
              </w:rPr>
              <w:t>N/A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8C684F" w:rsidRPr="00A80F7F" w:rsidRDefault="008C684F" w:rsidP="008C684F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 xml:space="preserve">Exibe </w:t>
            </w:r>
            <w:r>
              <w:rPr>
                <w:color w:val="000000" w:themeColor="text1"/>
                <w:szCs w:val="24"/>
                <w:shd w:val="clear" w:color="auto" w:fill="auto"/>
              </w:rPr>
              <w:t>a quanto tempo o cliente está cadastrado</w:t>
            </w:r>
          </w:p>
        </w:tc>
      </w:tr>
      <w:tr w:rsidR="008C684F" w:rsidRPr="00A80F7F" w:rsidTr="00293064"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8C684F" w:rsidRPr="00A80F7F" w:rsidRDefault="008C684F" w:rsidP="00293064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>Produto</w:t>
            </w:r>
            <w:r>
              <w:rPr>
                <w:color w:val="000000" w:themeColor="text1"/>
                <w:szCs w:val="24"/>
                <w:shd w:val="clear" w:color="auto" w:fill="auto"/>
              </w:rPr>
              <w:t xml:space="preserve"> (filtro)</w:t>
            </w:r>
          </w:p>
          <w:p w:rsidR="008C684F" w:rsidRPr="00A80F7F" w:rsidRDefault="008C684F" w:rsidP="00293064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8C684F" w:rsidRPr="00A80F7F" w:rsidRDefault="008C684F" w:rsidP="00293064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>Text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8C684F" w:rsidRPr="00A80F7F" w:rsidRDefault="008C684F" w:rsidP="00293064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>Sim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8C684F" w:rsidRPr="00A80F7F" w:rsidRDefault="008C684F" w:rsidP="00293064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>50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8C684F" w:rsidRPr="00A80F7F" w:rsidRDefault="008C684F" w:rsidP="00293064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 w:rsidRPr="00A80F7F">
              <w:rPr>
                <w:color w:val="000000" w:themeColor="text1"/>
                <w:szCs w:val="24"/>
                <w:shd w:val="clear" w:color="auto" w:fill="auto"/>
              </w:rPr>
              <w:t>N/A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8C684F" w:rsidRPr="00A80F7F" w:rsidRDefault="008C684F" w:rsidP="00293064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 w:rsidRPr="00A80F7F">
              <w:rPr>
                <w:color w:val="000000" w:themeColor="text1"/>
                <w:szCs w:val="24"/>
                <w:shd w:val="clear" w:color="auto" w:fill="auto"/>
              </w:rPr>
              <w:t>N/A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8C684F" w:rsidRPr="00A80F7F" w:rsidRDefault="008C684F" w:rsidP="008C684F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 xml:space="preserve">Deve ser preenchido com o nome do </w:t>
            </w:r>
            <w:r>
              <w:rPr>
                <w:color w:val="000000" w:themeColor="text1"/>
                <w:szCs w:val="24"/>
                <w:shd w:val="clear" w:color="auto" w:fill="auto"/>
              </w:rPr>
              <w:t>produto</w:t>
            </w:r>
            <w:r>
              <w:rPr>
                <w:color w:val="000000" w:themeColor="text1"/>
                <w:szCs w:val="24"/>
                <w:shd w:val="clear" w:color="auto" w:fill="auto"/>
              </w:rPr>
              <w:t xml:space="preserve">. Uma lista de clientes será exibida e um deles </w:t>
            </w:r>
            <w:r>
              <w:rPr>
                <w:color w:val="000000" w:themeColor="text1"/>
                <w:szCs w:val="24"/>
                <w:shd w:val="clear" w:color="auto" w:fill="auto"/>
              </w:rPr>
              <w:lastRenderedPageBreak/>
              <w:t>poderá ser selecionado.</w:t>
            </w:r>
          </w:p>
        </w:tc>
      </w:tr>
      <w:tr w:rsidR="008C684F" w:rsidRPr="00A80F7F" w:rsidTr="00293064"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8C684F" w:rsidRPr="00A80F7F" w:rsidRDefault="008C684F" w:rsidP="00293064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lastRenderedPageBreak/>
              <w:t>Qtd</w:t>
            </w:r>
            <w:r>
              <w:rPr>
                <w:color w:val="000000" w:themeColor="text1"/>
                <w:szCs w:val="24"/>
                <w:shd w:val="clear" w:color="auto" w:fill="auto"/>
              </w:rPr>
              <w:t xml:space="preserve"> (filtro)</w:t>
            </w:r>
          </w:p>
          <w:p w:rsidR="008C684F" w:rsidRPr="00A80F7F" w:rsidRDefault="008C684F" w:rsidP="00293064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8C684F" w:rsidRPr="00A80F7F" w:rsidRDefault="008C684F" w:rsidP="00293064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>Text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8C684F" w:rsidRPr="00A80F7F" w:rsidRDefault="008C684F" w:rsidP="00293064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>Sim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8C684F" w:rsidRPr="00A80F7F" w:rsidRDefault="008C684F" w:rsidP="00293064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>4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8C684F" w:rsidRPr="00A80F7F" w:rsidRDefault="008C684F" w:rsidP="00293064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 w:rsidRPr="00A80F7F">
              <w:rPr>
                <w:color w:val="000000" w:themeColor="text1"/>
                <w:szCs w:val="24"/>
                <w:shd w:val="clear" w:color="auto" w:fill="auto"/>
              </w:rPr>
              <w:t>N/A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8C684F" w:rsidRPr="00A80F7F" w:rsidRDefault="008C684F" w:rsidP="00293064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>Campo numérico. Apenas inteiros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8C684F" w:rsidRPr="00A80F7F" w:rsidRDefault="008C684F" w:rsidP="008C684F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 xml:space="preserve">Deve ser preenchido com o </w:t>
            </w:r>
            <w:r>
              <w:rPr>
                <w:color w:val="000000" w:themeColor="text1"/>
                <w:szCs w:val="24"/>
                <w:shd w:val="clear" w:color="auto" w:fill="auto"/>
              </w:rPr>
              <w:t>quantidade</w:t>
            </w:r>
            <w:r>
              <w:rPr>
                <w:color w:val="000000" w:themeColor="text1"/>
                <w:szCs w:val="24"/>
                <w:shd w:val="clear" w:color="auto" w:fill="auto"/>
              </w:rPr>
              <w:t xml:space="preserve"> do produto</w:t>
            </w:r>
            <w:r>
              <w:rPr>
                <w:color w:val="000000" w:themeColor="text1"/>
                <w:szCs w:val="24"/>
                <w:shd w:val="clear" w:color="auto" w:fill="auto"/>
              </w:rPr>
              <w:t xml:space="preserve"> a ser incluída no pedido</w:t>
            </w:r>
            <w:r>
              <w:rPr>
                <w:color w:val="000000" w:themeColor="text1"/>
                <w:szCs w:val="24"/>
                <w:shd w:val="clear" w:color="auto" w:fill="auto"/>
              </w:rPr>
              <w:t>.</w:t>
            </w:r>
          </w:p>
        </w:tc>
      </w:tr>
      <w:tr w:rsidR="008C684F" w:rsidRPr="00A80F7F" w:rsidTr="00293064"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8C684F" w:rsidRDefault="008C684F" w:rsidP="008C684F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 xml:space="preserve">(Seleciona </w:t>
            </w:r>
            <w:r>
              <w:rPr>
                <w:color w:val="000000" w:themeColor="text1"/>
                <w:szCs w:val="24"/>
                <w:shd w:val="clear" w:color="auto" w:fill="auto"/>
              </w:rPr>
              <w:t>produto</w:t>
            </w:r>
            <w:r>
              <w:rPr>
                <w:color w:val="000000" w:themeColor="text1"/>
                <w:szCs w:val="24"/>
                <w:shd w:val="clear" w:color="auto" w:fill="auto"/>
              </w:rPr>
              <w:t>) &gt;&gt;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8C684F" w:rsidRDefault="008C684F" w:rsidP="00293064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>Button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8C684F" w:rsidRDefault="008C684F" w:rsidP="00293064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>Sim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8C684F" w:rsidRDefault="008C684F" w:rsidP="00293064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>N/A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8C684F" w:rsidRPr="00A80F7F" w:rsidRDefault="008C684F" w:rsidP="00293064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>N/A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8C684F" w:rsidRDefault="008C684F" w:rsidP="00293064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>N/A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8C684F" w:rsidRDefault="008C684F" w:rsidP="00293064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>Ao ser acionado, inclui o produto selecionado na lista com a respectiva quantidade preenchida</w:t>
            </w:r>
          </w:p>
        </w:tc>
      </w:tr>
      <w:tr w:rsidR="008C684F" w:rsidRPr="00A80F7F" w:rsidTr="00293064"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8C684F" w:rsidRPr="00A80F7F" w:rsidRDefault="008C684F" w:rsidP="00293064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>Título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8C684F" w:rsidRPr="00A80F7F" w:rsidRDefault="008C684F" w:rsidP="00293064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>Text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8C684F" w:rsidRPr="00A80F7F" w:rsidRDefault="008C684F" w:rsidP="00293064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>N/A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8C684F" w:rsidRPr="00A80F7F" w:rsidRDefault="008C684F" w:rsidP="00293064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>N/A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8C684F" w:rsidRPr="00A80F7F" w:rsidRDefault="008C684F" w:rsidP="00293064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 w:rsidRPr="00A80F7F">
              <w:rPr>
                <w:color w:val="000000" w:themeColor="text1"/>
                <w:szCs w:val="24"/>
                <w:shd w:val="clear" w:color="auto" w:fill="auto"/>
              </w:rPr>
              <w:t>N/A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8C684F" w:rsidRPr="00A80F7F" w:rsidRDefault="008C684F" w:rsidP="00293064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>N/A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8C684F" w:rsidRPr="00A80F7F" w:rsidRDefault="008C684F" w:rsidP="008C684F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 xml:space="preserve">Lista – resultado da </w:t>
            </w:r>
            <w:r>
              <w:rPr>
                <w:color w:val="000000" w:themeColor="text1"/>
                <w:szCs w:val="24"/>
                <w:shd w:val="clear" w:color="auto" w:fill="auto"/>
              </w:rPr>
              <w:t xml:space="preserve">inclusão de produto </w:t>
            </w:r>
            <w:r>
              <w:rPr>
                <w:color w:val="000000" w:themeColor="text1"/>
                <w:szCs w:val="24"/>
                <w:shd w:val="clear" w:color="auto" w:fill="auto"/>
              </w:rPr>
              <w:t xml:space="preserve">contendo a o </w:t>
            </w:r>
            <w:r>
              <w:rPr>
                <w:color w:val="000000" w:themeColor="text1"/>
                <w:szCs w:val="24"/>
                <w:shd w:val="clear" w:color="auto" w:fill="auto"/>
              </w:rPr>
              <w:t>título</w:t>
            </w:r>
            <w:r>
              <w:rPr>
                <w:color w:val="000000" w:themeColor="text1"/>
                <w:szCs w:val="24"/>
                <w:shd w:val="clear" w:color="auto" w:fill="auto"/>
              </w:rPr>
              <w:t xml:space="preserve"> do produto</w:t>
            </w:r>
            <w:r>
              <w:rPr>
                <w:color w:val="000000" w:themeColor="text1"/>
                <w:szCs w:val="24"/>
                <w:shd w:val="clear" w:color="auto" w:fill="auto"/>
              </w:rPr>
              <w:t xml:space="preserve"> incluído</w:t>
            </w:r>
          </w:p>
        </w:tc>
      </w:tr>
      <w:tr w:rsidR="008C684F" w:rsidRPr="00A80F7F" w:rsidTr="00293064"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8C684F" w:rsidRPr="00A80F7F" w:rsidRDefault="008C684F" w:rsidP="00293064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>Valor unitário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8C684F" w:rsidRPr="00A80F7F" w:rsidRDefault="008C684F" w:rsidP="00293064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>Text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8C684F" w:rsidRPr="00A80F7F" w:rsidRDefault="008C684F" w:rsidP="00293064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>N/A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8C684F" w:rsidRPr="00A80F7F" w:rsidRDefault="008C684F" w:rsidP="00293064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>N/A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8C684F" w:rsidRPr="00A80F7F" w:rsidRDefault="008C684F" w:rsidP="00293064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 w:rsidRPr="00A80F7F">
              <w:rPr>
                <w:color w:val="000000" w:themeColor="text1"/>
                <w:szCs w:val="24"/>
                <w:shd w:val="clear" w:color="auto" w:fill="auto"/>
              </w:rPr>
              <w:t>N/A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8C684F" w:rsidRPr="00A80F7F" w:rsidRDefault="008C684F" w:rsidP="00293064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>N/A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8C684F" w:rsidRPr="00A80F7F" w:rsidRDefault="008C684F" w:rsidP="008C684F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 xml:space="preserve">Lista – resultado da inclusão de produto contendo a o preço </w:t>
            </w:r>
            <w:r>
              <w:rPr>
                <w:color w:val="000000" w:themeColor="text1"/>
                <w:szCs w:val="24"/>
                <w:shd w:val="clear" w:color="auto" w:fill="auto"/>
              </w:rPr>
              <w:t xml:space="preserve">unitário </w:t>
            </w:r>
            <w:r>
              <w:rPr>
                <w:color w:val="000000" w:themeColor="text1"/>
                <w:szCs w:val="24"/>
                <w:shd w:val="clear" w:color="auto" w:fill="auto"/>
              </w:rPr>
              <w:t>do produto incluído</w:t>
            </w:r>
          </w:p>
        </w:tc>
      </w:tr>
      <w:tr w:rsidR="008C684F" w:rsidRPr="00A80F7F" w:rsidTr="00293064"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8C684F" w:rsidRPr="00A80F7F" w:rsidRDefault="008C684F" w:rsidP="00293064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>Quantidade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8C684F" w:rsidRPr="00A80F7F" w:rsidRDefault="008C684F" w:rsidP="00293064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>Text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8C684F" w:rsidRPr="00A80F7F" w:rsidRDefault="008C684F" w:rsidP="00293064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>N/A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8C684F" w:rsidRPr="00A80F7F" w:rsidRDefault="008C684F" w:rsidP="00293064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>N/A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8C684F" w:rsidRPr="00A80F7F" w:rsidRDefault="008C684F" w:rsidP="00293064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 w:rsidRPr="00A80F7F">
              <w:rPr>
                <w:color w:val="000000" w:themeColor="text1"/>
                <w:szCs w:val="24"/>
                <w:shd w:val="clear" w:color="auto" w:fill="auto"/>
              </w:rPr>
              <w:t>N/A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8C684F" w:rsidRPr="00A80F7F" w:rsidRDefault="008C684F" w:rsidP="00293064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>N/A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8C684F" w:rsidRPr="00A80F7F" w:rsidRDefault="008C684F" w:rsidP="008C684F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 xml:space="preserve">Lista – resultado da inclusão de produto contendo a </w:t>
            </w:r>
            <w:r>
              <w:rPr>
                <w:color w:val="000000" w:themeColor="text1"/>
                <w:szCs w:val="24"/>
                <w:shd w:val="clear" w:color="auto" w:fill="auto"/>
              </w:rPr>
              <w:t>quantidade</w:t>
            </w:r>
            <w:r>
              <w:rPr>
                <w:color w:val="000000" w:themeColor="text1"/>
                <w:szCs w:val="24"/>
                <w:shd w:val="clear" w:color="auto" w:fill="auto"/>
              </w:rPr>
              <w:t xml:space="preserve"> do produto incluído</w:t>
            </w:r>
          </w:p>
        </w:tc>
      </w:tr>
      <w:tr w:rsidR="008C684F" w:rsidRPr="00A80F7F" w:rsidTr="00293064"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8C684F" w:rsidRPr="00A80F7F" w:rsidRDefault="008C684F" w:rsidP="00293064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>Valor Total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8C684F" w:rsidRPr="00A80F7F" w:rsidRDefault="008C684F" w:rsidP="00293064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>Text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8C684F" w:rsidRPr="00A80F7F" w:rsidRDefault="008C684F" w:rsidP="00293064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>N/A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8C684F" w:rsidRPr="00A80F7F" w:rsidRDefault="008C684F" w:rsidP="00293064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>N/A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8C684F" w:rsidRPr="00A80F7F" w:rsidRDefault="008C684F" w:rsidP="00293064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 w:rsidRPr="00A80F7F">
              <w:rPr>
                <w:color w:val="000000" w:themeColor="text1"/>
                <w:szCs w:val="24"/>
                <w:shd w:val="clear" w:color="auto" w:fill="auto"/>
              </w:rPr>
              <w:t>N/A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8C684F" w:rsidRPr="00A80F7F" w:rsidRDefault="008C684F" w:rsidP="00293064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>N/A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8C684F" w:rsidRPr="00A80F7F" w:rsidRDefault="008C684F" w:rsidP="008C684F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 xml:space="preserve">Lista – resultado da inclusão de produto contendo </w:t>
            </w:r>
            <w:r>
              <w:rPr>
                <w:color w:val="000000" w:themeColor="text1"/>
                <w:szCs w:val="24"/>
                <w:shd w:val="clear" w:color="auto" w:fill="auto"/>
              </w:rPr>
              <w:t>o resultado da multiplicação entre o preço unitário e a quantidade do produto incluída</w:t>
            </w:r>
          </w:p>
        </w:tc>
      </w:tr>
      <w:tr w:rsidR="007E1A07" w:rsidRPr="00A80F7F" w:rsidTr="00293064"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7E1A07" w:rsidRPr="00A80F7F" w:rsidRDefault="007E1A07" w:rsidP="00293064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>Total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7E1A07" w:rsidRPr="00A80F7F" w:rsidRDefault="007E1A07" w:rsidP="00293064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>Text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7E1A07" w:rsidRPr="00A80F7F" w:rsidRDefault="007E1A07" w:rsidP="00293064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>N/A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7E1A07" w:rsidRPr="00A80F7F" w:rsidRDefault="007E1A07" w:rsidP="00293064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>N/A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7E1A07" w:rsidRPr="00A80F7F" w:rsidRDefault="007E1A07" w:rsidP="00293064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 w:rsidRPr="00A80F7F">
              <w:rPr>
                <w:color w:val="000000" w:themeColor="text1"/>
                <w:szCs w:val="24"/>
                <w:shd w:val="clear" w:color="auto" w:fill="auto"/>
              </w:rPr>
              <w:t>N/A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7E1A07" w:rsidRPr="00A80F7F" w:rsidRDefault="007E1A07" w:rsidP="00293064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>N/A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7E1A07" w:rsidRPr="00A80F7F" w:rsidRDefault="007E1A07" w:rsidP="00293064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>Campo calculado, resultado da soma dos valores totais dos produtos incluídos</w:t>
            </w:r>
          </w:p>
        </w:tc>
      </w:tr>
      <w:tr w:rsidR="00B52477" w:rsidRPr="00A80F7F" w:rsidTr="00293064"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B52477" w:rsidRDefault="00B52477" w:rsidP="00293064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>Cancelar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B52477" w:rsidRDefault="00B52477" w:rsidP="00293064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>Button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B52477" w:rsidRDefault="00B52477" w:rsidP="00293064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>N/A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B52477" w:rsidRDefault="00B52477" w:rsidP="00293064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>N/A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B52477" w:rsidRDefault="00B52477" w:rsidP="00293064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>N/A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B52477" w:rsidRDefault="00B52477" w:rsidP="00293064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>N/A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B52477" w:rsidRPr="00A80F7F" w:rsidRDefault="00B52477" w:rsidP="007E1A07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 w:rsidRPr="00A80F7F">
              <w:rPr>
                <w:color w:val="000000" w:themeColor="text1"/>
                <w:szCs w:val="24"/>
                <w:shd w:val="clear" w:color="auto" w:fill="auto"/>
              </w:rPr>
              <w:t>Ao ser acionado o botão</w:t>
            </w:r>
            <w:r>
              <w:rPr>
                <w:color w:val="000000" w:themeColor="text1"/>
                <w:szCs w:val="24"/>
                <w:shd w:val="clear" w:color="auto" w:fill="auto"/>
              </w:rPr>
              <w:t xml:space="preserve">, cancela a operação em curso e </w:t>
            </w:r>
            <w:r w:rsidR="007E1A07">
              <w:rPr>
                <w:color w:val="000000" w:themeColor="text1"/>
                <w:szCs w:val="24"/>
                <w:shd w:val="clear" w:color="auto" w:fill="auto"/>
              </w:rPr>
              <w:t>inicia um novo pedido</w:t>
            </w:r>
          </w:p>
        </w:tc>
      </w:tr>
      <w:tr w:rsidR="00B52477" w:rsidRPr="00A80F7F" w:rsidTr="00293064"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B52477" w:rsidRDefault="00B52477" w:rsidP="00293064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>Salvar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B52477" w:rsidRDefault="00B52477" w:rsidP="00293064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>Button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B52477" w:rsidRDefault="00B52477" w:rsidP="00293064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>N/A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B52477" w:rsidRDefault="00B52477" w:rsidP="00293064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>N/A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B52477" w:rsidRDefault="00B52477" w:rsidP="00293064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>N/A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B52477" w:rsidRDefault="00B52477" w:rsidP="00293064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>N/A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B52477" w:rsidRPr="00A80F7F" w:rsidRDefault="00B52477" w:rsidP="007E1A07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 xml:space="preserve">Ao ser acionado o botão, </w:t>
            </w:r>
            <w:r w:rsidR="007E1A07">
              <w:rPr>
                <w:color w:val="000000" w:themeColor="text1"/>
                <w:szCs w:val="24"/>
                <w:shd w:val="clear" w:color="auto" w:fill="auto"/>
              </w:rPr>
              <w:t>inclui a venda, informa o valor do pedido e inicia um novo pedido</w:t>
            </w:r>
          </w:p>
        </w:tc>
      </w:tr>
    </w:tbl>
    <w:p w:rsidR="00B52477" w:rsidRPr="00F220EB" w:rsidRDefault="00B52477" w:rsidP="00B52477">
      <w:pPr>
        <w:rPr>
          <w:b/>
          <w:noProof/>
          <w:color w:val="FF0000"/>
        </w:rPr>
      </w:pPr>
    </w:p>
    <w:p w:rsidR="00B52477" w:rsidRDefault="00B52477" w:rsidP="00B52477">
      <w:pPr>
        <w:rPr>
          <w:szCs w:val="24"/>
          <w:shd w:val="clear" w:color="auto" w:fill="auto"/>
        </w:rPr>
      </w:pPr>
    </w:p>
    <w:p w:rsidR="00B52477" w:rsidRDefault="00B52477" w:rsidP="00B52477">
      <w:pPr>
        <w:rPr>
          <w:szCs w:val="24"/>
          <w:shd w:val="clear" w:color="auto" w:fill="auto"/>
        </w:rPr>
      </w:pPr>
    </w:p>
    <w:p w:rsidR="00B52477" w:rsidRDefault="00B52477" w:rsidP="00B52477">
      <w:pPr>
        <w:rPr>
          <w:szCs w:val="24"/>
          <w:shd w:val="clear" w:color="auto" w:fill="auto"/>
        </w:rPr>
      </w:pPr>
    </w:p>
    <w:p w:rsidR="00B52477" w:rsidRDefault="00B52477" w:rsidP="00B52477">
      <w:pPr>
        <w:rPr>
          <w:szCs w:val="24"/>
          <w:shd w:val="clear" w:color="auto" w:fill="auto"/>
        </w:rPr>
      </w:pPr>
    </w:p>
    <w:p w:rsidR="00B52477" w:rsidRDefault="00B52477" w:rsidP="002A6814">
      <w:pPr>
        <w:rPr>
          <w:szCs w:val="24"/>
          <w:shd w:val="clear" w:color="auto" w:fill="auto"/>
        </w:rPr>
      </w:pPr>
    </w:p>
    <w:p w:rsidR="00B52477" w:rsidRDefault="007E1A07" w:rsidP="002A6814">
      <w:pPr>
        <w:rPr>
          <w:szCs w:val="24"/>
          <w:shd w:val="clear" w:color="auto" w:fill="auto"/>
        </w:rPr>
      </w:pPr>
      <w:r>
        <w:rPr>
          <w:szCs w:val="24"/>
          <w:shd w:val="clear" w:color="auto" w:fill="auto"/>
        </w:rPr>
        <w:tab/>
      </w:r>
    </w:p>
    <w:p w:rsidR="00183691" w:rsidRDefault="00183691" w:rsidP="002A6814">
      <w:pPr>
        <w:rPr>
          <w:szCs w:val="24"/>
          <w:shd w:val="clear" w:color="auto" w:fill="auto"/>
        </w:rPr>
      </w:pPr>
    </w:p>
    <w:p w:rsidR="00183691" w:rsidRDefault="00183691" w:rsidP="002A6814">
      <w:pPr>
        <w:rPr>
          <w:szCs w:val="24"/>
          <w:shd w:val="clear" w:color="auto" w:fill="auto"/>
        </w:rPr>
      </w:pPr>
    </w:p>
    <w:p w:rsidR="00183691" w:rsidRDefault="00183691" w:rsidP="002A6814">
      <w:pPr>
        <w:rPr>
          <w:szCs w:val="24"/>
          <w:shd w:val="clear" w:color="auto" w:fill="auto"/>
        </w:rPr>
      </w:pPr>
    </w:p>
    <w:p w:rsidR="00183691" w:rsidRDefault="00183691" w:rsidP="002A6814">
      <w:pPr>
        <w:rPr>
          <w:szCs w:val="24"/>
          <w:shd w:val="clear" w:color="auto" w:fill="auto"/>
        </w:rPr>
      </w:pPr>
    </w:p>
    <w:p w:rsidR="00183691" w:rsidRDefault="00183691" w:rsidP="002A6814">
      <w:pPr>
        <w:rPr>
          <w:szCs w:val="24"/>
          <w:shd w:val="clear" w:color="auto" w:fill="auto"/>
        </w:rPr>
      </w:pPr>
    </w:p>
    <w:p w:rsidR="00183691" w:rsidRDefault="00183691" w:rsidP="002A6814">
      <w:pPr>
        <w:rPr>
          <w:szCs w:val="24"/>
          <w:shd w:val="clear" w:color="auto" w:fill="auto"/>
        </w:rPr>
      </w:pPr>
    </w:p>
    <w:p w:rsidR="00183691" w:rsidRDefault="00183691" w:rsidP="002A6814">
      <w:pPr>
        <w:rPr>
          <w:szCs w:val="24"/>
          <w:shd w:val="clear" w:color="auto" w:fill="auto"/>
        </w:rPr>
      </w:pPr>
    </w:p>
    <w:p w:rsidR="00183691" w:rsidRDefault="00183691" w:rsidP="002A6814">
      <w:pPr>
        <w:rPr>
          <w:szCs w:val="24"/>
          <w:shd w:val="clear" w:color="auto" w:fill="auto"/>
        </w:rPr>
      </w:pPr>
    </w:p>
    <w:p w:rsidR="00183691" w:rsidRDefault="00183691" w:rsidP="002A6814">
      <w:pPr>
        <w:rPr>
          <w:szCs w:val="24"/>
          <w:shd w:val="clear" w:color="auto" w:fill="auto"/>
        </w:rPr>
      </w:pPr>
    </w:p>
    <w:p w:rsidR="00183691" w:rsidRDefault="00183691" w:rsidP="002A6814">
      <w:pPr>
        <w:rPr>
          <w:szCs w:val="24"/>
          <w:shd w:val="clear" w:color="auto" w:fill="auto"/>
        </w:rPr>
      </w:pPr>
    </w:p>
    <w:p w:rsidR="00183691" w:rsidRDefault="00183691" w:rsidP="002A6814">
      <w:pPr>
        <w:rPr>
          <w:szCs w:val="24"/>
          <w:shd w:val="clear" w:color="auto" w:fill="auto"/>
        </w:rPr>
      </w:pPr>
    </w:p>
    <w:p w:rsidR="00183691" w:rsidRDefault="00183691" w:rsidP="002A6814">
      <w:pPr>
        <w:rPr>
          <w:szCs w:val="24"/>
          <w:shd w:val="clear" w:color="auto" w:fill="auto"/>
        </w:rPr>
      </w:pPr>
    </w:p>
    <w:p w:rsidR="00183691" w:rsidRDefault="00183691" w:rsidP="002A6814">
      <w:pPr>
        <w:rPr>
          <w:szCs w:val="24"/>
          <w:shd w:val="clear" w:color="auto" w:fill="auto"/>
        </w:rPr>
      </w:pPr>
    </w:p>
    <w:p w:rsidR="00183691" w:rsidRDefault="00183691" w:rsidP="002A6814">
      <w:pPr>
        <w:rPr>
          <w:szCs w:val="24"/>
          <w:shd w:val="clear" w:color="auto" w:fill="auto"/>
        </w:rPr>
      </w:pPr>
    </w:p>
    <w:p w:rsidR="00183691" w:rsidRDefault="00183691" w:rsidP="002A6814">
      <w:pPr>
        <w:rPr>
          <w:szCs w:val="24"/>
          <w:shd w:val="clear" w:color="auto" w:fill="auto"/>
        </w:rPr>
      </w:pPr>
    </w:p>
    <w:p w:rsidR="00183691" w:rsidRDefault="00183691" w:rsidP="002A6814">
      <w:pPr>
        <w:rPr>
          <w:szCs w:val="24"/>
          <w:shd w:val="clear" w:color="auto" w:fill="auto"/>
        </w:rPr>
      </w:pPr>
    </w:p>
    <w:p w:rsidR="00183691" w:rsidRDefault="00183691" w:rsidP="002A6814">
      <w:pPr>
        <w:rPr>
          <w:szCs w:val="24"/>
          <w:shd w:val="clear" w:color="auto" w:fill="auto"/>
        </w:rPr>
      </w:pPr>
    </w:p>
    <w:p w:rsidR="00183691" w:rsidRDefault="00183691" w:rsidP="002A6814">
      <w:pPr>
        <w:rPr>
          <w:szCs w:val="24"/>
          <w:shd w:val="clear" w:color="auto" w:fill="auto"/>
        </w:rPr>
      </w:pPr>
    </w:p>
    <w:p w:rsidR="00183691" w:rsidRDefault="00183691" w:rsidP="00183691">
      <w:pPr>
        <w:ind w:left="11"/>
        <w:rPr>
          <w:b/>
          <w:color w:val="auto"/>
          <w:sz w:val="24"/>
          <w:szCs w:val="24"/>
          <w:shd w:val="clear" w:color="auto" w:fill="auto"/>
        </w:rPr>
      </w:pPr>
      <w:r w:rsidRPr="00F470F6">
        <w:rPr>
          <w:b/>
          <w:color w:val="auto"/>
          <w:sz w:val="24"/>
          <w:szCs w:val="24"/>
          <w:shd w:val="clear" w:color="auto" w:fill="auto"/>
        </w:rPr>
        <w:lastRenderedPageBreak/>
        <w:t xml:space="preserve">Tela </w:t>
      </w:r>
      <w:r>
        <w:rPr>
          <w:b/>
          <w:color w:val="auto"/>
          <w:sz w:val="24"/>
          <w:szCs w:val="24"/>
          <w:shd w:val="clear" w:color="auto" w:fill="auto"/>
        </w:rPr>
        <w:t>0</w:t>
      </w:r>
      <w:r>
        <w:rPr>
          <w:b/>
          <w:color w:val="auto"/>
          <w:sz w:val="24"/>
          <w:szCs w:val="24"/>
          <w:shd w:val="clear" w:color="auto" w:fill="auto"/>
        </w:rPr>
        <w:t>7</w:t>
      </w:r>
      <w:r w:rsidRPr="00F470F6">
        <w:rPr>
          <w:b/>
          <w:color w:val="auto"/>
          <w:sz w:val="24"/>
          <w:szCs w:val="24"/>
          <w:shd w:val="clear" w:color="auto" w:fill="auto"/>
        </w:rPr>
        <w:t xml:space="preserve"> </w:t>
      </w:r>
      <w:r>
        <w:rPr>
          <w:b/>
          <w:color w:val="auto"/>
          <w:sz w:val="24"/>
          <w:szCs w:val="24"/>
          <w:shd w:val="clear" w:color="auto" w:fill="auto"/>
        </w:rPr>
        <w:t>–</w:t>
      </w:r>
      <w:r w:rsidRPr="00F470F6">
        <w:rPr>
          <w:b/>
          <w:color w:val="auto"/>
          <w:sz w:val="24"/>
          <w:szCs w:val="24"/>
          <w:shd w:val="clear" w:color="auto" w:fill="auto"/>
        </w:rPr>
        <w:t xml:space="preserve"> </w:t>
      </w:r>
      <w:r>
        <w:rPr>
          <w:b/>
          <w:color w:val="auto"/>
          <w:sz w:val="24"/>
          <w:szCs w:val="24"/>
          <w:shd w:val="clear" w:color="auto" w:fill="auto"/>
        </w:rPr>
        <w:t>Relatório de vendas</w:t>
      </w:r>
    </w:p>
    <w:p w:rsidR="00183691" w:rsidRDefault="00183691" w:rsidP="00183691">
      <w:pPr>
        <w:ind w:left="11"/>
        <w:rPr>
          <w:b/>
          <w:color w:val="auto"/>
          <w:sz w:val="24"/>
          <w:szCs w:val="24"/>
          <w:shd w:val="clear" w:color="auto" w:fill="auto"/>
        </w:rPr>
      </w:pPr>
    </w:p>
    <w:p w:rsidR="00183691" w:rsidRDefault="00183691" w:rsidP="00183691">
      <w:pPr>
        <w:ind w:left="11"/>
        <w:rPr>
          <w:b/>
          <w:color w:val="auto"/>
          <w:sz w:val="24"/>
          <w:szCs w:val="24"/>
          <w:shd w:val="clear" w:color="auto" w:fill="auto"/>
        </w:rPr>
      </w:pPr>
      <w:r>
        <w:rPr>
          <w:b/>
          <w:color w:val="auto"/>
          <w:sz w:val="24"/>
          <w:szCs w:val="24"/>
          <w:shd w:val="clear" w:color="auto" w:fill="auto"/>
        </w:rPr>
        <w:t xml:space="preserve"> </w:t>
      </w:r>
      <w:r>
        <w:rPr>
          <w:b/>
          <w:noProof/>
          <w:color w:val="auto"/>
          <w:sz w:val="24"/>
          <w:szCs w:val="24"/>
          <w:shd w:val="clear" w:color="auto" w:fill="auto"/>
        </w:rPr>
        <w:drawing>
          <wp:inline distT="0" distB="0" distL="0" distR="0">
            <wp:extent cx="5937885" cy="3206115"/>
            <wp:effectExtent l="0" t="0" r="571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206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3691" w:rsidRDefault="00183691" w:rsidP="00183691">
      <w:pPr>
        <w:pStyle w:val="Indice2"/>
        <w:widowControl/>
        <w:rPr>
          <w:rFonts w:ascii="Verdana" w:hAnsi="Verdana"/>
          <w:bCs w:val="0"/>
          <w:sz w:val="18"/>
          <w:szCs w:val="24"/>
          <w:lang w:val="pt-BR"/>
        </w:rPr>
      </w:pPr>
      <w:r>
        <w:rPr>
          <w:rFonts w:ascii="Verdana" w:hAnsi="Verdana"/>
          <w:bCs w:val="0"/>
          <w:sz w:val="18"/>
          <w:szCs w:val="24"/>
          <w:lang w:val="pt-BR"/>
        </w:rPr>
        <w:t>Detalhamento de elementos do Protótipo (Tela 0</w:t>
      </w:r>
      <w:r>
        <w:rPr>
          <w:rFonts w:ascii="Verdana" w:hAnsi="Verdana"/>
          <w:bCs w:val="0"/>
          <w:sz w:val="18"/>
          <w:szCs w:val="24"/>
          <w:lang w:val="pt-BR"/>
        </w:rPr>
        <w:t>7</w:t>
      </w:r>
      <w:r>
        <w:rPr>
          <w:rFonts w:ascii="Verdana" w:hAnsi="Verdana"/>
          <w:bCs w:val="0"/>
          <w:sz w:val="18"/>
          <w:szCs w:val="24"/>
          <w:lang w:val="pt-BR"/>
        </w:rPr>
        <w:t>)</w:t>
      </w:r>
    </w:p>
    <w:p w:rsidR="00183691" w:rsidRDefault="00183691" w:rsidP="00183691">
      <w:pPr>
        <w:rPr>
          <w:szCs w:val="24"/>
          <w:shd w:val="clear" w:color="auto" w:fill="auto"/>
        </w:rPr>
      </w:pPr>
    </w:p>
    <w:tbl>
      <w:tblPr>
        <w:tblW w:w="10350" w:type="dxa"/>
        <w:tblInd w:w="3" w:type="dxa"/>
        <w:tblLayout w:type="fixed"/>
        <w:tblCellMar>
          <w:left w:w="1" w:type="dxa"/>
          <w:right w:w="1" w:type="dxa"/>
        </w:tblCellMar>
        <w:tblLook w:val="0000" w:firstRow="0" w:lastRow="0" w:firstColumn="0" w:lastColumn="0" w:noHBand="0" w:noVBand="0"/>
      </w:tblPr>
      <w:tblGrid>
        <w:gridCol w:w="1530"/>
        <w:gridCol w:w="1170"/>
        <w:gridCol w:w="1170"/>
        <w:gridCol w:w="900"/>
        <w:gridCol w:w="810"/>
        <w:gridCol w:w="1800"/>
        <w:gridCol w:w="2970"/>
      </w:tblGrid>
      <w:tr w:rsidR="00183691" w:rsidRPr="002A4A74" w:rsidTr="00293064"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0C0C0"/>
            <w:tcMar>
              <w:top w:w="0" w:type="dxa"/>
              <w:left w:w="1" w:type="dxa"/>
              <w:bottom w:w="0" w:type="dxa"/>
              <w:right w:w="1" w:type="dxa"/>
            </w:tcMar>
          </w:tcPr>
          <w:p w:rsidR="00183691" w:rsidRPr="002A4A74" w:rsidRDefault="00183691" w:rsidP="00293064">
            <w:pPr>
              <w:widowControl/>
              <w:rPr>
                <w:b/>
                <w:color w:val="0F0F0F"/>
                <w:szCs w:val="24"/>
                <w:shd w:val="clear" w:color="auto" w:fill="auto"/>
              </w:rPr>
            </w:pPr>
            <w:r w:rsidRPr="002A4A74">
              <w:rPr>
                <w:b/>
                <w:color w:val="0F0F0F"/>
                <w:szCs w:val="24"/>
                <w:shd w:val="clear" w:color="auto" w:fill="auto"/>
              </w:rPr>
              <w:t>Nome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0C0C0"/>
            <w:tcMar>
              <w:top w:w="0" w:type="dxa"/>
              <w:left w:w="1" w:type="dxa"/>
              <w:bottom w:w="0" w:type="dxa"/>
              <w:right w:w="1" w:type="dxa"/>
            </w:tcMar>
          </w:tcPr>
          <w:p w:rsidR="00183691" w:rsidRPr="002A4A74" w:rsidRDefault="00183691" w:rsidP="00293064">
            <w:pPr>
              <w:widowControl/>
              <w:rPr>
                <w:b/>
                <w:color w:val="0F0F0F"/>
                <w:szCs w:val="24"/>
                <w:shd w:val="clear" w:color="auto" w:fill="auto"/>
              </w:rPr>
            </w:pPr>
            <w:r w:rsidRPr="002A4A74">
              <w:rPr>
                <w:b/>
                <w:color w:val="0F0F0F"/>
                <w:szCs w:val="24"/>
                <w:shd w:val="clear" w:color="auto" w:fill="auto"/>
              </w:rPr>
              <w:t xml:space="preserve"> Tipo do Campo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0C0C0"/>
            <w:tcMar>
              <w:top w:w="0" w:type="dxa"/>
              <w:left w:w="1" w:type="dxa"/>
              <w:bottom w:w="0" w:type="dxa"/>
              <w:right w:w="1" w:type="dxa"/>
            </w:tcMar>
          </w:tcPr>
          <w:p w:rsidR="00183691" w:rsidRPr="002A4A74" w:rsidRDefault="00183691" w:rsidP="00293064">
            <w:pPr>
              <w:widowControl/>
              <w:rPr>
                <w:b/>
                <w:color w:val="0F0F0F"/>
                <w:szCs w:val="24"/>
                <w:shd w:val="clear" w:color="auto" w:fill="auto"/>
              </w:rPr>
            </w:pPr>
            <w:r w:rsidRPr="002A4A74">
              <w:rPr>
                <w:b/>
                <w:color w:val="0F0F0F"/>
                <w:szCs w:val="24"/>
                <w:shd w:val="clear" w:color="auto" w:fill="auto"/>
              </w:rPr>
              <w:t xml:space="preserve"> Obrigatório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0C0C0"/>
            <w:tcMar>
              <w:top w:w="0" w:type="dxa"/>
              <w:left w:w="1" w:type="dxa"/>
              <w:bottom w:w="0" w:type="dxa"/>
              <w:right w:w="1" w:type="dxa"/>
            </w:tcMar>
          </w:tcPr>
          <w:p w:rsidR="00183691" w:rsidRPr="002A4A74" w:rsidRDefault="00183691" w:rsidP="00293064">
            <w:pPr>
              <w:widowControl/>
              <w:jc w:val="center"/>
              <w:rPr>
                <w:b/>
                <w:color w:val="0F0F0F"/>
                <w:szCs w:val="24"/>
                <w:shd w:val="clear" w:color="auto" w:fill="auto"/>
              </w:rPr>
            </w:pPr>
            <w:r w:rsidRPr="002A4A74">
              <w:rPr>
                <w:b/>
                <w:color w:val="0F0F0F"/>
                <w:szCs w:val="24"/>
                <w:shd w:val="clear" w:color="auto" w:fill="auto"/>
              </w:rPr>
              <w:t xml:space="preserve"> Tamanho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0C0C0"/>
            <w:tcMar>
              <w:top w:w="0" w:type="dxa"/>
              <w:left w:w="1" w:type="dxa"/>
              <w:bottom w:w="0" w:type="dxa"/>
              <w:right w:w="1" w:type="dxa"/>
            </w:tcMar>
          </w:tcPr>
          <w:p w:rsidR="00183691" w:rsidRPr="002A4A74" w:rsidRDefault="00183691" w:rsidP="00293064">
            <w:pPr>
              <w:widowControl/>
              <w:jc w:val="center"/>
              <w:rPr>
                <w:b/>
                <w:color w:val="0F0F0F"/>
                <w:szCs w:val="24"/>
                <w:shd w:val="clear" w:color="auto" w:fill="auto"/>
              </w:rPr>
            </w:pPr>
            <w:r w:rsidRPr="002A4A74">
              <w:rPr>
                <w:b/>
                <w:color w:val="0F0F0F"/>
                <w:szCs w:val="24"/>
                <w:shd w:val="clear" w:color="auto" w:fill="auto"/>
              </w:rPr>
              <w:t>Valor padrão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0C0C0"/>
            <w:tcMar>
              <w:top w:w="0" w:type="dxa"/>
              <w:left w:w="1" w:type="dxa"/>
              <w:bottom w:w="0" w:type="dxa"/>
              <w:right w:w="1" w:type="dxa"/>
            </w:tcMar>
          </w:tcPr>
          <w:p w:rsidR="00183691" w:rsidRPr="002A4A74" w:rsidRDefault="00183691" w:rsidP="00293064">
            <w:pPr>
              <w:widowControl/>
              <w:jc w:val="center"/>
              <w:rPr>
                <w:b/>
                <w:color w:val="0F0F0F"/>
                <w:szCs w:val="24"/>
                <w:shd w:val="clear" w:color="auto" w:fill="auto"/>
              </w:rPr>
            </w:pPr>
            <w:r w:rsidRPr="002A4A74">
              <w:rPr>
                <w:b/>
                <w:color w:val="0F0F0F"/>
                <w:szCs w:val="24"/>
                <w:shd w:val="clear" w:color="auto" w:fill="auto"/>
              </w:rPr>
              <w:t xml:space="preserve"> Máscara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0C0C0"/>
            <w:tcMar>
              <w:top w:w="0" w:type="dxa"/>
              <w:left w:w="1" w:type="dxa"/>
              <w:bottom w:w="0" w:type="dxa"/>
              <w:right w:w="1" w:type="dxa"/>
            </w:tcMar>
          </w:tcPr>
          <w:p w:rsidR="00183691" w:rsidRPr="002A4A74" w:rsidRDefault="00183691" w:rsidP="00293064">
            <w:pPr>
              <w:widowControl/>
              <w:jc w:val="center"/>
              <w:rPr>
                <w:b/>
                <w:color w:val="0F0F0F"/>
                <w:szCs w:val="24"/>
                <w:shd w:val="clear" w:color="auto" w:fill="auto"/>
              </w:rPr>
            </w:pPr>
            <w:r w:rsidRPr="002A4A74">
              <w:rPr>
                <w:b/>
                <w:color w:val="0F0F0F"/>
                <w:szCs w:val="24"/>
                <w:shd w:val="clear" w:color="auto" w:fill="auto"/>
              </w:rPr>
              <w:t xml:space="preserve"> Regras de Preenchimento/ Comportamento</w:t>
            </w:r>
          </w:p>
        </w:tc>
      </w:tr>
      <w:tr w:rsidR="00183691" w:rsidRPr="00A80F7F" w:rsidTr="00293064"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183691" w:rsidRPr="00A80F7F" w:rsidRDefault="00183691" w:rsidP="00293064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 w:rsidRPr="00A80F7F">
              <w:rPr>
                <w:color w:val="000000" w:themeColor="text1"/>
                <w:szCs w:val="24"/>
                <w:shd w:val="clear" w:color="auto" w:fill="auto"/>
              </w:rPr>
              <w:t>Encerrar</w:t>
            </w:r>
          </w:p>
          <w:p w:rsidR="00183691" w:rsidRPr="00A80F7F" w:rsidRDefault="00183691" w:rsidP="00293064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183691" w:rsidRPr="00A80F7F" w:rsidRDefault="00183691" w:rsidP="00293064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 w:rsidRPr="00A80F7F">
              <w:rPr>
                <w:color w:val="000000" w:themeColor="text1"/>
                <w:szCs w:val="24"/>
                <w:shd w:val="clear" w:color="auto" w:fill="auto"/>
              </w:rPr>
              <w:t>Button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183691" w:rsidRPr="00A80F7F" w:rsidRDefault="00183691" w:rsidP="00293064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 w:rsidRPr="00A80F7F">
              <w:rPr>
                <w:color w:val="000000" w:themeColor="text1"/>
                <w:szCs w:val="24"/>
                <w:shd w:val="clear" w:color="auto" w:fill="auto"/>
              </w:rPr>
              <w:t>N/A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183691" w:rsidRPr="00A80F7F" w:rsidRDefault="00183691" w:rsidP="00293064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 w:rsidRPr="00A80F7F">
              <w:rPr>
                <w:color w:val="000000" w:themeColor="text1"/>
                <w:szCs w:val="24"/>
                <w:shd w:val="clear" w:color="auto" w:fill="auto"/>
              </w:rPr>
              <w:t>N/A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183691" w:rsidRPr="00A80F7F" w:rsidRDefault="00183691" w:rsidP="00293064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 w:rsidRPr="00A80F7F">
              <w:rPr>
                <w:color w:val="000000" w:themeColor="text1"/>
                <w:szCs w:val="24"/>
                <w:shd w:val="clear" w:color="auto" w:fill="auto"/>
              </w:rPr>
              <w:t>N/A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183691" w:rsidRPr="00A80F7F" w:rsidRDefault="00183691" w:rsidP="00293064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 w:rsidRPr="00A80F7F">
              <w:rPr>
                <w:color w:val="000000" w:themeColor="text1"/>
                <w:szCs w:val="24"/>
                <w:shd w:val="clear" w:color="auto" w:fill="auto"/>
              </w:rPr>
              <w:t>N/A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183691" w:rsidRPr="00A80F7F" w:rsidRDefault="00183691" w:rsidP="00293064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 w:rsidRPr="00A80F7F">
              <w:rPr>
                <w:color w:val="000000" w:themeColor="text1"/>
                <w:szCs w:val="24"/>
                <w:shd w:val="clear" w:color="auto" w:fill="auto"/>
              </w:rPr>
              <w:t>Ao ser acionado o botão encerra o funcionamento do sistema</w:t>
            </w:r>
          </w:p>
        </w:tc>
      </w:tr>
      <w:tr w:rsidR="00183691" w:rsidRPr="00A80F7F" w:rsidTr="00293064"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183691" w:rsidRPr="00A80F7F" w:rsidRDefault="00183691" w:rsidP="00293064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 w:rsidRPr="00A80F7F">
              <w:rPr>
                <w:color w:val="000000" w:themeColor="text1"/>
                <w:szCs w:val="24"/>
                <w:shd w:val="clear" w:color="auto" w:fill="auto"/>
              </w:rPr>
              <w:t>Início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183691" w:rsidRPr="00A80F7F" w:rsidRDefault="00183691" w:rsidP="00293064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 w:rsidRPr="00A80F7F">
              <w:rPr>
                <w:color w:val="000000" w:themeColor="text1"/>
                <w:szCs w:val="24"/>
                <w:shd w:val="clear" w:color="auto" w:fill="auto"/>
              </w:rPr>
              <w:t>Button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183691" w:rsidRPr="00A80F7F" w:rsidRDefault="00183691" w:rsidP="00293064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 w:rsidRPr="00A80F7F">
              <w:rPr>
                <w:color w:val="000000" w:themeColor="text1"/>
                <w:szCs w:val="24"/>
                <w:shd w:val="clear" w:color="auto" w:fill="auto"/>
              </w:rPr>
              <w:t>N/A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183691" w:rsidRPr="00A80F7F" w:rsidRDefault="00183691" w:rsidP="00293064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 w:rsidRPr="00A80F7F">
              <w:rPr>
                <w:color w:val="000000" w:themeColor="text1"/>
                <w:szCs w:val="24"/>
                <w:shd w:val="clear" w:color="auto" w:fill="auto"/>
              </w:rPr>
              <w:t>N/A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183691" w:rsidRPr="00A80F7F" w:rsidRDefault="00183691" w:rsidP="00293064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 w:rsidRPr="00A80F7F">
              <w:rPr>
                <w:color w:val="000000" w:themeColor="text1"/>
                <w:szCs w:val="24"/>
                <w:shd w:val="clear" w:color="auto" w:fill="auto"/>
              </w:rPr>
              <w:t>N/A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183691" w:rsidRPr="00A80F7F" w:rsidRDefault="00183691" w:rsidP="00293064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 w:rsidRPr="00A80F7F">
              <w:rPr>
                <w:color w:val="000000" w:themeColor="text1"/>
                <w:szCs w:val="24"/>
                <w:shd w:val="clear" w:color="auto" w:fill="auto"/>
              </w:rPr>
              <w:t>N/A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183691" w:rsidRPr="00A80F7F" w:rsidRDefault="00183691" w:rsidP="00293064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 w:rsidRPr="00A80F7F">
              <w:rPr>
                <w:color w:val="000000" w:themeColor="text1"/>
                <w:szCs w:val="24"/>
                <w:shd w:val="clear" w:color="auto" w:fill="auto"/>
              </w:rPr>
              <w:t xml:space="preserve">Ao ser acionado o botão retorna a </w:t>
            </w:r>
            <w:r>
              <w:rPr>
                <w:color w:val="000000" w:themeColor="text1"/>
                <w:szCs w:val="24"/>
                <w:shd w:val="clear" w:color="auto" w:fill="auto"/>
              </w:rPr>
              <w:t>tela 01 do sistema</w:t>
            </w:r>
          </w:p>
        </w:tc>
      </w:tr>
      <w:tr w:rsidR="00183691" w:rsidRPr="00A80F7F" w:rsidTr="00293064"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183691" w:rsidRPr="00A80F7F" w:rsidRDefault="00183691" w:rsidP="00293064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>[Opção de período]</w:t>
            </w:r>
          </w:p>
          <w:p w:rsidR="00183691" w:rsidRPr="00A80F7F" w:rsidRDefault="00183691" w:rsidP="00293064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183691" w:rsidRPr="00A80F7F" w:rsidRDefault="00183691" w:rsidP="00293064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>Radio Button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183691" w:rsidRPr="00A80F7F" w:rsidRDefault="00183691" w:rsidP="00293064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>Sim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183691" w:rsidRPr="00A80F7F" w:rsidRDefault="00183691" w:rsidP="00293064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>N/A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183691" w:rsidRPr="00A80F7F" w:rsidRDefault="00183691" w:rsidP="00293064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 w:rsidRPr="00A80F7F">
              <w:rPr>
                <w:color w:val="000000" w:themeColor="text1"/>
                <w:szCs w:val="24"/>
                <w:shd w:val="clear" w:color="auto" w:fill="auto"/>
              </w:rPr>
              <w:t>N/A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183691" w:rsidRPr="00A80F7F" w:rsidRDefault="00183691" w:rsidP="00293064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 w:rsidRPr="00A80F7F">
              <w:rPr>
                <w:color w:val="000000" w:themeColor="text1"/>
                <w:szCs w:val="24"/>
                <w:shd w:val="clear" w:color="auto" w:fill="auto"/>
              </w:rPr>
              <w:t>N/A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183691" w:rsidRPr="00A80F7F" w:rsidRDefault="00183691" w:rsidP="00183691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 xml:space="preserve">Deve ser preenchido com </w:t>
            </w:r>
            <w:r>
              <w:rPr>
                <w:color w:val="000000" w:themeColor="text1"/>
                <w:szCs w:val="24"/>
                <w:shd w:val="clear" w:color="auto" w:fill="auto"/>
              </w:rPr>
              <w:t>aopção de período para busca dos dados do relatório. Caso seja selecionada a opção de “período”, deve ser informada as datas inicial e final</w:t>
            </w:r>
            <w:r>
              <w:rPr>
                <w:color w:val="000000" w:themeColor="text1"/>
                <w:szCs w:val="24"/>
                <w:shd w:val="clear" w:color="auto" w:fill="auto"/>
              </w:rPr>
              <w:t>.</w:t>
            </w:r>
          </w:p>
        </w:tc>
      </w:tr>
      <w:tr w:rsidR="00183691" w:rsidRPr="00A80F7F" w:rsidTr="00293064"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183691" w:rsidRDefault="00183691" w:rsidP="00293064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>Período [De] [Até]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183691" w:rsidRDefault="00183691" w:rsidP="00293064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>Text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183691" w:rsidRDefault="00183691" w:rsidP="00293064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>Não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183691" w:rsidRDefault="00183691" w:rsidP="00293064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>N/A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183691" w:rsidRPr="00A80F7F" w:rsidRDefault="00183691" w:rsidP="00293064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>N/A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183691" w:rsidRDefault="00183691" w:rsidP="00293064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>DD/MM/AAAA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183691" w:rsidRDefault="00183691" w:rsidP="00293064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>Deve ser preenchida com a data inicial e final do período.Somente obrigatória caso seja selecionado o relatório por período</w:t>
            </w:r>
          </w:p>
        </w:tc>
      </w:tr>
      <w:tr w:rsidR="00E72910" w:rsidRPr="00A80F7F" w:rsidTr="00293064"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E72910" w:rsidRDefault="00E72910" w:rsidP="00293064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>Plataforma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E72910" w:rsidRDefault="00E72910" w:rsidP="00293064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>ComboBox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E72910" w:rsidRPr="00A80F7F" w:rsidRDefault="00E72910" w:rsidP="00293064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>Não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E72910" w:rsidRDefault="00E72910" w:rsidP="00293064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>N/A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E72910" w:rsidRPr="00A80F7F" w:rsidRDefault="00E72910" w:rsidP="00293064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>N/A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E72910" w:rsidRPr="00A80F7F" w:rsidRDefault="00E72910" w:rsidP="00293064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>N/A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E72910" w:rsidRDefault="00E72910" w:rsidP="00293064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>Pode</w:t>
            </w:r>
            <w:r>
              <w:rPr>
                <w:color w:val="000000" w:themeColor="text1"/>
                <w:szCs w:val="24"/>
                <w:shd w:val="clear" w:color="auto" w:fill="auto"/>
              </w:rPr>
              <w:t xml:space="preserve"> ser preenchido com um valor do domínio de plataforma</w:t>
            </w:r>
          </w:p>
        </w:tc>
      </w:tr>
      <w:tr w:rsidR="00E72910" w:rsidRPr="00A80F7F" w:rsidTr="00293064"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E72910" w:rsidRDefault="00E72910" w:rsidP="00293064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>Categoria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E72910" w:rsidRDefault="00E72910" w:rsidP="00293064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>ComboBox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E72910" w:rsidRPr="00A80F7F" w:rsidRDefault="00E72910" w:rsidP="00293064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>Não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E72910" w:rsidRDefault="00E72910" w:rsidP="00293064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>N/A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E72910" w:rsidRPr="00A80F7F" w:rsidRDefault="00E72910" w:rsidP="00293064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>N/A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E72910" w:rsidRPr="00A80F7F" w:rsidRDefault="00E72910" w:rsidP="00293064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>N/A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E72910" w:rsidRDefault="00E72910" w:rsidP="00293064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>Deve ser preenchido com um valor do domínio de categoria</w:t>
            </w:r>
          </w:p>
        </w:tc>
      </w:tr>
      <w:tr w:rsidR="00183691" w:rsidRPr="00A80F7F" w:rsidTr="00293064"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183691" w:rsidRPr="00A80F7F" w:rsidRDefault="00E72910" w:rsidP="00293064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>Produto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183691" w:rsidRPr="00A80F7F" w:rsidRDefault="00183691" w:rsidP="00293064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>Text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183691" w:rsidRPr="00A80F7F" w:rsidRDefault="00E72910" w:rsidP="00293064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>Não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183691" w:rsidRPr="00A80F7F" w:rsidRDefault="00183691" w:rsidP="00293064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>N/A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183691" w:rsidRPr="00A80F7F" w:rsidRDefault="00183691" w:rsidP="00293064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 w:rsidRPr="00A80F7F">
              <w:rPr>
                <w:color w:val="000000" w:themeColor="text1"/>
                <w:szCs w:val="24"/>
                <w:shd w:val="clear" w:color="auto" w:fill="auto"/>
              </w:rPr>
              <w:t>N/A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183691" w:rsidRPr="00A80F7F" w:rsidRDefault="00183691" w:rsidP="00293064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 w:rsidRPr="00A80F7F">
              <w:rPr>
                <w:color w:val="000000" w:themeColor="text1"/>
                <w:szCs w:val="24"/>
                <w:shd w:val="clear" w:color="auto" w:fill="auto"/>
              </w:rPr>
              <w:t>N/A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183691" w:rsidRPr="00A80F7F" w:rsidRDefault="00E72910" w:rsidP="00293064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>Pode ser preenchido com o nome parcial de um produto</w:t>
            </w:r>
          </w:p>
        </w:tc>
      </w:tr>
      <w:tr w:rsidR="00183691" w:rsidRPr="00A80F7F" w:rsidTr="00293064"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183691" w:rsidRPr="00A80F7F" w:rsidRDefault="00E72910" w:rsidP="00293064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>Agrupar por [Tipo]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183691" w:rsidRPr="00A80F7F" w:rsidRDefault="00E72910" w:rsidP="00293064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>Radio Button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183691" w:rsidRPr="008C684F" w:rsidRDefault="00E72910" w:rsidP="00293064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>Não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183691" w:rsidRPr="00A80F7F" w:rsidRDefault="00183691" w:rsidP="00293064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>N/A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183691" w:rsidRPr="00A80F7F" w:rsidRDefault="00183691" w:rsidP="00293064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 w:rsidRPr="00A80F7F">
              <w:rPr>
                <w:color w:val="000000" w:themeColor="text1"/>
                <w:szCs w:val="24"/>
                <w:shd w:val="clear" w:color="auto" w:fill="auto"/>
              </w:rPr>
              <w:t>N/A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183691" w:rsidRPr="00A80F7F" w:rsidRDefault="00183691" w:rsidP="00293064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 w:rsidRPr="00A80F7F">
              <w:rPr>
                <w:color w:val="000000" w:themeColor="text1"/>
                <w:szCs w:val="24"/>
                <w:shd w:val="clear" w:color="auto" w:fill="auto"/>
              </w:rPr>
              <w:t>N/A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183691" w:rsidRPr="00A80F7F" w:rsidRDefault="00E72910" w:rsidP="00293064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>Caso selecionada uma opção, realiza um agrupamento das informações por Produto, Categoria ou Plataforma</w:t>
            </w:r>
          </w:p>
        </w:tc>
      </w:tr>
      <w:tr w:rsidR="00E72910" w:rsidRPr="00A80F7F" w:rsidTr="00293064"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E72910" w:rsidRPr="00A80F7F" w:rsidRDefault="00E72910" w:rsidP="00E72910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 xml:space="preserve">Agrupar por </w:t>
            </w:r>
            <w:r>
              <w:rPr>
                <w:color w:val="000000" w:themeColor="text1"/>
                <w:szCs w:val="24"/>
                <w:shd w:val="clear" w:color="auto" w:fill="auto"/>
              </w:rPr>
              <w:lastRenderedPageBreak/>
              <w:t>[</w:t>
            </w:r>
            <w:r>
              <w:rPr>
                <w:color w:val="000000" w:themeColor="text1"/>
                <w:szCs w:val="24"/>
                <w:shd w:val="clear" w:color="auto" w:fill="auto"/>
              </w:rPr>
              <w:t>Período</w:t>
            </w:r>
            <w:r>
              <w:rPr>
                <w:color w:val="000000" w:themeColor="text1"/>
                <w:szCs w:val="24"/>
                <w:shd w:val="clear" w:color="auto" w:fill="auto"/>
              </w:rPr>
              <w:t>]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E72910" w:rsidRPr="00A80F7F" w:rsidRDefault="00E72910" w:rsidP="00293064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lastRenderedPageBreak/>
              <w:t>Radio Button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E72910" w:rsidRPr="008C684F" w:rsidRDefault="00E72910" w:rsidP="00293064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>Não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E72910" w:rsidRPr="00A80F7F" w:rsidRDefault="00E72910" w:rsidP="00293064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>N/A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E72910" w:rsidRPr="00A80F7F" w:rsidRDefault="00E72910" w:rsidP="00293064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 w:rsidRPr="00A80F7F">
              <w:rPr>
                <w:color w:val="000000" w:themeColor="text1"/>
                <w:szCs w:val="24"/>
                <w:shd w:val="clear" w:color="auto" w:fill="auto"/>
              </w:rPr>
              <w:t>N/A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E72910" w:rsidRPr="00A80F7F" w:rsidRDefault="00E72910" w:rsidP="00293064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 w:rsidRPr="00A80F7F">
              <w:rPr>
                <w:color w:val="000000" w:themeColor="text1"/>
                <w:szCs w:val="24"/>
                <w:shd w:val="clear" w:color="auto" w:fill="auto"/>
              </w:rPr>
              <w:t>N/A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E72910" w:rsidRPr="00A80F7F" w:rsidRDefault="00E72910" w:rsidP="00E72910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 xml:space="preserve">Caso selecionada uma opção, </w:t>
            </w:r>
            <w:r>
              <w:rPr>
                <w:color w:val="000000" w:themeColor="text1"/>
                <w:szCs w:val="24"/>
                <w:shd w:val="clear" w:color="auto" w:fill="auto"/>
              </w:rPr>
              <w:lastRenderedPageBreak/>
              <w:t xml:space="preserve">realiza um agrupamento das informações por </w:t>
            </w:r>
            <w:r>
              <w:rPr>
                <w:color w:val="000000" w:themeColor="text1"/>
                <w:szCs w:val="24"/>
                <w:shd w:val="clear" w:color="auto" w:fill="auto"/>
              </w:rPr>
              <w:t>dia, semana ou quinzena</w:t>
            </w:r>
          </w:p>
        </w:tc>
      </w:tr>
      <w:tr w:rsidR="00183691" w:rsidRPr="00A80F7F" w:rsidTr="00293064"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183691" w:rsidRDefault="00E72910" w:rsidP="00293064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lastRenderedPageBreak/>
              <w:t>Gerar Relatório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183691" w:rsidRDefault="00183691" w:rsidP="00293064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>Button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183691" w:rsidRDefault="00183691" w:rsidP="00293064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>Sim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183691" w:rsidRDefault="00183691" w:rsidP="00293064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>N/A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183691" w:rsidRPr="00A80F7F" w:rsidRDefault="00183691" w:rsidP="00293064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>N/A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183691" w:rsidRDefault="00183691" w:rsidP="00293064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>N/A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183691" w:rsidRDefault="00183691" w:rsidP="00E72910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>Ao ser acionado,</w:t>
            </w:r>
            <w:r w:rsidR="00E72910">
              <w:rPr>
                <w:color w:val="000000" w:themeColor="text1"/>
                <w:szCs w:val="24"/>
                <w:shd w:val="clear" w:color="auto" w:fill="auto"/>
              </w:rPr>
              <w:t xml:space="preserve"> busca as informações de acordo com os filtros informados e exibe a lista de informações</w:t>
            </w:r>
          </w:p>
        </w:tc>
      </w:tr>
      <w:tr w:rsidR="00183691" w:rsidRPr="00A80F7F" w:rsidTr="00293064"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183691" w:rsidRPr="00A80F7F" w:rsidRDefault="00E72910" w:rsidP="00293064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>Pedido Nº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183691" w:rsidRPr="00A80F7F" w:rsidRDefault="00183691" w:rsidP="00293064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>Text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183691" w:rsidRPr="00A80F7F" w:rsidRDefault="00183691" w:rsidP="00293064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>N/A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183691" w:rsidRPr="00A80F7F" w:rsidRDefault="00183691" w:rsidP="00293064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>N/A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183691" w:rsidRPr="00A80F7F" w:rsidRDefault="00183691" w:rsidP="00293064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 w:rsidRPr="00A80F7F">
              <w:rPr>
                <w:color w:val="000000" w:themeColor="text1"/>
                <w:szCs w:val="24"/>
                <w:shd w:val="clear" w:color="auto" w:fill="auto"/>
              </w:rPr>
              <w:t>N/A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183691" w:rsidRPr="00A80F7F" w:rsidRDefault="00183691" w:rsidP="00293064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>N/A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183691" w:rsidRPr="00A80F7F" w:rsidRDefault="00183691" w:rsidP="00E72910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 xml:space="preserve">Lista – resultado da </w:t>
            </w:r>
            <w:r w:rsidR="00E72910">
              <w:rPr>
                <w:color w:val="000000" w:themeColor="text1"/>
                <w:szCs w:val="24"/>
                <w:shd w:val="clear" w:color="auto" w:fill="auto"/>
              </w:rPr>
              <w:t>consulta das</w:t>
            </w:r>
            <w:r>
              <w:rPr>
                <w:color w:val="000000" w:themeColor="text1"/>
                <w:szCs w:val="24"/>
                <w:shd w:val="clear" w:color="auto" w:fill="auto"/>
              </w:rPr>
              <w:t xml:space="preserve"> </w:t>
            </w:r>
            <w:r w:rsidR="00E72910">
              <w:rPr>
                <w:color w:val="000000" w:themeColor="text1"/>
                <w:szCs w:val="24"/>
                <w:shd w:val="clear" w:color="auto" w:fill="auto"/>
              </w:rPr>
              <w:t>vendas</w:t>
            </w:r>
            <w:r>
              <w:rPr>
                <w:color w:val="000000" w:themeColor="text1"/>
                <w:szCs w:val="24"/>
                <w:shd w:val="clear" w:color="auto" w:fill="auto"/>
              </w:rPr>
              <w:t xml:space="preserve"> contendo o </w:t>
            </w:r>
            <w:r w:rsidR="00E72910">
              <w:rPr>
                <w:color w:val="000000" w:themeColor="text1"/>
                <w:szCs w:val="24"/>
                <w:shd w:val="clear" w:color="auto" w:fill="auto"/>
              </w:rPr>
              <w:t xml:space="preserve">nº do pedido/venda </w:t>
            </w:r>
          </w:p>
        </w:tc>
      </w:tr>
      <w:tr w:rsidR="00E72910" w:rsidRPr="00A80F7F" w:rsidTr="00293064"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E72910" w:rsidRPr="00A80F7F" w:rsidRDefault="00E72910" w:rsidP="00293064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>Cliente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E72910" w:rsidRPr="00A80F7F" w:rsidRDefault="00E72910" w:rsidP="00293064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>Text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E72910" w:rsidRPr="00A80F7F" w:rsidRDefault="00E72910" w:rsidP="00293064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>N/A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E72910" w:rsidRPr="00A80F7F" w:rsidRDefault="00E72910" w:rsidP="00293064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>N/A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E72910" w:rsidRPr="00A80F7F" w:rsidRDefault="00E72910" w:rsidP="00293064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 w:rsidRPr="00A80F7F">
              <w:rPr>
                <w:color w:val="000000" w:themeColor="text1"/>
                <w:szCs w:val="24"/>
                <w:shd w:val="clear" w:color="auto" w:fill="auto"/>
              </w:rPr>
              <w:t>N/A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E72910" w:rsidRPr="00A80F7F" w:rsidRDefault="00E72910" w:rsidP="00293064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>N/A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E72910" w:rsidRPr="00A80F7F" w:rsidRDefault="00E72910" w:rsidP="00E72910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 xml:space="preserve">Lista – resultado da consulta das vendas contendo o </w:t>
            </w:r>
            <w:r>
              <w:rPr>
                <w:color w:val="000000" w:themeColor="text1"/>
                <w:szCs w:val="24"/>
                <w:shd w:val="clear" w:color="auto" w:fill="auto"/>
              </w:rPr>
              <w:t>nome do cliente</w:t>
            </w:r>
            <w:r>
              <w:rPr>
                <w:color w:val="000000" w:themeColor="text1"/>
                <w:szCs w:val="24"/>
                <w:shd w:val="clear" w:color="auto" w:fill="auto"/>
              </w:rPr>
              <w:t xml:space="preserve"> do pedido/venda </w:t>
            </w:r>
          </w:p>
        </w:tc>
      </w:tr>
      <w:tr w:rsidR="00E72910" w:rsidRPr="00A80F7F" w:rsidTr="00293064"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E72910" w:rsidRPr="00A80F7F" w:rsidRDefault="00E72910" w:rsidP="00293064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>Produto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E72910" w:rsidRPr="00A80F7F" w:rsidRDefault="00E72910" w:rsidP="00293064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>Text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E72910" w:rsidRPr="00A80F7F" w:rsidRDefault="00E72910" w:rsidP="00293064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>N/A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E72910" w:rsidRPr="00A80F7F" w:rsidRDefault="00E72910" w:rsidP="00293064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>N/A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E72910" w:rsidRPr="00A80F7F" w:rsidRDefault="00E72910" w:rsidP="00293064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 w:rsidRPr="00A80F7F">
              <w:rPr>
                <w:color w:val="000000" w:themeColor="text1"/>
                <w:szCs w:val="24"/>
                <w:shd w:val="clear" w:color="auto" w:fill="auto"/>
              </w:rPr>
              <w:t>N/A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E72910" w:rsidRPr="00A80F7F" w:rsidRDefault="00E72910" w:rsidP="00293064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>N/A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E72910" w:rsidRPr="00A80F7F" w:rsidRDefault="00E72910" w:rsidP="00E72910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 xml:space="preserve">Lista – resultado da consulta das vendas contendo o </w:t>
            </w:r>
            <w:r>
              <w:rPr>
                <w:color w:val="000000" w:themeColor="text1"/>
                <w:szCs w:val="24"/>
                <w:shd w:val="clear" w:color="auto" w:fill="auto"/>
              </w:rPr>
              <w:t>título/nome do produto</w:t>
            </w:r>
            <w:r>
              <w:rPr>
                <w:color w:val="000000" w:themeColor="text1"/>
                <w:szCs w:val="24"/>
                <w:shd w:val="clear" w:color="auto" w:fill="auto"/>
              </w:rPr>
              <w:t xml:space="preserve"> </w:t>
            </w:r>
            <w:r>
              <w:rPr>
                <w:color w:val="000000" w:themeColor="text1"/>
                <w:szCs w:val="24"/>
                <w:shd w:val="clear" w:color="auto" w:fill="auto"/>
              </w:rPr>
              <w:t>n</w:t>
            </w:r>
            <w:r>
              <w:rPr>
                <w:color w:val="000000" w:themeColor="text1"/>
                <w:szCs w:val="24"/>
                <w:shd w:val="clear" w:color="auto" w:fill="auto"/>
              </w:rPr>
              <w:t xml:space="preserve">o pedido/venda </w:t>
            </w:r>
          </w:p>
        </w:tc>
      </w:tr>
      <w:tr w:rsidR="00E72910" w:rsidRPr="00A80F7F" w:rsidTr="00293064"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E72910" w:rsidRPr="00A80F7F" w:rsidRDefault="00E72910" w:rsidP="00293064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>Quantidade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E72910" w:rsidRPr="00A80F7F" w:rsidRDefault="00E72910" w:rsidP="00293064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>Text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E72910" w:rsidRPr="00A80F7F" w:rsidRDefault="00E72910" w:rsidP="00293064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>N/A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E72910" w:rsidRPr="00A80F7F" w:rsidRDefault="00E72910" w:rsidP="00293064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>N/A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E72910" w:rsidRPr="00A80F7F" w:rsidRDefault="00E72910" w:rsidP="00293064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 w:rsidRPr="00A80F7F">
              <w:rPr>
                <w:color w:val="000000" w:themeColor="text1"/>
                <w:szCs w:val="24"/>
                <w:shd w:val="clear" w:color="auto" w:fill="auto"/>
              </w:rPr>
              <w:t>N/A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E72910" w:rsidRPr="00A80F7F" w:rsidRDefault="00E72910" w:rsidP="00293064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>N/A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E72910" w:rsidRPr="00A80F7F" w:rsidRDefault="00E72910" w:rsidP="00E72910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 xml:space="preserve">Lista – resultado da consulta das vendas contendo </w:t>
            </w:r>
            <w:r>
              <w:rPr>
                <w:color w:val="000000" w:themeColor="text1"/>
                <w:szCs w:val="24"/>
                <w:shd w:val="clear" w:color="auto" w:fill="auto"/>
              </w:rPr>
              <w:t>quantidade</w:t>
            </w:r>
            <w:r>
              <w:rPr>
                <w:color w:val="000000" w:themeColor="text1"/>
                <w:szCs w:val="24"/>
                <w:shd w:val="clear" w:color="auto" w:fill="auto"/>
              </w:rPr>
              <w:t xml:space="preserve"> do produto </w:t>
            </w:r>
            <w:r>
              <w:rPr>
                <w:color w:val="000000" w:themeColor="text1"/>
                <w:szCs w:val="24"/>
                <w:shd w:val="clear" w:color="auto" w:fill="auto"/>
              </w:rPr>
              <w:t>n</w:t>
            </w:r>
            <w:r>
              <w:rPr>
                <w:color w:val="000000" w:themeColor="text1"/>
                <w:szCs w:val="24"/>
                <w:shd w:val="clear" w:color="auto" w:fill="auto"/>
              </w:rPr>
              <w:t>o pedido/venda</w:t>
            </w:r>
          </w:p>
        </w:tc>
      </w:tr>
      <w:tr w:rsidR="00E72910" w:rsidRPr="00A80F7F" w:rsidTr="00293064"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E72910" w:rsidRPr="00A80F7F" w:rsidRDefault="00E72910" w:rsidP="00293064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>Data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E72910" w:rsidRPr="00A80F7F" w:rsidRDefault="00E72910" w:rsidP="00293064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>Text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E72910" w:rsidRPr="00A80F7F" w:rsidRDefault="00E72910" w:rsidP="00293064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>N/A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E72910" w:rsidRPr="00A80F7F" w:rsidRDefault="00E72910" w:rsidP="00293064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>N/A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E72910" w:rsidRPr="00A80F7F" w:rsidRDefault="00E72910" w:rsidP="00293064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 w:rsidRPr="00A80F7F">
              <w:rPr>
                <w:color w:val="000000" w:themeColor="text1"/>
                <w:szCs w:val="24"/>
                <w:shd w:val="clear" w:color="auto" w:fill="auto"/>
              </w:rPr>
              <w:t>N/A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E72910" w:rsidRPr="00A80F7F" w:rsidRDefault="00E72910" w:rsidP="00293064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>N/A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E72910" w:rsidRPr="00A80F7F" w:rsidRDefault="00E72910" w:rsidP="00E72910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 xml:space="preserve">Lista – resultado da consulta das vendas contendo </w:t>
            </w:r>
            <w:r>
              <w:rPr>
                <w:color w:val="000000" w:themeColor="text1"/>
                <w:szCs w:val="24"/>
                <w:shd w:val="clear" w:color="auto" w:fill="auto"/>
              </w:rPr>
              <w:t>data de realização</w:t>
            </w:r>
            <w:r>
              <w:rPr>
                <w:color w:val="000000" w:themeColor="text1"/>
                <w:szCs w:val="24"/>
                <w:shd w:val="clear" w:color="auto" w:fill="auto"/>
              </w:rPr>
              <w:t xml:space="preserve"> pedido/venda</w:t>
            </w:r>
          </w:p>
        </w:tc>
      </w:tr>
      <w:tr w:rsidR="00183691" w:rsidRPr="00A80F7F" w:rsidTr="00293064"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183691" w:rsidRPr="00A80F7F" w:rsidRDefault="00183691" w:rsidP="00293064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>Valor unitário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183691" w:rsidRPr="00A80F7F" w:rsidRDefault="00183691" w:rsidP="00293064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>Text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183691" w:rsidRPr="00A80F7F" w:rsidRDefault="00183691" w:rsidP="00293064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>N/A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183691" w:rsidRPr="00A80F7F" w:rsidRDefault="00183691" w:rsidP="00293064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>N/A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183691" w:rsidRPr="00A80F7F" w:rsidRDefault="00183691" w:rsidP="00293064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 w:rsidRPr="00A80F7F">
              <w:rPr>
                <w:color w:val="000000" w:themeColor="text1"/>
                <w:szCs w:val="24"/>
                <w:shd w:val="clear" w:color="auto" w:fill="auto"/>
              </w:rPr>
              <w:t>N/A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183691" w:rsidRPr="00A80F7F" w:rsidRDefault="00183691" w:rsidP="00293064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>N/A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183691" w:rsidRPr="00A80F7F" w:rsidRDefault="00183691" w:rsidP="00E72910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 xml:space="preserve">Lista – resultado da </w:t>
            </w:r>
            <w:r w:rsidR="00E72910">
              <w:rPr>
                <w:color w:val="000000" w:themeColor="text1"/>
                <w:szCs w:val="24"/>
                <w:shd w:val="clear" w:color="auto" w:fill="auto"/>
              </w:rPr>
              <w:t>consulta</w:t>
            </w:r>
            <w:r>
              <w:rPr>
                <w:color w:val="000000" w:themeColor="text1"/>
                <w:szCs w:val="24"/>
                <w:shd w:val="clear" w:color="auto" w:fill="auto"/>
              </w:rPr>
              <w:t xml:space="preserve"> </w:t>
            </w:r>
            <w:r w:rsidR="00E72910">
              <w:rPr>
                <w:color w:val="000000" w:themeColor="text1"/>
                <w:szCs w:val="24"/>
                <w:shd w:val="clear" w:color="auto" w:fill="auto"/>
              </w:rPr>
              <w:t>das vendas</w:t>
            </w:r>
            <w:r>
              <w:rPr>
                <w:color w:val="000000" w:themeColor="text1"/>
                <w:szCs w:val="24"/>
                <w:shd w:val="clear" w:color="auto" w:fill="auto"/>
              </w:rPr>
              <w:t xml:space="preserve"> contendo a o preço unitário do produto </w:t>
            </w:r>
            <w:r w:rsidR="00E72910">
              <w:rPr>
                <w:color w:val="000000" w:themeColor="text1"/>
                <w:szCs w:val="24"/>
                <w:shd w:val="clear" w:color="auto" w:fill="auto"/>
              </w:rPr>
              <w:t>vendido</w:t>
            </w:r>
          </w:p>
        </w:tc>
      </w:tr>
      <w:tr w:rsidR="00183691" w:rsidRPr="00A80F7F" w:rsidTr="00293064"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183691" w:rsidRPr="00A80F7F" w:rsidRDefault="00183691" w:rsidP="00293064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>Valor Total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183691" w:rsidRPr="00A80F7F" w:rsidRDefault="00183691" w:rsidP="00293064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>Text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183691" w:rsidRPr="00A80F7F" w:rsidRDefault="00183691" w:rsidP="00293064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>N/A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183691" w:rsidRPr="00A80F7F" w:rsidRDefault="00183691" w:rsidP="00293064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>N/A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183691" w:rsidRPr="00A80F7F" w:rsidRDefault="00183691" w:rsidP="00293064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 w:rsidRPr="00A80F7F">
              <w:rPr>
                <w:color w:val="000000" w:themeColor="text1"/>
                <w:szCs w:val="24"/>
                <w:shd w:val="clear" w:color="auto" w:fill="auto"/>
              </w:rPr>
              <w:t>N/A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183691" w:rsidRPr="00A80F7F" w:rsidRDefault="00183691" w:rsidP="00293064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>N/A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183691" w:rsidRPr="00A80F7F" w:rsidRDefault="00E72910" w:rsidP="00E72910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 xml:space="preserve">Lista – resultado da consulta das vendas contendo o </w:t>
            </w:r>
            <w:r>
              <w:rPr>
                <w:color w:val="000000" w:themeColor="text1"/>
                <w:szCs w:val="24"/>
                <w:shd w:val="clear" w:color="auto" w:fill="auto"/>
              </w:rPr>
              <w:t xml:space="preserve">valor total </w:t>
            </w:r>
            <w:r>
              <w:rPr>
                <w:color w:val="000000" w:themeColor="text1"/>
                <w:szCs w:val="24"/>
                <w:shd w:val="clear" w:color="auto" w:fill="auto"/>
              </w:rPr>
              <w:t>do produto vendido</w:t>
            </w:r>
          </w:p>
        </w:tc>
      </w:tr>
      <w:tr w:rsidR="00183691" w:rsidRPr="00A80F7F" w:rsidTr="00293064"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183691" w:rsidRPr="00A80F7F" w:rsidRDefault="00183691" w:rsidP="00293064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>Total</w:t>
            </w:r>
            <w:r w:rsidR="00E72910">
              <w:rPr>
                <w:color w:val="000000" w:themeColor="text1"/>
                <w:szCs w:val="24"/>
                <w:shd w:val="clear" w:color="auto" w:fill="auto"/>
              </w:rPr>
              <w:t xml:space="preserve"> de vendas do período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183691" w:rsidRPr="00A80F7F" w:rsidRDefault="00183691" w:rsidP="00293064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>Text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183691" w:rsidRPr="00A80F7F" w:rsidRDefault="00183691" w:rsidP="00293064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>N/A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183691" w:rsidRPr="00A80F7F" w:rsidRDefault="00183691" w:rsidP="00293064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>N/A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183691" w:rsidRPr="00A80F7F" w:rsidRDefault="00183691" w:rsidP="00293064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 w:rsidRPr="00A80F7F">
              <w:rPr>
                <w:color w:val="000000" w:themeColor="text1"/>
                <w:szCs w:val="24"/>
                <w:shd w:val="clear" w:color="auto" w:fill="auto"/>
              </w:rPr>
              <w:t>N/A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183691" w:rsidRPr="00A80F7F" w:rsidRDefault="00183691" w:rsidP="00293064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>N/A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p w:rsidR="00183691" w:rsidRPr="00A80F7F" w:rsidRDefault="00183691" w:rsidP="00E72910">
            <w:pPr>
              <w:widowControl/>
              <w:rPr>
                <w:color w:val="000000" w:themeColor="text1"/>
                <w:szCs w:val="24"/>
                <w:shd w:val="clear" w:color="auto" w:fill="auto"/>
              </w:rPr>
            </w:pPr>
            <w:r>
              <w:rPr>
                <w:color w:val="000000" w:themeColor="text1"/>
                <w:szCs w:val="24"/>
                <w:shd w:val="clear" w:color="auto" w:fill="auto"/>
              </w:rPr>
              <w:t xml:space="preserve">Campo calculado, resultado da soma dos valores totais </w:t>
            </w:r>
            <w:r w:rsidR="00E72910">
              <w:rPr>
                <w:color w:val="000000" w:themeColor="text1"/>
                <w:szCs w:val="24"/>
                <w:shd w:val="clear" w:color="auto" w:fill="auto"/>
              </w:rPr>
              <w:t xml:space="preserve"> dos pedidos/vendas exibidos</w:t>
            </w:r>
          </w:p>
        </w:tc>
      </w:tr>
    </w:tbl>
    <w:p w:rsidR="00183691" w:rsidRPr="00F220EB" w:rsidRDefault="00183691" w:rsidP="00183691">
      <w:pPr>
        <w:rPr>
          <w:b/>
          <w:noProof/>
          <w:color w:val="FF0000"/>
        </w:rPr>
      </w:pPr>
      <w:bookmarkStart w:id="9" w:name="_GoBack"/>
      <w:bookmarkEnd w:id="9"/>
    </w:p>
    <w:p w:rsidR="00183691" w:rsidRDefault="00183691" w:rsidP="00183691">
      <w:pPr>
        <w:rPr>
          <w:szCs w:val="24"/>
          <w:shd w:val="clear" w:color="auto" w:fill="auto"/>
        </w:rPr>
      </w:pPr>
    </w:p>
    <w:p w:rsidR="00183691" w:rsidRDefault="00183691" w:rsidP="00183691">
      <w:pPr>
        <w:rPr>
          <w:szCs w:val="24"/>
          <w:shd w:val="clear" w:color="auto" w:fill="auto"/>
        </w:rPr>
      </w:pPr>
    </w:p>
    <w:p w:rsidR="00183691" w:rsidRDefault="00183691" w:rsidP="00183691">
      <w:pPr>
        <w:rPr>
          <w:szCs w:val="24"/>
          <w:shd w:val="clear" w:color="auto" w:fill="auto"/>
        </w:rPr>
      </w:pPr>
    </w:p>
    <w:p w:rsidR="00183691" w:rsidRDefault="00183691" w:rsidP="00183691">
      <w:pPr>
        <w:rPr>
          <w:szCs w:val="24"/>
          <w:shd w:val="clear" w:color="auto" w:fill="auto"/>
        </w:rPr>
      </w:pPr>
    </w:p>
    <w:p w:rsidR="00183691" w:rsidRDefault="00183691" w:rsidP="002A6814">
      <w:pPr>
        <w:rPr>
          <w:szCs w:val="24"/>
          <w:shd w:val="clear" w:color="auto" w:fill="auto"/>
        </w:rPr>
      </w:pPr>
    </w:p>
    <w:p w:rsidR="00183691" w:rsidRDefault="00183691" w:rsidP="002A6814">
      <w:pPr>
        <w:rPr>
          <w:szCs w:val="24"/>
          <w:shd w:val="clear" w:color="auto" w:fill="auto"/>
        </w:rPr>
      </w:pPr>
    </w:p>
    <w:sectPr w:rsidR="00183691" w:rsidSect="0015370D">
      <w:headerReference w:type="default" r:id="rId16"/>
      <w:pgSz w:w="12240" w:h="15840"/>
      <w:pgMar w:top="1440" w:right="1440" w:bottom="1440" w:left="1429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5ABA" w:rsidRDefault="00355ABA">
      <w:r>
        <w:separator/>
      </w:r>
    </w:p>
  </w:endnote>
  <w:endnote w:type="continuationSeparator" w:id="0">
    <w:p w:rsidR="00355ABA" w:rsidRDefault="00355A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5ABA" w:rsidRDefault="00355ABA">
      <w:r>
        <w:separator/>
      </w:r>
    </w:p>
  </w:footnote>
  <w:footnote w:type="continuationSeparator" w:id="0">
    <w:p w:rsidR="00355ABA" w:rsidRDefault="00355AB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74AA" w:rsidRPr="00236B2C" w:rsidRDefault="00A874AA" w:rsidP="004100D7">
    <w:pPr>
      <w:pStyle w:val="Header"/>
      <w:rPr>
        <w:lang w:val="pt-BR"/>
      </w:rPr>
    </w:pPr>
    <w:r>
      <w:rPr>
        <w:lang w:val="pt-BR"/>
      </w:rPr>
      <w:t>GameStore / TADSB Grupo 1</w:t>
    </w:r>
  </w:p>
  <w:p w:rsidR="00A874AA" w:rsidRPr="004100D7" w:rsidRDefault="00A874AA" w:rsidP="004100D7">
    <w:pPr>
      <w:pStyle w:val="Header"/>
      <w:rPr>
        <w:szCs w:val="24"/>
        <w:shd w:val="clear" w:color="auto" w:fill="auto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1" type="#_x0000_t75" style="width:15.6pt;height:11.3pt" o:bullet="t">
        <v:imagedata r:id="rId1" o:title=""/>
      </v:shape>
    </w:pict>
  </w:numPicBullet>
  <w:abstractNum w:abstractNumId="0">
    <w:nsid w:val="00BC11FF"/>
    <w:multiLevelType w:val="multilevel"/>
    <w:tmpl w:val="00000001"/>
    <w:name w:val="HTML-List12325375"/>
    <w:lvl w:ilvl="0">
      <w:start w:val="1"/>
      <w:numFmt w:val="decimal"/>
      <w:lvlText w:val="%1."/>
      <w:lvlJc w:val="left"/>
      <w:rPr>
        <w:rFonts w:cs="Times New Roman"/>
      </w:rPr>
    </w:lvl>
    <w:lvl w:ilvl="1">
      <w:start w:val="1"/>
      <w:numFmt w:val="decimal"/>
      <w:lvlText w:val="%1.%2"/>
      <w:lvlJc w:val="left"/>
      <w:rPr>
        <w:rFonts w:cs="Times New Roman"/>
      </w:rPr>
    </w:lvl>
    <w:lvl w:ilvl="2">
      <w:start w:val="1"/>
      <w:numFmt w:val="decimal"/>
      <w:lvlText w:val="%1.%2.%3"/>
      <w:lvlJc w:val="left"/>
      <w:rPr>
        <w:rFonts w:cs="Times New Roman"/>
      </w:rPr>
    </w:lvl>
    <w:lvl w:ilvl="3">
      <w:start w:val="1"/>
      <w:numFmt w:val="decimal"/>
      <w:lvlText w:val="%1.%2.%3.%4"/>
      <w:lvlJc w:val="left"/>
      <w:rPr>
        <w:rFonts w:cs="Times New Roman"/>
      </w:rPr>
    </w:lvl>
    <w:lvl w:ilvl="4">
      <w:start w:val="1"/>
      <w:numFmt w:val="decimal"/>
      <w:lvlText w:val="%1.%2.%3.%4.%5"/>
      <w:lvlJc w:val="left"/>
      <w:rPr>
        <w:rFonts w:cs="Times New Roman"/>
      </w:rPr>
    </w:lvl>
    <w:lvl w:ilvl="5">
      <w:start w:val="1"/>
      <w:numFmt w:val="decimal"/>
      <w:lvlText w:val="%1.%2.%3.%4.%5.%6"/>
      <w:lvlJc w:val="left"/>
      <w:rPr>
        <w:rFonts w:cs="Times New Roman"/>
      </w:rPr>
    </w:lvl>
    <w:lvl w:ilvl="6">
      <w:start w:val="1"/>
      <w:numFmt w:val="decimal"/>
      <w:lvlText w:val="%1.%2.%3.%4.%5.%6.%7"/>
      <w:lvlJc w:val="left"/>
      <w:rPr>
        <w:rFonts w:cs="Times New Roman"/>
      </w:rPr>
    </w:lvl>
    <w:lvl w:ilvl="7">
      <w:start w:val="1"/>
      <w:numFmt w:val="decimal"/>
      <w:lvlText w:val="%1.%2.%3.%4.%5.%6.%7.%8"/>
      <w:lvlJc w:val="left"/>
      <w:rPr>
        <w:rFonts w:cs="Times New Roman"/>
      </w:rPr>
    </w:lvl>
    <w:lvl w:ilvl="8">
      <w:start w:val="1"/>
      <w:numFmt w:val="decimal"/>
      <w:lvlText w:val="%1.%2.%3.%4.%5.%6.%7.%8.%9"/>
      <w:lvlJc w:val="left"/>
      <w:rPr>
        <w:rFonts w:cs="Times New Roman"/>
      </w:rPr>
    </w:lvl>
  </w:abstractNum>
  <w:abstractNum w:abstractNumId="1">
    <w:nsid w:val="0B363C2C"/>
    <w:multiLevelType w:val="hybridMultilevel"/>
    <w:tmpl w:val="34609EB6"/>
    <w:lvl w:ilvl="0" w:tplc="04160019">
      <w:start w:val="1"/>
      <w:numFmt w:val="lowerLetter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9406321"/>
    <w:multiLevelType w:val="hybridMultilevel"/>
    <w:tmpl w:val="44DC1258"/>
    <w:lvl w:ilvl="0" w:tplc="04160019">
      <w:start w:val="1"/>
      <w:numFmt w:val="lowerLetter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B610C5F"/>
    <w:multiLevelType w:val="hybridMultilevel"/>
    <w:tmpl w:val="B80C34B8"/>
    <w:lvl w:ilvl="0" w:tplc="110AF0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491053"/>
    <w:multiLevelType w:val="hybridMultilevel"/>
    <w:tmpl w:val="4A6EAE02"/>
    <w:lvl w:ilvl="0" w:tplc="631E13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E517C5A"/>
    <w:multiLevelType w:val="hybridMultilevel"/>
    <w:tmpl w:val="D6063BAC"/>
    <w:lvl w:ilvl="0" w:tplc="9118EFCA">
      <w:start w:val="1"/>
      <w:numFmt w:val="bullet"/>
      <w:lvlText w:val=""/>
      <w:lvlPicBulletId w:val="0"/>
      <w:lvlJc w:val="left"/>
      <w:pPr>
        <w:tabs>
          <w:tab w:val="num" w:pos="1211"/>
        </w:tabs>
        <w:ind w:left="1211" w:hanging="360"/>
      </w:pPr>
      <w:rPr>
        <w:rFonts w:ascii="Symbol" w:hAnsi="Symbol" w:hint="default"/>
      </w:rPr>
    </w:lvl>
    <w:lvl w:ilvl="1" w:tplc="9B3CE972" w:tentative="1">
      <w:start w:val="1"/>
      <w:numFmt w:val="bullet"/>
      <w:lvlText w:val=""/>
      <w:lvlJc w:val="left"/>
      <w:pPr>
        <w:tabs>
          <w:tab w:val="num" w:pos="1931"/>
        </w:tabs>
        <w:ind w:left="1931" w:hanging="360"/>
      </w:pPr>
      <w:rPr>
        <w:rFonts w:ascii="Symbol" w:hAnsi="Symbol" w:hint="default"/>
      </w:rPr>
    </w:lvl>
    <w:lvl w:ilvl="2" w:tplc="5A40AB0E" w:tentative="1">
      <w:start w:val="1"/>
      <w:numFmt w:val="bullet"/>
      <w:lvlText w:val=""/>
      <w:lvlJc w:val="left"/>
      <w:pPr>
        <w:tabs>
          <w:tab w:val="num" w:pos="2651"/>
        </w:tabs>
        <w:ind w:left="2651" w:hanging="360"/>
      </w:pPr>
      <w:rPr>
        <w:rFonts w:ascii="Symbol" w:hAnsi="Symbol" w:hint="default"/>
      </w:rPr>
    </w:lvl>
    <w:lvl w:ilvl="3" w:tplc="D85CEB18" w:tentative="1">
      <w:start w:val="1"/>
      <w:numFmt w:val="bullet"/>
      <w:lvlText w:val=""/>
      <w:lvlJc w:val="left"/>
      <w:pPr>
        <w:tabs>
          <w:tab w:val="num" w:pos="3371"/>
        </w:tabs>
        <w:ind w:left="3371" w:hanging="360"/>
      </w:pPr>
      <w:rPr>
        <w:rFonts w:ascii="Symbol" w:hAnsi="Symbol" w:hint="default"/>
      </w:rPr>
    </w:lvl>
    <w:lvl w:ilvl="4" w:tplc="BCA215CE" w:tentative="1">
      <w:start w:val="1"/>
      <w:numFmt w:val="bullet"/>
      <w:lvlText w:val=""/>
      <w:lvlJc w:val="left"/>
      <w:pPr>
        <w:tabs>
          <w:tab w:val="num" w:pos="4091"/>
        </w:tabs>
        <w:ind w:left="4091" w:hanging="360"/>
      </w:pPr>
      <w:rPr>
        <w:rFonts w:ascii="Symbol" w:hAnsi="Symbol" w:hint="default"/>
      </w:rPr>
    </w:lvl>
    <w:lvl w:ilvl="5" w:tplc="D7AED672" w:tentative="1">
      <w:start w:val="1"/>
      <w:numFmt w:val="bullet"/>
      <w:lvlText w:val=""/>
      <w:lvlJc w:val="left"/>
      <w:pPr>
        <w:tabs>
          <w:tab w:val="num" w:pos="4811"/>
        </w:tabs>
        <w:ind w:left="4811" w:hanging="360"/>
      </w:pPr>
      <w:rPr>
        <w:rFonts w:ascii="Symbol" w:hAnsi="Symbol" w:hint="default"/>
      </w:rPr>
    </w:lvl>
    <w:lvl w:ilvl="6" w:tplc="70D06F8C" w:tentative="1">
      <w:start w:val="1"/>
      <w:numFmt w:val="bullet"/>
      <w:lvlText w:val=""/>
      <w:lvlJc w:val="left"/>
      <w:pPr>
        <w:tabs>
          <w:tab w:val="num" w:pos="5531"/>
        </w:tabs>
        <w:ind w:left="5531" w:hanging="360"/>
      </w:pPr>
      <w:rPr>
        <w:rFonts w:ascii="Symbol" w:hAnsi="Symbol" w:hint="default"/>
      </w:rPr>
    </w:lvl>
    <w:lvl w:ilvl="7" w:tplc="C8526472" w:tentative="1">
      <w:start w:val="1"/>
      <w:numFmt w:val="bullet"/>
      <w:lvlText w:val=""/>
      <w:lvlJc w:val="left"/>
      <w:pPr>
        <w:tabs>
          <w:tab w:val="num" w:pos="6251"/>
        </w:tabs>
        <w:ind w:left="6251" w:hanging="360"/>
      </w:pPr>
      <w:rPr>
        <w:rFonts w:ascii="Symbol" w:hAnsi="Symbol" w:hint="default"/>
      </w:rPr>
    </w:lvl>
    <w:lvl w:ilvl="8" w:tplc="BF780444" w:tentative="1">
      <w:start w:val="1"/>
      <w:numFmt w:val="bullet"/>
      <w:lvlText w:val=""/>
      <w:lvlJc w:val="left"/>
      <w:pPr>
        <w:tabs>
          <w:tab w:val="num" w:pos="6971"/>
        </w:tabs>
        <w:ind w:left="6971" w:hanging="360"/>
      </w:pPr>
      <w:rPr>
        <w:rFonts w:ascii="Symbol" w:hAnsi="Symbol" w:hint="default"/>
      </w:rPr>
    </w:lvl>
  </w:abstractNum>
  <w:abstractNum w:abstractNumId="6">
    <w:nsid w:val="511130F3"/>
    <w:multiLevelType w:val="hybridMultilevel"/>
    <w:tmpl w:val="B80C34B8"/>
    <w:lvl w:ilvl="0" w:tplc="110AF0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51962DB"/>
    <w:multiLevelType w:val="hybridMultilevel"/>
    <w:tmpl w:val="865C032A"/>
    <w:lvl w:ilvl="0" w:tplc="631E13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2A93FB1"/>
    <w:multiLevelType w:val="hybridMultilevel"/>
    <w:tmpl w:val="A05C87F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3D04F00"/>
    <w:multiLevelType w:val="hybridMultilevel"/>
    <w:tmpl w:val="8AE633B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9"/>
  </w:num>
  <w:num w:numId="3">
    <w:abstractNumId w:val="8"/>
  </w:num>
  <w:num w:numId="4">
    <w:abstractNumId w:val="1"/>
  </w:num>
  <w:num w:numId="5">
    <w:abstractNumId w:val="3"/>
  </w:num>
  <w:num w:numId="6">
    <w:abstractNumId w:val="6"/>
  </w:num>
  <w:num w:numId="7">
    <w:abstractNumId w:val="2"/>
  </w:num>
  <w:num w:numId="8">
    <w:abstractNumId w:val="7"/>
  </w:num>
  <w:num w:numId="9">
    <w:abstractNumId w:val="4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embedSystemFonts/>
  <w:proofState w:spelling="clean" w:grammar="clean"/>
  <w:attachedTemplate r:id="rId1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pos w:val="sectEnd"/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6B2C"/>
    <w:rsid w:val="00001DEC"/>
    <w:rsid w:val="00002D57"/>
    <w:rsid w:val="00005754"/>
    <w:rsid w:val="0001382B"/>
    <w:rsid w:val="00013A14"/>
    <w:rsid w:val="00017FCD"/>
    <w:rsid w:val="000200B8"/>
    <w:rsid w:val="000228F5"/>
    <w:rsid w:val="00027E77"/>
    <w:rsid w:val="00031BE7"/>
    <w:rsid w:val="00032EA1"/>
    <w:rsid w:val="00033BD1"/>
    <w:rsid w:val="00046BA7"/>
    <w:rsid w:val="000478C5"/>
    <w:rsid w:val="000518C9"/>
    <w:rsid w:val="00053A92"/>
    <w:rsid w:val="000559B0"/>
    <w:rsid w:val="00063F1E"/>
    <w:rsid w:val="0008070D"/>
    <w:rsid w:val="00091FEE"/>
    <w:rsid w:val="000A1952"/>
    <w:rsid w:val="000B66AB"/>
    <w:rsid w:val="000D39DF"/>
    <w:rsid w:val="000D5688"/>
    <w:rsid w:val="000E12EA"/>
    <w:rsid w:val="000E2E1E"/>
    <w:rsid w:val="000E4F72"/>
    <w:rsid w:val="00103C03"/>
    <w:rsid w:val="00113CB1"/>
    <w:rsid w:val="0013033E"/>
    <w:rsid w:val="00132CB4"/>
    <w:rsid w:val="00133DCA"/>
    <w:rsid w:val="001351D8"/>
    <w:rsid w:val="00140CA3"/>
    <w:rsid w:val="0015370D"/>
    <w:rsid w:val="00154824"/>
    <w:rsid w:val="00161AE2"/>
    <w:rsid w:val="00167AAB"/>
    <w:rsid w:val="0017455B"/>
    <w:rsid w:val="001814F3"/>
    <w:rsid w:val="00181FD6"/>
    <w:rsid w:val="00183691"/>
    <w:rsid w:val="001B4A43"/>
    <w:rsid w:val="001B5BD9"/>
    <w:rsid w:val="001C18C8"/>
    <w:rsid w:val="001E0C73"/>
    <w:rsid w:val="001E7701"/>
    <w:rsid w:val="001E77CC"/>
    <w:rsid w:val="001F6656"/>
    <w:rsid w:val="0020033F"/>
    <w:rsid w:val="002024AB"/>
    <w:rsid w:val="0021584D"/>
    <w:rsid w:val="002200EF"/>
    <w:rsid w:val="00230003"/>
    <w:rsid w:val="002326C8"/>
    <w:rsid w:val="00236B2C"/>
    <w:rsid w:val="002574D7"/>
    <w:rsid w:val="002623D5"/>
    <w:rsid w:val="00266FEF"/>
    <w:rsid w:val="0027358B"/>
    <w:rsid w:val="0028432E"/>
    <w:rsid w:val="00284ED9"/>
    <w:rsid w:val="00294325"/>
    <w:rsid w:val="002A0DA1"/>
    <w:rsid w:val="002A38FF"/>
    <w:rsid w:val="002A60DB"/>
    <w:rsid w:val="002A6814"/>
    <w:rsid w:val="002A6ABE"/>
    <w:rsid w:val="002B2217"/>
    <w:rsid w:val="002B332F"/>
    <w:rsid w:val="002C0730"/>
    <w:rsid w:val="002C4199"/>
    <w:rsid w:val="002C6CA3"/>
    <w:rsid w:val="0031583A"/>
    <w:rsid w:val="00316054"/>
    <w:rsid w:val="00317331"/>
    <w:rsid w:val="0031754A"/>
    <w:rsid w:val="00320CED"/>
    <w:rsid w:val="0032427A"/>
    <w:rsid w:val="00327B90"/>
    <w:rsid w:val="00335845"/>
    <w:rsid w:val="0034719D"/>
    <w:rsid w:val="00352C69"/>
    <w:rsid w:val="00354AEB"/>
    <w:rsid w:val="00355ABA"/>
    <w:rsid w:val="00361422"/>
    <w:rsid w:val="003621D2"/>
    <w:rsid w:val="00366D32"/>
    <w:rsid w:val="00373D6E"/>
    <w:rsid w:val="0038156C"/>
    <w:rsid w:val="00384A32"/>
    <w:rsid w:val="0039085F"/>
    <w:rsid w:val="003B267A"/>
    <w:rsid w:val="003C5AA6"/>
    <w:rsid w:val="003D1B75"/>
    <w:rsid w:val="003F0E40"/>
    <w:rsid w:val="003F2A37"/>
    <w:rsid w:val="00401F22"/>
    <w:rsid w:val="004066AB"/>
    <w:rsid w:val="004100D7"/>
    <w:rsid w:val="004174EB"/>
    <w:rsid w:val="00431C99"/>
    <w:rsid w:val="00433A71"/>
    <w:rsid w:val="004344A0"/>
    <w:rsid w:val="00435800"/>
    <w:rsid w:val="00436B5A"/>
    <w:rsid w:val="00443E7F"/>
    <w:rsid w:val="0044608B"/>
    <w:rsid w:val="0045140B"/>
    <w:rsid w:val="0046397A"/>
    <w:rsid w:val="004812C6"/>
    <w:rsid w:val="004966B8"/>
    <w:rsid w:val="00497280"/>
    <w:rsid w:val="004A05FB"/>
    <w:rsid w:val="004A26C7"/>
    <w:rsid w:val="004A26DD"/>
    <w:rsid w:val="004B444A"/>
    <w:rsid w:val="004B6B0C"/>
    <w:rsid w:val="004B6BB3"/>
    <w:rsid w:val="004B7B60"/>
    <w:rsid w:val="004D3110"/>
    <w:rsid w:val="004E08E6"/>
    <w:rsid w:val="004E46FD"/>
    <w:rsid w:val="00513945"/>
    <w:rsid w:val="00520CE9"/>
    <w:rsid w:val="00531058"/>
    <w:rsid w:val="0053549E"/>
    <w:rsid w:val="005413DB"/>
    <w:rsid w:val="00543E6C"/>
    <w:rsid w:val="00544898"/>
    <w:rsid w:val="005607BE"/>
    <w:rsid w:val="0056549E"/>
    <w:rsid w:val="00573C7A"/>
    <w:rsid w:val="005820AA"/>
    <w:rsid w:val="0058423E"/>
    <w:rsid w:val="005848FD"/>
    <w:rsid w:val="00584F98"/>
    <w:rsid w:val="00585A10"/>
    <w:rsid w:val="00585BFC"/>
    <w:rsid w:val="005977E1"/>
    <w:rsid w:val="005A2FF1"/>
    <w:rsid w:val="005C35FC"/>
    <w:rsid w:val="005C442E"/>
    <w:rsid w:val="005C4733"/>
    <w:rsid w:val="005D4026"/>
    <w:rsid w:val="005E09EA"/>
    <w:rsid w:val="005E4019"/>
    <w:rsid w:val="005F1865"/>
    <w:rsid w:val="005F4425"/>
    <w:rsid w:val="00607B52"/>
    <w:rsid w:val="00611EB6"/>
    <w:rsid w:val="006214C9"/>
    <w:rsid w:val="006355D5"/>
    <w:rsid w:val="00640DA1"/>
    <w:rsid w:val="00643D1D"/>
    <w:rsid w:val="00660615"/>
    <w:rsid w:val="0066262A"/>
    <w:rsid w:val="00671CFE"/>
    <w:rsid w:val="006805E8"/>
    <w:rsid w:val="00681434"/>
    <w:rsid w:val="00683FE3"/>
    <w:rsid w:val="006877E7"/>
    <w:rsid w:val="006A4D9B"/>
    <w:rsid w:val="006B272B"/>
    <w:rsid w:val="006B2860"/>
    <w:rsid w:val="006B5C63"/>
    <w:rsid w:val="006C047E"/>
    <w:rsid w:val="006C27A6"/>
    <w:rsid w:val="006C5A2A"/>
    <w:rsid w:val="006E7FB4"/>
    <w:rsid w:val="0070196E"/>
    <w:rsid w:val="0070569C"/>
    <w:rsid w:val="007118C4"/>
    <w:rsid w:val="00725A1E"/>
    <w:rsid w:val="0075590C"/>
    <w:rsid w:val="00764CB7"/>
    <w:rsid w:val="00766CBB"/>
    <w:rsid w:val="00775450"/>
    <w:rsid w:val="0079678A"/>
    <w:rsid w:val="007A4D22"/>
    <w:rsid w:val="007B269F"/>
    <w:rsid w:val="007B3665"/>
    <w:rsid w:val="007B4969"/>
    <w:rsid w:val="007B51A9"/>
    <w:rsid w:val="007B58A9"/>
    <w:rsid w:val="007C7B9A"/>
    <w:rsid w:val="007E1A07"/>
    <w:rsid w:val="007E4593"/>
    <w:rsid w:val="007E7109"/>
    <w:rsid w:val="007F41D6"/>
    <w:rsid w:val="007F6AC4"/>
    <w:rsid w:val="008027C1"/>
    <w:rsid w:val="0080473B"/>
    <w:rsid w:val="00812A32"/>
    <w:rsid w:val="00821EA5"/>
    <w:rsid w:val="008345B5"/>
    <w:rsid w:val="00851D5D"/>
    <w:rsid w:val="008605D9"/>
    <w:rsid w:val="00860F6C"/>
    <w:rsid w:val="00862C89"/>
    <w:rsid w:val="008650F9"/>
    <w:rsid w:val="00883C31"/>
    <w:rsid w:val="008902ED"/>
    <w:rsid w:val="00895861"/>
    <w:rsid w:val="008A1676"/>
    <w:rsid w:val="008A2D6D"/>
    <w:rsid w:val="008C684F"/>
    <w:rsid w:val="008D20BB"/>
    <w:rsid w:val="008D3789"/>
    <w:rsid w:val="008E10FB"/>
    <w:rsid w:val="00921746"/>
    <w:rsid w:val="0094096C"/>
    <w:rsid w:val="009721E8"/>
    <w:rsid w:val="00982334"/>
    <w:rsid w:val="00985298"/>
    <w:rsid w:val="00986531"/>
    <w:rsid w:val="00996F99"/>
    <w:rsid w:val="009A1424"/>
    <w:rsid w:val="009A3592"/>
    <w:rsid w:val="009A3A94"/>
    <w:rsid w:val="009B068B"/>
    <w:rsid w:val="009B409B"/>
    <w:rsid w:val="009C329A"/>
    <w:rsid w:val="009C767F"/>
    <w:rsid w:val="009C79E9"/>
    <w:rsid w:val="009D13E2"/>
    <w:rsid w:val="009D1EB2"/>
    <w:rsid w:val="009D2529"/>
    <w:rsid w:val="009D4BE2"/>
    <w:rsid w:val="009D6177"/>
    <w:rsid w:val="009D7E5F"/>
    <w:rsid w:val="009E59D7"/>
    <w:rsid w:val="009E5C82"/>
    <w:rsid w:val="00A13513"/>
    <w:rsid w:val="00A14849"/>
    <w:rsid w:val="00A23952"/>
    <w:rsid w:val="00A23AD6"/>
    <w:rsid w:val="00A26035"/>
    <w:rsid w:val="00A264FF"/>
    <w:rsid w:val="00A31441"/>
    <w:rsid w:val="00A32656"/>
    <w:rsid w:val="00A5517D"/>
    <w:rsid w:val="00A56419"/>
    <w:rsid w:val="00A60BD7"/>
    <w:rsid w:val="00A73A84"/>
    <w:rsid w:val="00A80F7F"/>
    <w:rsid w:val="00A82F7C"/>
    <w:rsid w:val="00A85467"/>
    <w:rsid w:val="00A874AA"/>
    <w:rsid w:val="00A920D5"/>
    <w:rsid w:val="00A95CC2"/>
    <w:rsid w:val="00AA07B4"/>
    <w:rsid w:val="00AC5813"/>
    <w:rsid w:val="00AD7AE6"/>
    <w:rsid w:val="00AE0C4D"/>
    <w:rsid w:val="00AE1BF5"/>
    <w:rsid w:val="00AF00DC"/>
    <w:rsid w:val="00AF5C6D"/>
    <w:rsid w:val="00B072ED"/>
    <w:rsid w:val="00B3125E"/>
    <w:rsid w:val="00B32560"/>
    <w:rsid w:val="00B35CFC"/>
    <w:rsid w:val="00B36AAA"/>
    <w:rsid w:val="00B407A9"/>
    <w:rsid w:val="00B430AD"/>
    <w:rsid w:val="00B507BF"/>
    <w:rsid w:val="00B52477"/>
    <w:rsid w:val="00B53427"/>
    <w:rsid w:val="00B668C5"/>
    <w:rsid w:val="00B704DA"/>
    <w:rsid w:val="00B749FD"/>
    <w:rsid w:val="00B82517"/>
    <w:rsid w:val="00B8622D"/>
    <w:rsid w:val="00B90EEB"/>
    <w:rsid w:val="00B94C7B"/>
    <w:rsid w:val="00B95585"/>
    <w:rsid w:val="00BA1FE5"/>
    <w:rsid w:val="00BB0F30"/>
    <w:rsid w:val="00BC16FB"/>
    <w:rsid w:val="00BD1BFA"/>
    <w:rsid w:val="00BD3754"/>
    <w:rsid w:val="00BE4D1D"/>
    <w:rsid w:val="00BF053A"/>
    <w:rsid w:val="00BF1568"/>
    <w:rsid w:val="00BF2863"/>
    <w:rsid w:val="00BF37FB"/>
    <w:rsid w:val="00BF5AC9"/>
    <w:rsid w:val="00C24829"/>
    <w:rsid w:val="00C71F17"/>
    <w:rsid w:val="00C74257"/>
    <w:rsid w:val="00C765F2"/>
    <w:rsid w:val="00C77B75"/>
    <w:rsid w:val="00C77C30"/>
    <w:rsid w:val="00C96C1A"/>
    <w:rsid w:val="00CA0090"/>
    <w:rsid w:val="00CA1B07"/>
    <w:rsid w:val="00CA2006"/>
    <w:rsid w:val="00CB6598"/>
    <w:rsid w:val="00CD4C8F"/>
    <w:rsid w:val="00CD7AD5"/>
    <w:rsid w:val="00CE2E5A"/>
    <w:rsid w:val="00CE593D"/>
    <w:rsid w:val="00CE6B57"/>
    <w:rsid w:val="00CF0739"/>
    <w:rsid w:val="00D02EA4"/>
    <w:rsid w:val="00D102EA"/>
    <w:rsid w:val="00D125DB"/>
    <w:rsid w:val="00D15DB5"/>
    <w:rsid w:val="00D200EA"/>
    <w:rsid w:val="00D21E99"/>
    <w:rsid w:val="00D4328E"/>
    <w:rsid w:val="00D45432"/>
    <w:rsid w:val="00D47725"/>
    <w:rsid w:val="00D47A89"/>
    <w:rsid w:val="00D51C12"/>
    <w:rsid w:val="00D5392B"/>
    <w:rsid w:val="00D612F6"/>
    <w:rsid w:val="00D67245"/>
    <w:rsid w:val="00D71C02"/>
    <w:rsid w:val="00D74C4E"/>
    <w:rsid w:val="00D843C7"/>
    <w:rsid w:val="00D9113B"/>
    <w:rsid w:val="00D94B92"/>
    <w:rsid w:val="00D973DB"/>
    <w:rsid w:val="00D978FA"/>
    <w:rsid w:val="00DA1697"/>
    <w:rsid w:val="00DA1B41"/>
    <w:rsid w:val="00DA2514"/>
    <w:rsid w:val="00DA6527"/>
    <w:rsid w:val="00DB60DE"/>
    <w:rsid w:val="00DC7145"/>
    <w:rsid w:val="00DE1BD3"/>
    <w:rsid w:val="00DE586A"/>
    <w:rsid w:val="00DF08DD"/>
    <w:rsid w:val="00DF0A39"/>
    <w:rsid w:val="00E02145"/>
    <w:rsid w:val="00E105BC"/>
    <w:rsid w:val="00E22F48"/>
    <w:rsid w:val="00E25767"/>
    <w:rsid w:val="00E33CBF"/>
    <w:rsid w:val="00E34F22"/>
    <w:rsid w:val="00E411C9"/>
    <w:rsid w:val="00E45A31"/>
    <w:rsid w:val="00E56755"/>
    <w:rsid w:val="00E5704D"/>
    <w:rsid w:val="00E72910"/>
    <w:rsid w:val="00E75670"/>
    <w:rsid w:val="00E76A3A"/>
    <w:rsid w:val="00E928B7"/>
    <w:rsid w:val="00EA38B4"/>
    <w:rsid w:val="00EA5920"/>
    <w:rsid w:val="00EA5B72"/>
    <w:rsid w:val="00EA6297"/>
    <w:rsid w:val="00EB66B2"/>
    <w:rsid w:val="00EC549A"/>
    <w:rsid w:val="00ED7347"/>
    <w:rsid w:val="00EE1863"/>
    <w:rsid w:val="00EF26E3"/>
    <w:rsid w:val="00EF4D3D"/>
    <w:rsid w:val="00EF6DCA"/>
    <w:rsid w:val="00F00924"/>
    <w:rsid w:val="00F02E1D"/>
    <w:rsid w:val="00F21194"/>
    <w:rsid w:val="00F220EB"/>
    <w:rsid w:val="00F24AEB"/>
    <w:rsid w:val="00F27492"/>
    <w:rsid w:val="00F46E91"/>
    <w:rsid w:val="00F46F57"/>
    <w:rsid w:val="00F470F6"/>
    <w:rsid w:val="00F62C25"/>
    <w:rsid w:val="00F73719"/>
    <w:rsid w:val="00F7556F"/>
    <w:rsid w:val="00F80929"/>
    <w:rsid w:val="00F9012C"/>
    <w:rsid w:val="00F90922"/>
    <w:rsid w:val="00FA3B5D"/>
    <w:rsid w:val="00FA3F4B"/>
    <w:rsid w:val="00FC3232"/>
    <w:rsid w:val="00FC520B"/>
    <w:rsid w:val="00FD6F73"/>
    <w:rsid w:val="00FE7535"/>
    <w:rsid w:val="00FF0651"/>
    <w:rsid w:val="00FF537D"/>
    <w:rsid w:val="00FF6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nhideWhenUsed="0" w:qFormat="1"/>
    <w:lsdException w:name="Default Paragraph Font" w:unhideWhenUsed="0"/>
    <w:lsdException w:name="Body Text" w:unhideWhenUsed="0"/>
    <w:lsdException w:name="Subtitle" w:semiHidden="0" w:uiPriority="11" w:unhideWhenUsed="0" w:qFormat="1"/>
    <w:lsdException w:name="Note Heading" w:unhideWhenUsed="0"/>
    <w:lsdException w:name="Body Text 2" w:unhideWhenUsed="0"/>
    <w:lsdException w:name="Body Text 3" w:unhideWhenUsed="0"/>
    <w:lsdException w:name="Hyperlink" w:unhideWhenUsed="0"/>
    <w:lsdException w:name="FollowedHyperlink" w:unhideWhenUsed="0"/>
    <w:lsdException w:name="Strong" w:semiHidden="0" w:unhideWhenUsed="0" w:qFormat="1"/>
    <w:lsdException w:name="Emphasis" w:semiHidden="0" w:unhideWhenUsed="0" w:qFormat="1"/>
    <w:lsdException w:name="Plain Text" w:unhideWhenUsed="0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549E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hd w:val="clear" w:color="auto" w:fill="FFFFFF"/>
    </w:rPr>
  </w:style>
  <w:style w:type="character" w:default="1" w:styleId="DefaultParagraphFont">
    <w:name w:val="Default Paragraph Font"/>
    <w:uiPriority w:val="99"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OC11">
    <w:name w:val="TOC 11"/>
    <w:next w:val="Normal"/>
    <w:uiPriority w:val="99"/>
    <w:pPr>
      <w:widowControl w:val="0"/>
      <w:autoSpaceDE w:val="0"/>
      <w:autoSpaceDN w:val="0"/>
      <w:adjustRightInd w:val="0"/>
    </w:pPr>
    <w:rPr>
      <w:rFonts w:ascii="Times New Roman" w:hAnsi="Times New Roman"/>
      <w:b/>
      <w:bCs/>
      <w:color w:val="000000"/>
      <w:sz w:val="28"/>
      <w:szCs w:val="28"/>
      <w:shd w:val="clear" w:color="auto" w:fill="FFFFFF"/>
      <w:lang w:val="en-AU"/>
    </w:rPr>
  </w:style>
  <w:style w:type="paragraph" w:customStyle="1" w:styleId="TOC21">
    <w:name w:val="TOC 21"/>
    <w:next w:val="Normal"/>
    <w:uiPriority w:val="99"/>
    <w:pPr>
      <w:widowControl w:val="0"/>
      <w:autoSpaceDE w:val="0"/>
      <w:autoSpaceDN w:val="0"/>
      <w:adjustRightInd w:val="0"/>
      <w:ind w:left="180"/>
    </w:pPr>
    <w:rPr>
      <w:rFonts w:ascii="Times New Roman" w:hAnsi="Times New Roman"/>
      <w:b/>
      <w:bCs/>
      <w:color w:val="000000"/>
      <w:sz w:val="24"/>
      <w:szCs w:val="24"/>
      <w:shd w:val="clear" w:color="auto" w:fill="FFFFFF"/>
      <w:lang w:val="en-AU"/>
    </w:rPr>
  </w:style>
  <w:style w:type="paragraph" w:customStyle="1" w:styleId="TOC31">
    <w:name w:val="TOC 31"/>
    <w:next w:val="Normal"/>
    <w:uiPriority w:val="99"/>
    <w:pPr>
      <w:widowControl w:val="0"/>
      <w:autoSpaceDE w:val="0"/>
      <w:autoSpaceDN w:val="0"/>
      <w:adjustRightInd w:val="0"/>
      <w:ind w:left="360"/>
    </w:pPr>
    <w:rPr>
      <w:rFonts w:ascii="Times New Roman" w:hAnsi="Times New Roman"/>
      <w:color w:val="000000"/>
      <w:sz w:val="24"/>
      <w:szCs w:val="24"/>
      <w:shd w:val="clear" w:color="auto" w:fill="FFFFFF"/>
      <w:lang w:val="en-AU"/>
    </w:rPr>
  </w:style>
  <w:style w:type="paragraph" w:customStyle="1" w:styleId="TOC41">
    <w:name w:val="TOC 41"/>
    <w:next w:val="Normal"/>
    <w:uiPriority w:val="99"/>
    <w:pPr>
      <w:widowControl w:val="0"/>
      <w:autoSpaceDE w:val="0"/>
      <w:autoSpaceDN w:val="0"/>
      <w:adjustRightInd w:val="0"/>
      <w:ind w:left="540"/>
    </w:pPr>
    <w:rPr>
      <w:rFonts w:ascii="Times New Roman" w:hAnsi="Times New Roman"/>
      <w:color w:val="000000"/>
      <w:sz w:val="24"/>
      <w:szCs w:val="24"/>
      <w:shd w:val="clear" w:color="auto" w:fill="FFFFFF"/>
      <w:lang w:val="en-AU"/>
    </w:rPr>
  </w:style>
  <w:style w:type="paragraph" w:customStyle="1" w:styleId="TOC51">
    <w:name w:val="TOC 51"/>
    <w:next w:val="Normal"/>
    <w:uiPriority w:val="99"/>
    <w:pPr>
      <w:widowControl w:val="0"/>
      <w:autoSpaceDE w:val="0"/>
      <w:autoSpaceDN w:val="0"/>
      <w:adjustRightInd w:val="0"/>
      <w:ind w:left="720"/>
    </w:pPr>
    <w:rPr>
      <w:rFonts w:ascii="Times New Roman" w:hAnsi="Times New Roman"/>
      <w:color w:val="000000"/>
      <w:sz w:val="24"/>
      <w:szCs w:val="24"/>
      <w:shd w:val="clear" w:color="auto" w:fill="FFFFFF"/>
      <w:lang w:val="en-AU"/>
    </w:rPr>
  </w:style>
  <w:style w:type="paragraph" w:customStyle="1" w:styleId="TOC61">
    <w:name w:val="TOC 61"/>
    <w:next w:val="Normal"/>
    <w:uiPriority w:val="99"/>
    <w:pPr>
      <w:widowControl w:val="0"/>
      <w:autoSpaceDE w:val="0"/>
      <w:autoSpaceDN w:val="0"/>
      <w:adjustRightInd w:val="0"/>
      <w:ind w:left="900"/>
    </w:pPr>
    <w:rPr>
      <w:rFonts w:ascii="Times New Roman" w:hAnsi="Times New Roman"/>
      <w:color w:val="000000"/>
      <w:sz w:val="24"/>
      <w:szCs w:val="24"/>
      <w:shd w:val="clear" w:color="auto" w:fill="FFFFFF"/>
      <w:lang w:val="en-AU"/>
    </w:rPr>
  </w:style>
  <w:style w:type="paragraph" w:customStyle="1" w:styleId="TOC71">
    <w:name w:val="TOC 71"/>
    <w:next w:val="Normal"/>
    <w:uiPriority w:val="99"/>
    <w:pPr>
      <w:widowControl w:val="0"/>
      <w:autoSpaceDE w:val="0"/>
      <w:autoSpaceDN w:val="0"/>
      <w:adjustRightInd w:val="0"/>
      <w:ind w:left="1080"/>
    </w:pPr>
    <w:rPr>
      <w:rFonts w:ascii="Times New Roman" w:hAnsi="Times New Roman"/>
      <w:color w:val="000000"/>
      <w:sz w:val="24"/>
      <w:szCs w:val="24"/>
      <w:shd w:val="clear" w:color="auto" w:fill="FFFFFF"/>
      <w:lang w:val="en-AU"/>
    </w:rPr>
  </w:style>
  <w:style w:type="paragraph" w:customStyle="1" w:styleId="TOC81">
    <w:name w:val="TOC 81"/>
    <w:next w:val="Normal"/>
    <w:uiPriority w:val="99"/>
    <w:pPr>
      <w:widowControl w:val="0"/>
      <w:autoSpaceDE w:val="0"/>
      <w:autoSpaceDN w:val="0"/>
      <w:adjustRightInd w:val="0"/>
      <w:ind w:left="1260"/>
    </w:pPr>
    <w:rPr>
      <w:rFonts w:ascii="Times New Roman" w:hAnsi="Times New Roman"/>
      <w:color w:val="000000"/>
      <w:sz w:val="24"/>
      <w:szCs w:val="24"/>
      <w:shd w:val="clear" w:color="auto" w:fill="FFFFFF"/>
      <w:lang w:val="en-AU"/>
    </w:rPr>
  </w:style>
  <w:style w:type="paragraph" w:customStyle="1" w:styleId="TOC91">
    <w:name w:val="TOC 91"/>
    <w:next w:val="Normal"/>
    <w:uiPriority w:val="99"/>
    <w:pPr>
      <w:widowControl w:val="0"/>
      <w:autoSpaceDE w:val="0"/>
      <w:autoSpaceDN w:val="0"/>
      <w:adjustRightInd w:val="0"/>
      <w:ind w:left="1440"/>
    </w:pPr>
    <w:rPr>
      <w:rFonts w:ascii="Times New Roman" w:hAnsi="Times New Roman"/>
      <w:color w:val="000000"/>
      <w:sz w:val="24"/>
      <w:szCs w:val="24"/>
      <w:shd w:val="clear" w:color="auto" w:fill="FFFFFF"/>
      <w:lang w:val="en-AU"/>
    </w:rPr>
  </w:style>
  <w:style w:type="paragraph" w:customStyle="1" w:styleId="Heading11">
    <w:name w:val="Heading 11"/>
    <w:next w:val="Normal"/>
    <w:uiPriority w:val="99"/>
    <w:pPr>
      <w:widowControl w:val="0"/>
      <w:autoSpaceDE w:val="0"/>
      <w:autoSpaceDN w:val="0"/>
      <w:adjustRightInd w:val="0"/>
      <w:spacing w:before="240" w:after="60"/>
      <w:outlineLvl w:val="0"/>
    </w:pPr>
    <w:rPr>
      <w:rFonts w:ascii="Arial" w:hAnsi="Arial" w:cs="Arial"/>
      <w:b/>
      <w:bCs/>
      <w:color w:val="004080"/>
      <w:sz w:val="32"/>
      <w:szCs w:val="32"/>
      <w:shd w:val="clear" w:color="auto" w:fill="FFFFFF"/>
      <w:lang w:val="en-AU"/>
    </w:rPr>
  </w:style>
  <w:style w:type="paragraph" w:customStyle="1" w:styleId="Heading21">
    <w:name w:val="Heading 21"/>
    <w:next w:val="Normal"/>
    <w:uiPriority w:val="99"/>
    <w:pPr>
      <w:widowControl w:val="0"/>
      <w:autoSpaceDE w:val="0"/>
      <w:autoSpaceDN w:val="0"/>
      <w:adjustRightInd w:val="0"/>
      <w:spacing w:before="240" w:after="60"/>
      <w:outlineLvl w:val="1"/>
    </w:pPr>
    <w:rPr>
      <w:rFonts w:ascii="Arial" w:hAnsi="Arial" w:cs="Arial"/>
      <w:b/>
      <w:bCs/>
      <w:color w:val="0000B0"/>
      <w:sz w:val="30"/>
      <w:szCs w:val="30"/>
      <w:shd w:val="clear" w:color="auto" w:fill="FFFFFF"/>
      <w:lang w:val="en-AU"/>
    </w:rPr>
  </w:style>
  <w:style w:type="paragraph" w:customStyle="1" w:styleId="Heading31">
    <w:name w:val="Heading 31"/>
    <w:next w:val="Normal"/>
    <w:uiPriority w:val="99"/>
    <w:pPr>
      <w:widowControl w:val="0"/>
      <w:autoSpaceDE w:val="0"/>
      <w:autoSpaceDN w:val="0"/>
      <w:adjustRightInd w:val="0"/>
      <w:spacing w:before="240" w:after="60"/>
      <w:outlineLvl w:val="2"/>
    </w:pPr>
    <w:rPr>
      <w:rFonts w:ascii="Arial" w:hAnsi="Arial" w:cs="Arial"/>
      <w:b/>
      <w:bCs/>
      <w:color w:val="0000D2"/>
      <w:sz w:val="28"/>
      <w:szCs w:val="28"/>
      <w:shd w:val="clear" w:color="auto" w:fill="FFFFFF"/>
      <w:lang w:val="en-AU"/>
    </w:rPr>
  </w:style>
  <w:style w:type="paragraph" w:customStyle="1" w:styleId="Heading41">
    <w:name w:val="Heading 41"/>
    <w:next w:val="Normal"/>
    <w:uiPriority w:val="99"/>
    <w:pPr>
      <w:widowControl w:val="0"/>
      <w:autoSpaceDE w:val="0"/>
      <w:autoSpaceDN w:val="0"/>
      <w:adjustRightInd w:val="0"/>
      <w:spacing w:before="240" w:after="60"/>
      <w:outlineLvl w:val="3"/>
    </w:pPr>
    <w:rPr>
      <w:rFonts w:ascii="Arial" w:hAnsi="Arial" w:cs="Arial"/>
      <w:b/>
      <w:bCs/>
      <w:color w:val="004080"/>
      <w:sz w:val="24"/>
      <w:szCs w:val="24"/>
      <w:shd w:val="clear" w:color="auto" w:fill="FFFFFF"/>
      <w:lang w:val="en-AU"/>
    </w:rPr>
  </w:style>
  <w:style w:type="paragraph" w:customStyle="1" w:styleId="Heading51">
    <w:name w:val="Heading 51"/>
    <w:next w:val="Normal"/>
    <w:uiPriority w:val="99"/>
    <w:pPr>
      <w:widowControl w:val="0"/>
      <w:autoSpaceDE w:val="0"/>
      <w:autoSpaceDN w:val="0"/>
      <w:adjustRightInd w:val="0"/>
      <w:spacing w:before="240" w:after="60"/>
      <w:outlineLvl w:val="4"/>
    </w:pPr>
    <w:rPr>
      <w:rFonts w:ascii="Arial" w:hAnsi="Arial" w:cs="Arial"/>
      <w:b/>
      <w:bCs/>
      <w:i/>
      <w:iCs/>
      <w:color w:val="004080"/>
      <w:sz w:val="24"/>
      <w:szCs w:val="24"/>
      <w:shd w:val="clear" w:color="auto" w:fill="FFFFFF"/>
      <w:lang w:val="en-AU"/>
    </w:rPr>
  </w:style>
  <w:style w:type="paragraph" w:customStyle="1" w:styleId="Heading61">
    <w:name w:val="Heading 61"/>
    <w:next w:val="Normal"/>
    <w:uiPriority w:val="99"/>
    <w:pPr>
      <w:widowControl w:val="0"/>
      <w:autoSpaceDE w:val="0"/>
      <w:autoSpaceDN w:val="0"/>
      <w:adjustRightInd w:val="0"/>
      <w:spacing w:before="240" w:after="60"/>
      <w:outlineLvl w:val="5"/>
    </w:pPr>
    <w:rPr>
      <w:rFonts w:ascii="Arial" w:hAnsi="Arial" w:cs="Arial"/>
      <w:b/>
      <w:bCs/>
      <w:color w:val="004080"/>
      <w:sz w:val="22"/>
      <w:szCs w:val="22"/>
      <w:shd w:val="clear" w:color="auto" w:fill="FFFFFF"/>
      <w:lang w:val="en-AU"/>
    </w:rPr>
  </w:style>
  <w:style w:type="paragraph" w:customStyle="1" w:styleId="Heading71">
    <w:name w:val="Heading 71"/>
    <w:next w:val="Normal"/>
    <w:uiPriority w:val="99"/>
    <w:pPr>
      <w:widowControl w:val="0"/>
      <w:autoSpaceDE w:val="0"/>
      <w:autoSpaceDN w:val="0"/>
      <w:adjustRightInd w:val="0"/>
      <w:spacing w:before="240" w:after="60"/>
      <w:outlineLvl w:val="6"/>
    </w:pPr>
    <w:rPr>
      <w:rFonts w:ascii="Arial" w:hAnsi="Arial" w:cs="Arial"/>
      <w:color w:val="004080"/>
      <w:sz w:val="22"/>
      <w:szCs w:val="22"/>
      <w:u w:val="single"/>
      <w:shd w:val="clear" w:color="auto" w:fill="FFFFFF"/>
      <w:lang w:val="en-AU"/>
    </w:rPr>
  </w:style>
  <w:style w:type="paragraph" w:customStyle="1" w:styleId="Heading81">
    <w:name w:val="Heading 81"/>
    <w:next w:val="Normal"/>
    <w:uiPriority w:val="99"/>
    <w:pPr>
      <w:widowControl w:val="0"/>
      <w:autoSpaceDE w:val="0"/>
      <w:autoSpaceDN w:val="0"/>
      <w:adjustRightInd w:val="0"/>
      <w:spacing w:before="240" w:after="60"/>
      <w:outlineLvl w:val="7"/>
    </w:pPr>
    <w:rPr>
      <w:rFonts w:ascii="Arial" w:hAnsi="Arial" w:cs="Arial"/>
      <w:i/>
      <w:iCs/>
      <w:color w:val="000000"/>
      <w:u w:val="single"/>
      <w:shd w:val="clear" w:color="auto" w:fill="FFFFFF"/>
      <w:lang w:val="en-AU"/>
    </w:rPr>
  </w:style>
  <w:style w:type="paragraph" w:customStyle="1" w:styleId="Heading91">
    <w:name w:val="Heading 91"/>
    <w:next w:val="Normal"/>
    <w:uiPriority w:val="99"/>
    <w:pPr>
      <w:widowControl w:val="0"/>
      <w:autoSpaceDE w:val="0"/>
      <w:autoSpaceDN w:val="0"/>
      <w:adjustRightInd w:val="0"/>
      <w:spacing w:before="240" w:after="60"/>
      <w:outlineLvl w:val="8"/>
    </w:pPr>
    <w:rPr>
      <w:rFonts w:ascii="Arial" w:hAnsi="Arial" w:cs="Arial"/>
      <w:color w:val="004080"/>
      <w:sz w:val="22"/>
      <w:szCs w:val="22"/>
      <w:shd w:val="clear" w:color="auto" w:fill="FFFFFF"/>
      <w:lang w:val="en-AU"/>
    </w:rPr>
  </w:style>
  <w:style w:type="paragraph" w:styleId="Title">
    <w:name w:val="Title"/>
    <w:basedOn w:val="Normal"/>
    <w:next w:val="Normal"/>
    <w:link w:val="TitleChar"/>
    <w:uiPriority w:val="99"/>
    <w:qFormat/>
    <w:pPr>
      <w:spacing w:before="240" w:after="60"/>
      <w:jc w:val="center"/>
    </w:pPr>
    <w:rPr>
      <w:rFonts w:ascii="Verdana" w:hAnsi="Verdana" w:cs="Times New Roman"/>
      <w:b/>
      <w:bCs/>
      <w:color w:val="auto"/>
      <w:lang/>
    </w:rPr>
  </w:style>
  <w:style w:type="character" w:customStyle="1" w:styleId="TitleChar">
    <w:name w:val="Title Char"/>
    <w:link w:val="Title"/>
    <w:uiPriority w:val="99"/>
    <w:locked/>
    <w:rPr>
      <w:rFonts w:ascii="Verdana" w:hAnsi="Verdana" w:cs="Verdana"/>
      <w:b/>
      <w:bCs/>
    </w:rPr>
  </w:style>
  <w:style w:type="paragraph" w:customStyle="1" w:styleId="NumberedList">
    <w:name w:val="Numbered List"/>
    <w:next w:val="Normal"/>
    <w:uiPriority w:val="99"/>
    <w:pPr>
      <w:widowControl w:val="0"/>
      <w:autoSpaceDE w:val="0"/>
      <w:autoSpaceDN w:val="0"/>
      <w:adjustRightInd w:val="0"/>
      <w:ind w:left="360" w:hanging="360"/>
    </w:pPr>
    <w:rPr>
      <w:rFonts w:ascii="Times New Roman" w:hAnsi="Times New Roman"/>
      <w:color w:val="000000"/>
      <w:shd w:val="clear" w:color="auto" w:fill="FFFFFF"/>
      <w:lang w:val="en-AU"/>
    </w:rPr>
  </w:style>
  <w:style w:type="paragraph" w:customStyle="1" w:styleId="BulletedList">
    <w:name w:val="Bulleted List"/>
    <w:next w:val="Normal"/>
    <w:uiPriority w:val="99"/>
    <w:pPr>
      <w:widowControl w:val="0"/>
      <w:autoSpaceDE w:val="0"/>
      <w:autoSpaceDN w:val="0"/>
      <w:adjustRightInd w:val="0"/>
      <w:ind w:left="360" w:hanging="360"/>
    </w:pPr>
    <w:rPr>
      <w:rFonts w:ascii="Times New Roman" w:hAnsi="Times New Roman"/>
      <w:color w:val="000000"/>
      <w:shd w:val="clear" w:color="auto" w:fill="FFFFFF"/>
      <w:lang w:val="en-AU"/>
    </w:rPr>
  </w:style>
  <w:style w:type="paragraph" w:styleId="BodyText">
    <w:name w:val="Body Text"/>
    <w:basedOn w:val="Normal"/>
    <w:next w:val="Normal"/>
    <w:link w:val="BodyTextChar"/>
    <w:uiPriority w:val="99"/>
    <w:pPr>
      <w:spacing w:after="120"/>
    </w:pPr>
    <w:rPr>
      <w:rFonts w:cs="Times New Roman"/>
      <w:lang w:val="en-AU"/>
    </w:rPr>
  </w:style>
  <w:style w:type="character" w:customStyle="1" w:styleId="BodyTextChar">
    <w:name w:val="Body Text Char"/>
    <w:link w:val="BodyText"/>
    <w:uiPriority w:val="99"/>
    <w:semiHidden/>
    <w:locked/>
    <w:rPr>
      <w:rFonts w:ascii="Arial" w:hAnsi="Arial" w:cs="Arial"/>
      <w:color w:val="000000"/>
      <w:sz w:val="20"/>
      <w:szCs w:val="20"/>
      <w:lang w:val="en-AU"/>
    </w:rPr>
  </w:style>
  <w:style w:type="paragraph" w:styleId="BodyText2">
    <w:name w:val="Body Text 2"/>
    <w:basedOn w:val="Normal"/>
    <w:next w:val="Normal"/>
    <w:link w:val="BodyText2Char"/>
    <w:uiPriority w:val="99"/>
    <w:pPr>
      <w:spacing w:after="120" w:line="480" w:lineRule="auto"/>
    </w:pPr>
    <w:rPr>
      <w:rFonts w:cs="Times New Roman"/>
      <w:lang w:val="en-AU"/>
    </w:rPr>
  </w:style>
  <w:style w:type="character" w:customStyle="1" w:styleId="BodyText2Char">
    <w:name w:val="Body Text 2 Char"/>
    <w:link w:val="BodyText2"/>
    <w:uiPriority w:val="99"/>
    <w:semiHidden/>
    <w:locked/>
    <w:rPr>
      <w:rFonts w:ascii="Arial" w:hAnsi="Arial" w:cs="Arial"/>
      <w:color w:val="000000"/>
      <w:sz w:val="20"/>
      <w:szCs w:val="20"/>
      <w:lang w:val="en-AU"/>
    </w:rPr>
  </w:style>
  <w:style w:type="paragraph" w:styleId="BodyText3">
    <w:name w:val="Body Text 3"/>
    <w:basedOn w:val="Normal"/>
    <w:next w:val="Normal"/>
    <w:link w:val="BodyText3Char"/>
    <w:uiPriority w:val="99"/>
    <w:pPr>
      <w:spacing w:after="120"/>
    </w:pPr>
    <w:rPr>
      <w:rFonts w:cs="Times New Roman"/>
      <w:sz w:val="16"/>
      <w:szCs w:val="16"/>
      <w:lang w:val="en-AU"/>
    </w:rPr>
  </w:style>
  <w:style w:type="character" w:customStyle="1" w:styleId="BodyText3Char">
    <w:name w:val="Body Text 3 Char"/>
    <w:link w:val="BodyText3"/>
    <w:uiPriority w:val="99"/>
    <w:semiHidden/>
    <w:locked/>
    <w:rPr>
      <w:rFonts w:ascii="Arial" w:hAnsi="Arial" w:cs="Arial"/>
      <w:color w:val="000000"/>
      <w:sz w:val="16"/>
      <w:szCs w:val="16"/>
      <w:lang w:val="en-AU"/>
    </w:rPr>
  </w:style>
  <w:style w:type="paragraph" w:styleId="NoteHeading">
    <w:name w:val="Note Heading"/>
    <w:basedOn w:val="Normal"/>
    <w:next w:val="Normal"/>
    <w:link w:val="NoteHeadingChar"/>
    <w:uiPriority w:val="99"/>
    <w:rPr>
      <w:rFonts w:cs="Times New Roman"/>
      <w:lang w:val="en-AU"/>
    </w:rPr>
  </w:style>
  <w:style w:type="character" w:customStyle="1" w:styleId="NoteHeadingChar">
    <w:name w:val="Note Heading Char"/>
    <w:link w:val="NoteHeading"/>
    <w:uiPriority w:val="99"/>
    <w:semiHidden/>
    <w:locked/>
    <w:rPr>
      <w:rFonts w:ascii="Arial" w:hAnsi="Arial" w:cs="Arial"/>
      <w:color w:val="000000"/>
      <w:sz w:val="20"/>
      <w:szCs w:val="20"/>
      <w:lang w:val="en-AU"/>
    </w:rPr>
  </w:style>
  <w:style w:type="paragraph" w:styleId="PlainText">
    <w:name w:val="Plain Text"/>
    <w:basedOn w:val="Normal"/>
    <w:next w:val="Normal"/>
    <w:link w:val="PlainTextChar"/>
    <w:uiPriority w:val="99"/>
    <w:rPr>
      <w:rFonts w:ascii="Courier New" w:hAnsi="Courier New" w:cs="Times New Roman"/>
      <w:lang w:val="en-AU"/>
    </w:rPr>
  </w:style>
  <w:style w:type="character" w:customStyle="1" w:styleId="PlainTextChar">
    <w:name w:val="Plain Text Char"/>
    <w:link w:val="PlainText"/>
    <w:uiPriority w:val="99"/>
    <w:semiHidden/>
    <w:locked/>
    <w:rPr>
      <w:rFonts w:ascii="Courier New" w:hAnsi="Courier New" w:cs="Courier New"/>
      <w:color w:val="000000"/>
      <w:sz w:val="20"/>
      <w:szCs w:val="20"/>
      <w:lang w:val="en-AU"/>
    </w:rPr>
  </w:style>
  <w:style w:type="character" w:styleId="Strong">
    <w:name w:val="Strong"/>
    <w:uiPriority w:val="99"/>
    <w:qFormat/>
    <w:rPr>
      <w:rFonts w:cs="Times New Roman"/>
      <w:b/>
      <w:bCs/>
    </w:rPr>
  </w:style>
  <w:style w:type="character" w:styleId="Emphasis">
    <w:name w:val="Emphasis"/>
    <w:uiPriority w:val="99"/>
    <w:qFormat/>
    <w:rPr>
      <w:rFonts w:cs="Times New Roman"/>
      <w:i/>
      <w:iCs/>
    </w:rPr>
  </w:style>
  <w:style w:type="character" w:styleId="Hyperlink">
    <w:name w:val="Hyperlink"/>
    <w:uiPriority w:val="99"/>
    <w:rPr>
      <w:rFonts w:cs="Times New Roman"/>
      <w:color w:val="0000FF"/>
      <w:u w:val="single"/>
    </w:rPr>
  </w:style>
  <w:style w:type="paragraph" w:customStyle="1" w:styleId="Footer1">
    <w:name w:val="Footer1"/>
    <w:next w:val="Normal"/>
    <w:uiPriority w:val="99"/>
    <w:pPr>
      <w:widowControl w:val="0"/>
      <w:autoSpaceDE w:val="0"/>
      <w:autoSpaceDN w:val="0"/>
      <w:adjustRightInd w:val="0"/>
    </w:pPr>
    <w:rPr>
      <w:rFonts w:ascii="Times New Roman" w:hAnsi="Times New Roman"/>
      <w:color w:val="000000"/>
      <w:shd w:val="clear" w:color="auto" w:fill="FFFFFF"/>
      <w:lang w:val="en-AU"/>
    </w:rPr>
  </w:style>
  <w:style w:type="paragraph" w:customStyle="1" w:styleId="Header1">
    <w:name w:val="Header1"/>
    <w:next w:val="Normal"/>
    <w:uiPriority w:val="99"/>
    <w:pPr>
      <w:widowControl w:val="0"/>
      <w:autoSpaceDE w:val="0"/>
      <w:autoSpaceDN w:val="0"/>
      <w:adjustRightInd w:val="0"/>
    </w:pPr>
    <w:rPr>
      <w:rFonts w:ascii="Times New Roman" w:hAnsi="Times New Roman"/>
      <w:color w:val="000000"/>
      <w:shd w:val="clear" w:color="auto" w:fill="FFFFFF"/>
      <w:lang w:val="en-AU"/>
    </w:rPr>
  </w:style>
  <w:style w:type="paragraph" w:customStyle="1" w:styleId="Code">
    <w:name w:val="Code"/>
    <w:next w:val="Normal"/>
    <w:uiPriority w:val="99"/>
    <w:pPr>
      <w:widowControl w:val="0"/>
      <w:autoSpaceDE w:val="0"/>
      <w:autoSpaceDN w:val="0"/>
      <w:adjustRightInd w:val="0"/>
    </w:pPr>
    <w:rPr>
      <w:rFonts w:ascii="Courier New" w:hAnsi="Courier New" w:cs="Courier New"/>
      <w:color w:val="000000"/>
      <w:sz w:val="18"/>
      <w:szCs w:val="18"/>
      <w:shd w:val="clear" w:color="auto" w:fill="FFFFFF"/>
      <w:lang w:val="en-AU"/>
    </w:rPr>
  </w:style>
  <w:style w:type="character" w:customStyle="1" w:styleId="FieldLabel">
    <w:name w:val="Field Label"/>
    <w:uiPriority w:val="99"/>
    <w:rPr>
      <w:rFonts w:ascii="Times New Roman" w:hAnsi="Times New Roman"/>
      <w:i/>
      <w:color w:val="004080"/>
      <w:sz w:val="20"/>
      <w:shd w:val="clear" w:color="auto" w:fill="FFFFFF"/>
    </w:rPr>
  </w:style>
  <w:style w:type="character" w:customStyle="1" w:styleId="TableHeading">
    <w:name w:val="Table Heading"/>
    <w:uiPriority w:val="99"/>
    <w:rPr>
      <w:rFonts w:ascii="Times New Roman" w:hAnsi="Times New Roman"/>
      <w:b/>
      <w:color w:val="000000"/>
      <w:sz w:val="22"/>
      <w:shd w:val="clear" w:color="auto" w:fill="FFFFFF"/>
    </w:rPr>
  </w:style>
  <w:style w:type="character" w:customStyle="1" w:styleId="SSBookmark">
    <w:name w:val="SSBookmark"/>
    <w:uiPriority w:val="99"/>
    <w:rPr>
      <w:rFonts w:ascii="Lucida Sans" w:hAnsi="Lucida Sans"/>
      <w:b/>
      <w:color w:val="000000"/>
      <w:sz w:val="16"/>
      <w:shd w:val="clear" w:color="auto" w:fill="FFFF80"/>
    </w:rPr>
  </w:style>
  <w:style w:type="character" w:customStyle="1" w:styleId="Objecttype">
    <w:name w:val="Object type"/>
    <w:uiPriority w:val="99"/>
    <w:rPr>
      <w:rFonts w:ascii="Times New Roman" w:hAnsi="Times New Roman"/>
      <w:b/>
      <w:color w:val="000000"/>
      <w:sz w:val="20"/>
      <w:u w:val="single"/>
      <w:shd w:val="clear" w:color="auto" w:fill="FFFFFF"/>
    </w:rPr>
  </w:style>
  <w:style w:type="paragraph" w:customStyle="1" w:styleId="ListHeader">
    <w:name w:val="List Header"/>
    <w:next w:val="Normal"/>
    <w:uiPriority w:val="99"/>
    <w:pPr>
      <w:widowControl w:val="0"/>
      <w:autoSpaceDE w:val="0"/>
      <w:autoSpaceDN w:val="0"/>
      <w:adjustRightInd w:val="0"/>
    </w:pPr>
    <w:rPr>
      <w:rFonts w:ascii="Times New Roman" w:hAnsi="Times New Roman"/>
      <w:b/>
      <w:bCs/>
      <w:i/>
      <w:iCs/>
      <w:color w:val="0000A0"/>
      <w:shd w:val="clear" w:color="auto" w:fill="FFFFFF"/>
      <w:lang w:val="en-AU"/>
    </w:rPr>
  </w:style>
  <w:style w:type="character" w:customStyle="1" w:styleId="CabealhoChar">
    <w:name w:val="Cabeçalho Char"/>
    <w:uiPriority w:val="99"/>
  </w:style>
  <w:style w:type="character" w:customStyle="1" w:styleId="RodapChar">
    <w:name w:val="Rodapé Char"/>
    <w:uiPriority w:val="99"/>
    <w:rPr>
      <w:sz w:val="16"/>
    </w:rPr>
  </w:style>
  <w:style w:type="paragraph" w:customStyle="1" w:styleId="conteudo">
    <w:name w:val="conteudo"/>
    <w:uiPriority w:val="99"/>
    <w:pPr>
      <w:widowControl w:val="0"/>
      <w:autoSpaceDE w:val="0"/>
      <w:autoSpaceDN w:val="0"/>
      <w:adjustRightInd w:val="0"/>
      <w:spacing w:before="360" w:after="120"/>
      <w:jc w:val="both"/>
    </w:pPr>
    <w:rPr>
      <w:rFonts w:ascii="Arial" w:hAnsi="Arial" w:cs="Arial"/>
      <w:b/>
      <w:bCs/>
      <w:sz w:val="28"/>
      <w:szCs w:val="28"/>
      <w:lang w:val="en-AU"/>
    </w:rPr>
  </w:style>
  <w:style w:type="paragraph" w:customStyle="1" w:styleId="Indice1">
    <w:name w:val="Indice1"/>
    <w:uiPriority w:val="99"/>
    <w:pPr>
      <w:widowControl w:val="0"/>
      <w:autoSpaceDE w:val="0"/>
      <w:autoSpaceDN w:val="0"/>
      <w:adjustRightInd w:val="0"/>
      <w:spacing w:before="60" w:after="60"/>
      <w:jc w:val="both"/>
    </w:pPr>
    <w:rPr>
      <w:rFonts w:ascii="Verdana" w:hAnsi="Verdana" w:cs="Verdana"/>
      <w:b/>
      <w:bCs/>
      <w:lang w:val="en-AU"/>
    </w:rPr>
  </w:style>
  <w:style w:type="character" w:customStyle="1" w:styleId="Indice1Char">
    <w:name w:val="Indice1 Char"/>
    <w:uiPriority w:val="99"/>
    <w:rPr>
      <w:rFonts w:ascii="Verdana" w:hAnsi="Verdana"/>
      <w:b/>
    </w:rPr>
  </w:style>
  <w:style w:type="paragraph" w:customStyle="1" w:styleId="Indice2">
    <w:name w:val="Indice2"/>
    <w:uiPriority w:val="99"/>
    <w:pPr>
      <w:widowControl w:val="0"/>
      <w:autoSpaceDE w:val="0"/>
      <w:autoSpaceDN w:val="0"/>
      <w:adjustRightInd w:val="0"/>
      <w:spacing w:before="60" w:after="60"/>
      <w:jc w:val="both"/>
    </w:pPr>
    <w:rPr>
      <w:rFonts w:ascii="Arial" w:hAnsi="Arial" w:cs="Arial"/>
      <w:b/>
      <w:bCs/>
      <w:sz w:val="22"/>
      <w:szCs w:val="22"/>
      <w:lang w:val="en-AU"/>
    </w:rPr>
  </w:style>
  <w:style w:type="character" w:customStyle="1" w:styleId="Indice2Char">
    <w:name w:val="Indice2 Char"/>
    <w:uiPriority w:val="99"/>
    <w:rPr>
      <w:b/>
      <w:sz w:val="22"/>
    </w:rPr>
  </w:style>
  <w:style w:type="paragraph" w:customStyle="1" w:styleId="Indice">
    <w:name w:val="Indice"/>
    <w:uiPriority w:val="99"/>
    <w:pPr>
      <w:widowControl w:val="0"/>
      <w:autoSpaceDE w:val="0"/>
      <w:autoSpaceDN w:val="0"/>
      <w:adjustRightInd w:val="0"/>
      <w:spacing w:before="60" w:after="60"/>
      <w:jc w:val="both"/>
    </w:pPr>
    <w:rPr>
      <w:rFonts w:ascii="Arial" w:hAnsi="Arial" w:cs="Arial"/>
      <w:b/>
      <w:bCs/>
      <w:lang w:val="en-AU"/>
    </w:rPr>
  </w:style>
  <w:style w:type="character" w:customStyle="1" w:styleId="IndiceChar">
    <w:name w:val="Indice Char"/>
    <w:uiPriority w:val="99"/>
    <w:rPr>
      <w:b/>
    </w:rPr>
  </w:style>
  <w:style w:type="paragraph" w:customStyle="1" w:styleId="Indice4">
    <w:name w:val="Indice 4"/>
    <w:uiPriority w:val="99"/>
    <w:pPr>
      <w:widowControl w:val="0"/>
      <w:autoSpaceDE w:val="0"/>
      <w:autoSpaceDN w:val="0"/>
      <w:adjustRightInd w:val="0"/>
      <w:spacing w:before="60" w:after="60"/>
      <w:jc w:val="both"/>
    </w:pPr>
    <w:rPr>
      <w:rFonts w:ascii="Arial" w:hAnsi="Arial" w:cs="Arial"/>
      <w:b/>
      <w:bCs/>
      <w:lang w:val="en-AU"/>
    </w:rPr>
  </w:style>
  <w:style w:type="character" w:customStyle="1" w:styleId="Indice4Char">
    <w:name w:val="Indice 4 Char"/>
    <w:uiPriority w:val="99"/>
    <w:rPr>
      <w:b/>
    </w:rPr>
  </w:style>
  <w:style w:type="paragraph" w:customStyle="1" w:styleId="DefinitionTerm">
    <w:name w:val="Definition Term"/>
    <w:next w:val="DefinitionList"/>
    <w:uiPriority w:val="99"/>
    <w:pPr>
      <w:widowControl w:val="0"/>
      <w:autoSpaceDE w:val="0"/>
      <w:autoSpaceDN w:val="0"/>
      <w:adjustRightInd w:val="0"/>
    </w:pPr>
    <w:rPr>
      <w:rFonts w:ascii="Arial" w:hAnsi="Arial" w:cs="Arial"/>
      <w:sz w:val="24"/>
      <w:szCs w:val="24"/>
      <w:lang w:val="en-AU"/>
    </w:rPr>
  </w:style>
  <w:style w:type="paragraph" w:customStyle="1" w:styleId="DefinitionList">
    <w:name w:val="Definition List"/>
    <w:next w:val="DefinitionTerm"/>
    <w:uiPriority w:val="99"/>
    <w:pPr>
      <w:widowControl w:val="0"/>
      <w:autoSpaceDE w:val="0"/>
      <w:autoSpaceDN w:val="0"/>
      <w:adjustRightInd w:val="0"/>
      <w:ind w:left="360"/>
    </w:pPr>
    <w:rPr>
      <w:rFonts w:ascii="Arial" w:hAnsi="Arial" w:cs="Arial"/>
      <w:sz w:val="24"/>
      <w:szCs w:val="24"/>
      <w:lang w:val="en-AU"/>
    </w:rPr>
  </w:style>
  <w:style w:type="character" w:customStyle="1" w:styleId="Definition">
    <w:name w:val="Definition"/>
    <w:uiPriority w:val="99"/>
    <w:rPr>
      <w:i/>
    </w:rPr>
  </w:style>
  <w:style w:type="paragraph" w:customStyle="1" w:styleId="H1">
    <w:name w:val="H1"/>
    <w:next w:val="Normal"/>
    <w:uiPriority w:val="99"/>
    <w:pPr>
      <w:keepNext/>
      <w:widowControl w:val="0"/>
      <w:autoSpaceDE w:val="0"/>
      <w:autoSpaceDN w:val="0"/>
      <w:adjustRightInd w:val="0"/>
      <w:spacing w:before="100" w:after="100"/>
      <w:outlineLvl w:val="1"/>
    </w:pPr>
    <w:rPr>
      <w:rFonts w:ascii="Arial" w:hAnsi="Arial" w:cs="Arial"/>
      <w:b/>
      <w:bCs/>
      <w:sz w:val="48"/>
      <w:szCs w:val="48"/>
      <w:lang w:val="en-AU"/>
    </w:rPr>
  </w:style>
  <w:style w:type="paragraph" w:customStyle="1" w:styleId="H2">
    <w:name w:val="H2"/>
    <w:next w:val="Normal"/>
    <w:uiPriority w:val="99"/>
    <w:pPr>
      <w:keepNext/>
      <w:widowControl w:val="0"/>
      <w:autoSpaceDE w:val="0"/>
      <w:autoSpaceDN w:val="0"/>
      <w:adjustRightInd w:val="0"/>
      <w:spacing w:before="100" w:after="100"/>
      <w:outlineLvl w:val="2"/>
    </w:pPr>
    <w:rPr>
      <w:rFonts w:ascii="Arial" w:hAnsi="Arial" w:cs="Arial"/>
      <w:b/>
      <w:bCs/>
      <w:sz w:val="36"/>
      <w:szCs w:val="36"/>
      <w:lang w:val="en-AU"/>
    </w:rPr>
  </w:style>
  <w:style w:type="paragraph" w:customStyle="1" w:styleId="H3">
    <w:name w:val="H3"/>
    <w:next w:val="Normal"/>
    <w:uiPriority w:val="99"/>
    <w:pPr>
      <w:keepNext/>
      <w:widowControl w:val="0"/>
      <w:autoSpaceDE w:val="0"/>
      <w:autoSpaceDN w:val="0"/>
      <w:adjustRightInd w:val="0"/>
      <w:spacing w:before="100" w:after="100"/>
      <w:outlineLvl w:val="3"/>
    </w:pPr>
    <w:rPr>
      <w:rFonts w:ascii="Arial" w:hAnsi="Arial" w:cs="Arial"/>
      <w:b/>
      <w:bCs/>
      <w:sz w:val="28"/>
      <w:szCs w:val="28"/>
      <w:lang w:val="en-AU"/>
    </w:rPr>
  </w:style>
  <w:style w:type="paragraph" w:customStyle="1" w:styleId="H4">
    <w:name w:val="H4"/>
    <w:next w:val="Normal"/>
    <w:uiPriority w:val="99"/>
    <w:pPr>
      <w:keepNext/>
      <w:widowControl w:val="0"/>
      <w:autoSpaceDE w:val="0"/>
      <w:autoSpaceDN w:val="0"/>
      <w:adjustRightInd w:val="0"/>
      <w:spacing w:before="100" w:after="100"/>
      <w:outlineLvl w:val="4"/>
    </w:pPr>
    <w:rPr>
      <w:rFonts w:ascii="Arial" w:hAnsi="Arial" w:cs="Arial"/>
      <w:b/>
      <w:bCs/>
      <w:sz w:val="24"/>
      <w:szCs w:val="24"/>
      <w:lang w:val="en-AU"/>
    </w:rPr>
  </w:style>
  <w:style w:type="paragraph" w:customStyle="1" w:styleId="H5">
    <w:name w:val="H5"/>
    <w:next w:val="Normal"/>
    <w:uiPriority w:val="99"/>
    <w:pPr>
      <w:keepNext/>
      <w:widowControl w:val="0"/>
      <w:autoSpaceDE w:val="0"/>
      <w:autoSpaceDN w:val="0"/>
      <w:adjustRightInd w:val="0"/>
      <w:spacing w:before="100" w:after="100"/>
      <w:outlineLvl w:val="5"/>
    </w:pPr>
    <w:rPr>
      <w:rFonts w:ascii="Arial" w:hAnsi="Arial" w:cs="Arial"/>
      <w:b/>
      <w:bCs/>
      <w:lang w:val="en-AU"/>
    </w:rPr>
  </w:style>
  <w:style w:type="paragraph" w:customStyle="1" w:styleId="H6">
    <w:name w:val="H6"/>
    <w:next w:val="Normal"/>
    <w:uiPriority w:val="99"/>
    <w:pPr>
      <w:keepNext/>
      <w:widowControl w:val="0"/>
      <w:autoSpaceDE w:val="0"/>
      <w:autoSpaceDN w:val="0"/>
      <w:adjustRightInd w:val="0"/>
      <w:spacing w:before="100" w:after="100"/>
      <w:outlineLvl w:val="6"/>
    </w:pPr>
    <w:rPr>
      <w:rFonts w:ascii="Arial" w:hAnsi="Arial" w:cs="Arial"/>
      <w:b/>
      <w:bCs/>
      <w:sz w:val="16"/>
      <w:szCs w:val="16"/>
      <w:lang w:val="en-AU"/>
    </w:rPr>
  </w:style>
  <w:style w:type="paragraph" w:customStyle="1" w:styleId="Address">
    <w:name w:val="Address"/>
    <w:next w:val="Normal"/>
    <w:uiPriority w:val="99"/>
    <w:pPr>
      <w:widowControl w:val="0"/>
      <w:autoSpaceDE w:val="0"/>
      <w:autoSpaceDN w:val="0"/>
      <w:adjustRightInd w:val="0"/>
    </w:pPr>
    <w:rPr>
      <w:rFonts w:ascii="Arial" w:hAnsi="Arial" w:cs="Arial"/>
      <w:i/>
      <w:iCs/>
      <w:sz w:val="24"/>
      <w:szCs w:val="24"/>
      <w:lang w:val="en-AU"/>
    </w:rPr>
  </w:style>
  <w:style w:type="paragraph" w:customStyle="1" w:styleId="Blockquote">
    <w:name w:val="Blockquote"/>
    <w:next w:val="Normal"/>
    <w:uiPriority w:val="99"/>
    <w:pPr>
      <w:widowControl w:val="0"/>
      <w:autoSpaceDE w:val="0"/>
      <w:autoSpaceDN w:val="0"/>
      <w:adjustRightInd w:val="0"/>
      <w:spacing w:before="100" w:after="100"/>
      <w:ind w:left="360" w:right="360"/>
    </w:pPr>
    <w:rPr>
      <w:rFonts w:ascii="Arial" w:hAnsi="Arial" w:cs="Arial"/>
      <w:sz w:val="24"/>
      <w:szCs w:val="24"/>
      <w:lang w:val="en-AU"/>
    </w:rPr>
  </w:style>
  <w:style w:type="character" w:customStyle="1" w:styleId="CITE">
    <w:name w:val="CITE"/>
    <w:uiPriority w:val="99"/>
    <w:rPr>
      <w:i/>
    </w:rPr>
  </w:style>
  <w:style w:type="character" w:customStyle="1" w:styleId="CODE0">
    <w:name w:val="CODE"/>
    <w:uiPriority w:val="99"/>
    <w:rPr>
      <w:rFonts w:ascii="Courier New" w:hAnsi="Courier New"/>
      <w:sz w:val="20"/>
    </w:rPr>
  </w:style>
  <w:style w:type="character" w:styleId="FollowedHyperlink">
    <w:name w:val="FollowedHyperlink"/>
    <w:uiPriority w:val="99"/>
    <w:rPr>
      <w:rFonts w:cs="Times New Roman"/>
      <w:color w:val="800080"/>
      <w:u w:val="single"/>
    </w:rPr>
  </w:style>
  <w:style w:type="character" w:customStyle="1" w:styleId="Keyboard">
    <w:name w:val="Keyboard"/>
    <w:uiPriority w:val="99"/>
    <w:rPr>
      <w:rFonts w:ascii="Courier New" w:hAnsi="Courier New"/>
      <w:b/>
      <w:sz w:val="20"/>
    </w:rPr>
  </w:style>
  <w:style w:type="paragraph" w:customStyle="1" w:styleId="Preformatted">
    <w:name w:val="Preformatted"/>
    <w:next w:val="Normal"/>
    <w:uiPriority w:val="99"/>
    <w:pPr>
      <w:widowControl w:val="0"/>
      <w:autoSpaceDE w:val="0"/>
      <w:autoSpaceDN w:val="0"/>
      <w:adjustRightInd w:val="0"/>
    </w:pPr>
    <w:rPr>
      <w:rFonts w:ascii="Courier New" w:hAnsi="Courier New" w:cs="Courier New"/>
      <w:lang w:val="en-AU"/>
    </w:rPr>
  </w:style>
  <w:style w:type="paragraph" w:customStyle="1" w:styleId="z-BottomofForm1">
    <w:name w:val="z-Bottom of Form1"/>
    <w:next w:val="Normal"/>
    <w:uiPriority w:val="99"/>
    <w:pPr>
      <w:widowControl w:val="0"/>
      <w:pBdr>
        <w:top w:val="double" w:sz="6" w:space="0" w:color="000000"/>
      </w:pBdr>
      <w:autoSpaceDE w:val="0"/>
      <w:autoSpaceDN w:val="0"/>
      <w:adjustRightInd w:val="0"/>
      <w:jc w:val="center"/>
    </w:pPr>
    <w:rPr>
      <w:rFonts w:ascii="Arial" w:hAnsi="Arial" w:cs="Arial"/>
      <w:vanish/>
      <w:sz w:val="16"/>
      <w:szCs w:val="16"/>
      <w:lang w:val="en-AU"/>
    </w:rPr>
  </w:style>
  <w:style w:type="paragraph" w:customStyle="1" w:styleId="z-TopofForm1">
    <w:name w:val="z-Top of Form1"/>
    <w:next w:val="Normal"/>
    <w:uiPriority w:val="99"/>
    <w:pPr>
      <w:widowControl w:val="0"/>
      <w:pBdr>
        <w:bottom w:val="double" w:sz="6" w:space="0" w:color="000000"/>
      </w:pBdr>
      <w:autoSpaceDE w:val="0"/>
      <w:autoSpaceDN w:val="0"/>
      <w:adjustRightInd w:val="0"/>
      <w:jc w:val="center"/>
    </w:pPr>
    <w:rPr>
      <w:rFonts w:ascii="Arial" w:hAnsi="Arial" w:cs="Arial"/>
      <w:vanish/>
      <w:sz w:val="16"/>
      <w:szCs w:val="16"/>
      <w:lang w:val="en-AU"/>
    </w:rPr>
  </w:style>
  <w:style w:type="character" w:customStyle="1" w:styleId="Sample">
    <w:name w:val="Sample"/>
    <w:uiPriority w:val="99"/>
    <w:rPr>
      <w:rFonts w:ascii="Courier New" w:hAnsi="Courier New"/>
    </w:rPr>
  </w:style>
  <w:style w:type="character" w:customStyle="1" w:styleId="Typewriter">
    <w:name w:val="Typewriter"/>
    <w:uiPriority w:val="99"/>
    <w:rPr>
      <w:rFonts w:ascii="Courier New" w:hAnsi="Courier New"/>
      <w:sz w:val="20"/>
    </w:rPr>
  </w:style>
  <w:style w:type="character" w:customStyle="1" w:styleId="Variable">
    <w:name w:val="Variable"/>
    <w:uiPriority w:val="99"/>
    <w:rPr>
      <w:i/>
    </w:rPr>
  </w:style>
  <w:style w:type="character" w:customStyle="1" w:styleId="HTMLMarkup">
    <w:name w:val="HTML Markup"/>
    <w:uiPriority w:val="99"/>
    <w:rPr>
      <w:vanish/>
      <w:color w:val="FF0000"/>
    </w:rPr>
  </w:style>
  <w:style w:type="character" w:customStyle="1" w:styleId="Comment">
    <w:name w:val="Comment"/>
    <w:uiPriority w:val="99"/>
    <w:rPr>
      <w:vanish/>
    </w:rPr>
  </w:style>
  <w:style w:type="paragraph" w:styleId="NoSpacing">
    <w:name w:val="No Spacing"/>
    <w:uiPriority w:val="99"/>
    <w:qFormat/>
    <w:pPr>
      <w:widowControl w:val="0"/>
      <w:autoSpaceDE w:val="0"/>
      <w:autoSpaceDN w:val="0"/>
      <w:adjustRightInd w:val="0"/>
    </w:pPr>
    <w:rPr>
      <w:rFonts w:cs="Calibri"/>
      <w:sz w:val="22"/>
      <w:szCs w:val="22"/>
      <w:lang w:val="en-AU"/>
    </w:rPr>
  </w:style>
  <w:style w:type="character" w:customStyle="1" w:styleId="st1">
    <w:name w:val="st1"/>
    <w:basedOn w:val="DefaultParagraphFont"/>
    <w:rsid w:val="00BB0F30"/>
  </w:style>
  <w:style w:type="paragraph" w:styleId="BalloonText">
    <w:name w:val="Balloon Text"/>
    <w:basedOn w:val="Normal"/>
    <w:link w:val="BalloonTextChar"/>
    <w:uiPriority w:val="99"/>
    <w:semiHidden/>
    <w:unhideWhenUsed/>
    <w:rsid w:val="006C27A6"/>
    <w:rPr>
      <w:rFonts w:ascii="Tahoma" w:hAnsi="Tahoma" w:cs="Times New Roman"/>
      <w:sz w:val="16"/>
      <w:szCs w:val="16"/>
      <w:lang/>
    </w:rPr>
  </w:style>
  <w:style w:type="character" w:customStyle="1" w:styleId="BalloonTextChar">
    <w:name w:val="Balloon Text Char"/>
    <w:link w:val="BalloonText"/>
    <w:uiPriority w:val="99"/>
    <w:semiHidden/>
    <w:rsid w:val="006C27A6"/>
    <w:rPr>
      <w:rFonts w:ascii="Tahoma" w:hAnsi="Tahoma" w:cs="Tahoma"/>
      <w:color w:val="000000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61422"/>
    <w:pPr>
      <w:tabs>
        <w:tab w:val="center" w:pos="4252"/>
        <w:tab w:val="right" w:pos="8504"/>
      </w:tabs>
    </w:pPr>
    <w:rPr>
      <w:rFonts w:cs="Times New Roman"/>
      <w:lang/>
    </w:rPr>
  </w:style>
  <w:style w:type="character" w:customStyle="1" w:styleId="HeaderChar">
    <w:name w:val="Header Char"/>
    <w:link w:val="Header"/>
    <w:uiPriority w:val="99"/>
    <w:rsid w:val="00361422"/>
    <w:rPr>
      <w:rFonts w:ascii="Arial" w:hAnsi="Arial" w:cs="Arial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361422"/>
    <w:pPr>
      <w:tabs>
        <w:tab w:val="center" w:pos="4252"/>
        <w:tab w:val="right" w:pos="8504"/>
      </w:tabs>
    </w:pPr>
    <w:rPr>
      <w:rFonts w:cs="Times New Roman"/>
      <w:lang/>
    </w:rPr>
  </w:style>
  <w:style w:type="character" w:customStyle="1" w:styleId="FooterChar">
    <w:name w:val="Footer Char"/>
    <w:link w:val="Footer"/>
    <w:uiPriority w:val="99"/>
    <w:rsid w:val="00361422"/>
    <w:rPr>
      <w:rFonts w:ascii="Arial" w:hAnsi="Arial" w:cs="Arial"/>
      <w:color w:val="000000"/>
    </w:rPr>
  </w:style>
  <w:style w:type="paragraph" w:styleId="ListParagraph">
    <w:name w:val="List Paragraph"/>
    <w:basedOn w:val="Normal"/>
    <w:uiPriority w:val="34"/>
    <w:qFormat/>
    <w:rsid w:val="008A1676"/>
    <w:pPr>
      <w:widowControl/>
      <w:autoSpaceDE/>
      <w:autoSpaceDN/>
      <w:adjustRightInd/>
      <w:spacing w:after="200" w:line="276" w:lineRule="auto"/>
      <w:ind w:left="720"/>
      <w:contextualSpacing/>
    </w:pPr>
    <w:rPr>
      <w:rFonts w:ascii="Calibri" w:eastAsia="Calibri" w:hAnsi="Calibri" w:cs="Times New Roman"/>
      <w:color w:val="auto"/>
      <w:sz w:val="22"/>
      <w:szCs w:val="22"/>
      <w:shd w:val="clear" w:color="auto" w:fill="auto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nhideWhenUsed="0" w:qFormat="1"/>
    <w:lsdException w:name="Default Paragraph Font" w:unhideWhenUsed="0"/>
    <w:lsdException w:name="Body Text" w:unhideWhenUsed="0"/>
    <w:lsdException w:name="Subtitle" w:semiHidden="0" w:uiPriority="11" w:unhideWhenUsed="0" w:qFormat="1"/>
    <w:lsdException w:name="Note Heading" w:unhideWhenUsed="0"/>
    <w:lsdException w:name="Body Text 2" w:unhideWhenUsed="0"/>
    <w:lsdException w:name="Body Text 3" w:unhideWhenUsed="0"/>
    <w:lsdException w:name="Hyperlink" w:unhideWhenUsed="0"/>
    <w:lsdException w:name="FollowedHyperlink" w:unhideWhenUsed="0"/>
    <w:lsdException w:name="Strong" w:semiHidden="0" w:unhideWhenUsed="0" w:qFormat="1"/>
    <w:lsdException w:name="Emphasis" w:semiHidden="0" w:unhideWhenUsed="0" w:qFormat="1"/>
    <w:lsdException w:name="Plain Text" w:unhideWhenUsed="0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549E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hd w:val="clear" w:color="auto" w:fill="FFFFFF"/>
    </w:rPr>
  </w:style>
  <w:style w:type="character" w:default="1" w:styleId="DefaultParagraphFont">
    <w:name w:val="Default Paragraph Font"/>
    <w:uiPriority w:val="99"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OC11">
    <w:name w:val="TOC 11"/>
    <w:next w:val="Normal"/>
    <w:uiPriority w:val="99"/>
    <w:pPr>
      <w:widowControl w:val="0"/>
      <w:autoSpaceDE w:val="0"/>
      <w:autoSpaceDN w:val="0"/>
      <w:adjustRightInd w:val="0"/>
    </w:pPr>
    <w:rPr>
      <w:rFonts w:ascii="Times New Roman" w:hAnsi="Times New Roman"/>
      <w:b/>
      <w:bCs/>
      <w:color w:val="000000"/>
      <w:sz w:val="28"/>
      <w:szCs w:val="28"/>
      <w:shd w:val="clear" w:color="auto" w:fill="FFFFFF"/>
      <w:lang w:val="en-AU"/>
    </w:rPr>
  </w:style>
  <w:style w:type="paragraph" w:customStyle="1" w:styleId="TOC21">
    <w:name w:val="TOC 21"/>
    <w:next w:val="Normal"/>
    <w:uiPriority w:val="99"/>
    <w:pPr>
      <w:widowControl w:val="0"/>
      <w:autoSpaceDE w:val="0"/>
      <w:autoSpaceDN w:val="0"/>
      <w:adjustRightInd w:val="0"/>
      <w:ind w:left="180"/>
    </w:pPr>
    <w:rPr>
      <w:rFonts w:ascii="Times New Roman" w:hAnsi="Times New Roman"/>
      <w:b/>
      <w:bCs/>
      <w:color w:val="000000"/>
      <w:sz w:val="24"/>
      <w:szCs w:val="24"/>
      <w:shd w:val="clear" w:color="auto" w:fill="FFFFFF"/>
      <w:lang w:val="en-AU"/>
    </w:rPr>
  </w:style>
  <w:style w:type="paragraph" w:customStyle="1" w:styleId="TOC31">
    <w:name w:val="TOC 31"/>
    <w:next w:val="Normal"/>
    <w:uiPriority w:val="99"/>
    <w:pPr>
      <w:widowControl w:val="0"/>
      <w:autoSpaceDE w:val="0"/>
      <w:autoSpaceDN w:val="0"/>
      <w:adjustRightInd w:val="0"/>
      <w:ind w:left="360"/>
    </w:pPr>
    <w:rPr>
      <w:rFonts w:ascii="Times New Roman" w:hAnsi="Times New Roman"/>
      <w:color w:val="000000"/>
      <w:sz w:val="24"/>
      <w:szCs w:val="24"/>
      <w:shd w:val="clear" w:color="auto" w:fill="FFFFFF"/>
      <w:lang w:val="en-AU"/>
    </w:rPr>
  </w:style>
  <w:style w:type="paragraph" w:customStyle="1" w:styleId="TOC41">
    <w:name w:val="TOC 41"/>
    <w:next w:val="Normal"/>
    <w:uiPriority w:val="99"/>
    <w:pPr>
      <w:widowControl w:val="0"/>
      <w:autoSpaceDE w:val="0"/>
      <w:autoSpaceDN w:val="0"/>
      <w:adjustRightInd w:val="0"/>
      <w:ind w:left="540"/>
    </w:pPr>
    <w:rPr>
      <w:rFonts w:ascii="Times New Roman" w:hAnsi="Times New Roman"/>
      <w:color w:val="000000"/>
      <w:sz w:val="24"/>
      <w:szCs w:val="24"/>
      <w:shd w:val="clear" w:color="auto" w:fill="FFFFFF"/>
      <w:lang w:val="en-AU"/>
    </w:rPr>
  </w:style>
  <w:style w:type="paragraph" w:customStyle="1" w:styleId="TOC51">
    <w:name w:val="TOC 51"/>
    <w:next w:val="Normal"/>
    <w:uiPriority w:val="99"/>
    <w:pPr>
      <w:widowControl w:val="0"/>
      <w:autoSpaceDE w:val="0"/>
      <w:autoSpaceDN w:val="0"/>
      <w:adjustRightInd w:val="0"/>
      <w:ind w:left="720"/>
    </w:pPr>
    <w:rPr>
      <w:rFonts w:ascii="Times New Roman" w:hAnsi="Times New Roman"/>
      <w:color w:val="000000"/>
      <w:sz w:val="24"/>
      <w:szCs w:val="24"/>
      <w:shd w:val="clear" w:color="auto" w:fill="FFFFFF"/>
      <w:lang w:val="en-AU"/>
    </w:rPr>
  </w:style>
  <w:style w:type="paragraph" w:customStyle="1" w:styleId="TOC61">
    <w:name w:val="TOC 61"/>
    <w:next w:val="Normal"/>
    <w:uiPriority w:val="99"/>
    <w:pPr>
      <w:widowControl w:val="0"/>
      <w:autoSpaceDE w:val="0"/>
      <w:autoSpaceDN w:val="0"/>
      <w:adjustRightInd w:val="0"/>
      <w:ind w:left="900"/>
    </w:pPr>
    <w:rPr>
      <w:rFonts w:ascii="Times New Roman" w:hAnsi="Times New Roman"/>
      <w:color w:val="000000"/>
      <w:sz w:val="24"/>
      <w:szCs w:val="24"/>
      <w:shd w:val="clear" w:color="auto" w:fill="FFFFFF"/>
      <w:lang w:val="en-AU"/>
    </w:rPr>
  </w:style>
  <w:style w:type="paragraph" w:customStyle="1" w:styleId="TOC71">
    <w:name w:val="TOC 71"/>
    <w:next w:val="Normal"/>
    <w:uiPriority w:val="99"/>
    <w:pPr>
      <w:widowControl w:val="0"/>
      <w:autoSpaceDE w:val="0"/>
      <w:autoSpaceDN w:val="0"/>
      <w:adjustRightInd w:val="0"/>
      <w:ind w:left="1080"/>
    </w:pPr>
    <w:rPr>
      <w:rFonts w:ascii="Times New Roman" w:hAnsi="Times New Roman"/>
      <w:color w:val="000000"/>
      <w:sz w:val="24"/>
      <w:szCs w:val="24"/>
      <w:shd w:val="clear" w:color="auto" w:fill="FFFFFF"/>
      <w:lang w:val="en-AU"/>
    </w:rPr>
  </w:style>
  <w:style w:type="paragraph" w:customStyle="1" w:styleId="TOC81">
    <w:name w:val="TOC 81"/>
    <w:next w:val="Normal"/>
    <w:uiPriority w:val="99"/>
    <w:pPr>
      <w:widowControl w:val="0"/>
      <w:autoSpaceDE w:val="0"/>
      <w:autoSpaceDN w:val="0"/>
      <w:adjustRightInd w:val="0"/>
      <w:ind w:left="1260"/>
    </w:pPr>
    <w:rPr>
      <w:rFonts w:ascii="Times New Roman" w:hAnsi="Times New Roman"/>
      <w:color w:val="000000"/>
      <w:sz w:val="24"/>
      <w:szCs w:val="24"/>
      <w:shd w:val="clear" w:color="auto" w:fill="FFFFFF"/>
      <w:lang w:val="en-AU"/>
    </w:rPr>
  </w:style>
  <w:style w:type="paragraph" w:customStyle="1" w:styleId="TOC91">
    <w:name w:val="TOC 91"/>
    <w:next w:val="Normal"/>
    <w:uiPriority w:val="99"/>
    <w:pPr>
      <w:widowControl w:val="0"/>
      <w:autoSpaceDE w:val="0"/>
      <w:autoSpaceDN w:val="0"/>
      <w:adjustRightInd w:val="0"/>
      <w:ind w:left="1440"/>
    </w:pPr>
    <w:rPr>
      <w:rFonts w:ascii="Times New Roman" w:hAnsi="Times New Roman"/>
      <w:color w:val="000000"/>
      <w:sz w:val="24"/>
      <w:szCs w:val="24"/>
      <w:shd w:val="clear" w:color="auto" w:fill="FFFFFF"/>
      <w:lang w:val="en-AU"/>
    </w:rPr>
  </w:style>
  <w:style w:type="paragraph" w:customStyle="1" w:styleId="Heading11">
    <w:name w:val="Heading 11"/>
    <w:next w:val="Normal"/>
    <w:uiPriority w:val="99"/>
    <w:pPr>
      <w:widowControl w:val="0"/>
      <w:autoSpaceDE w:val="0"/>
      <w:autoSpaceDN w:val="0"/>
      <w:adjustRightInd w:val="0"/>
      <w:spacing w:before="240" w:after="60"/>
      <w:outlineLvl w:val="0"/>
    </w:pPr>
    <w:rPr>
      <w:rFonts w:ascii="Arial" w:hAnsi="Arial" w:cs="Arial"/>
      <w:b/>
      <w:bCs/>
      <w:color w:val="004080"/>
      <w:sz w:val="32"/>
      <w:szCs w:val="32"/>
      <w:shd w:val="clear" w:color="auto" w:fill="FFFFFF"/>
      <w:lang w:val="en-AU"/>
    </w:rPr>
  </w:style>
  <w:style w:type="paragraph" w:customStyle="1" w:styleId="Heading21">
    <w:name w:val="Heading 21"/>
    <w:next w:val="Normal"/>
    <w:uiPriority w:val="99"/>
    <w:pPr>
      <w:widowControl w:val="0"/>
      <w:autoSpaceDE w:val="0"/>
      <w:autoSpaceDN w:val="0"/>
      <w:adjustRightInd w:val="0"/>
      <w:spacing w:before="240" w:after="60"/>
      <w:outlineLvl w:val="1"/>
    </w:pPr>
    <w:rPr>
      <w:rFonts w:ascii="Arial" w:hAnsi="Arial" w:cs="Arial"/>
      <w:b/>
      <w:bCs/>
      <w:color w:val="0000B0"/>
      <w:sz w:val="30"/>
      <w:szCs w:val="30"/>
      <w:shd w:val="clear" w:color="auto" w:fill="FFFFFF"/>
      <w:lang w:val="en-AU"/>
    </w:rPr>
  </w:style>
  <w:style w:type="paragraph" w:customStyle="1" w:styleId="Heading31">
    <w:name w:val="Heading 31"/>
    <w:next w:val="Normal"/>
    <w:uiPriority w:val="99"/>
    <w:pPr>
      <w:widowControl w:val="0"/>
      <w:autoSpaceDE w:val="0"/>
      <w:autoSpaceDN w:val="0"/>
      <w:adjustRightInd w:val="0"/>
      <w:spacing w:before="240" w:after="60"/>
      <w:outlineLvl w:val="2"/>
    </w:pPr>
    <w:rPr>
      <w:rFonts w:ascii="Arial" w:hAnsi="Arial" w:cs="Arial"/>
      <w:b/>
      <w:bCs/>
      <w:color w:val="0000D2"/>
      <w:sz w:val="28"/>
      <w:szCs w:val="28"/>
      <w:shd w:val="clear" w:color="auto" w:fill="FFFFFF"/>
      <w:lang w:val="en-AU"/>
    </w:rPr>
  </w:style>
  <w:style w:type="paragraph" w:customStyle="1" w:styleId="Heading41">
    <w:name w:val="Heading 41"/>
    <w:next w:val="Normal"/>
    <w:uiPriority w:val="99"/>
    <w:pPr>
      <w:widowControl w:val="0"/>
      <w:autoSpaceDE w:val="0"/>
      <w:autoSpaceDN w:val="0"/>
      <w:adjustRightInd w:val="0"/>
      <w:spacing w:before="240" w:after="60"/>
      <w:outlineLvl w:val="3"/>
    </w:pPr>
    <w:rPr>
      <w:rFonts w:ascii="Arial" w:hAnsi="Arial" w:cs="Arial"/>
      <w:b/>
      <w:bCs/>
      <w:color w:val="004080"/>
      <w:sz w:val="24"/>
      <w:szCs w:val="24"/>
      <w:shd w:val="clear" w:color="auto" w:fill="FFFFFF"/>
      <w:lang w:val="en-AU"/>
    </w:rPr>
  </w:style>
  <w:style w:type="paragraph" w:customStyle="1" w:styleId="Heading51">
    <w:name w:val="Heading 51"/>
    <w:next w:val="Normal"/>
    <w:uiPriority w:val="99"/>
    <w:pPr>
      <w:widowControl w:val="0"/>
      <w:autoSpaceDE w:val="0"/>
      <w:autoSpaceDN w:val="0"/>
      <w:adjustRightInd w:val="0"/>
      <w:spacing w:before="240" w:after="60"/>
      <w:outlineLvl w:val="4"/>
    </w:pPr>
    <w:rPr>
      <w:rFonts w:ascii="Arial" w:hAnsi="Arial" w:cs="Arial"/>
      <w:b/>
      <w:bCs/>
      <w:i/>
      <w:iCs/>
      <w:color w:val="004080"/>
      <w:sz w:val="24"/>
      <w:szCs w:val="24"/>
      <w:shd w:val="clear" w:color="auto" w:fill="FFFFFF"/>
      <w:lang w:val="en-AU"/>
    </w:rPr>
  </w:style>
  <w:style w:type="paragraph" w:customStyle="1" w:styleId="Heading61">
    <w:name w:val="Heading 61"/>
    <w:next w:val="Normal"/>
    <w:uiPriority w:val="99"/>
    <w:pPr>
      <w:widowControl w:val="0"/>
      <w:autoSpaceDE w:val="0"/>
      <w:autoSpaceDN w:val="0"/>
      <w:adjustRightInd w:val="0"/>
      <w:spacing w:before="240" w:after="60"/>
      <w:outlineLvl w:val="5"/>
    </w:pPr>
    <w:rPr>
      <w:rFonts w:ascii="Arial" w:hAnsi="Arial" w:cs="Arial"/>
      <w:b/>
      <w:bCs/>
      <w:color w:val="004080"/>
      <w:sz w:val="22"/>
      <w:szCs w:val="22"/>
      <w:shd w:val="clear" w:color="auto" w:fill="FFFFFF"/>
      <w:lang w:val="en-AU"/>
    </w:rPr>
  </w:style>
  <w:style w:type="paragraph" w:customStyle="1" w:styleId="Heading71">
    <w:name w:val="Heading 71"/>
    <w:next w:val="Normal"/>
    <w:uiPriority w:val="99"/>
    <w:pPr>
      <w:widowControl w:val="0"/>
      <w:autoSpaceDE w:val="0"/>
      <w:autoSpaceDN w:val="0"/>
      <w:adjustRightInd w:val="0"/>
      <w:spacing w:before="240" w:after="60"/>
      <w:outlineLvl w:val="6"/>
    </w:pPr>
    <w:rPr>
      <w:rFonts w:ascii="Arial" w:hAnsi="Arial" w:cs="Arial"/>
      <w:color w:val="004080"/>
      <w:sz w:val="22"/>
      <w:szCs w:val="22"/>
      <w:u w:val="single"/>
      <w:shd w:val="clear" w:color="auto" w:fill="FFFFFF"/>
      <w:lang w:val="en-AU"/>
    </w:rPr>
  </w:style>
  <w:style w:type="paragraph" w:customStyle="1" w:styleId="Heading81">
    <w:name w:val="Heading 81"/>
    <w:next w:val="Normal"/>
    <w:uiPriority w:val="99"/>
    <w:pPr>
      <w:widowControl w:val="0"/>
      <w:autoSpaceDE w:val="0"/>
      <w:autoSpaceDN w:val="0"/>
      <w:adjustRightInd w:val="0"/>
      <w:spacing w:before="240" w:after="60"/>
      <w:outlineLvl w:val="7"/>
    </w:pPr>
    <w:rPr>
      <w:rFonts w:ascii="Arial" w:hAnsi="Arial" w:cs="Arial"/>
      <w:i/>
      <w:iCs/>
      <w:color w:val="000000"/>
      <w:u w:val="single"/>
      <w:shd w:val="clear" w:color="auto" w:fill="FFFFFF"/>
      <w:lang w:val="en-AU"/>
    </w:rPr>
  </w:style>
  <w:style w:type="paragraph" w:customStyle="1" w:styleId="Heading91">
    <w:name w:val="Heading 91"/>
    <w:next w:val="Normal"/>
    <w:uiPriority w:val="99"/>
    <w:pPr>
      <w:widowControl w:val="0"/>
      <w:autoSpaceDE w:val="0"/>
      <w:autoSpaceDN w:val="0"/>
      <w:adjustRightInd w:val="0"/>
      <w:spacing w:before="240" w:after="60"/>
      <w:outlineLvl w:val="8"/>
    </w:pPr>
    <w:rPr>
      <w:rFonts w:ascii="Arial" w:hAnsi="Arial" w:cs="Arial"/>
      <w:color w:val="004080"/>
      <w:sz w:val="22"/>
      <w:szCs w:val="22"/>
      <w:shd w:val="clear" w:color="auto" w:fill="FFFFFF"/>
      <w:lang w:val="en-AU"/>
    </w:rPr>
  </w:style>
  <w:style w:type="paragraph" w:styleId="Title">
    <w:name w:val="Title"/>
    <w:basedOn w:val="Normal"/>
    <w:next w:val="Normal"/>
    <w:link w:val="TitleChar"/>
    <w:uiPriority w:val="99"/>
    <w:qFormat/>
    <w:pPr>
      <w:spacing w:before="240" w:after="60"/>
      <w:jc w:val="center"/>
    </w:pPr>
    <w:rPr>
      <w:rFonts w:ascii="Verdana" w:hAnsi="Verdana" w:cs="Times New Roman"/>
      <w:b/>
      <w:bCs/>
      <w:color w:val="auto"/>
      <w:lang/>
    </w:rPr>
  </w:style>
  <w:style w:type="character" w:customStyle="1" w:styleId="TitleChar">
    <w:name w:val="Title Char"/>
    <w:link w:val="Title"/>
    <w:uiPriority w:val="99"/>
    <w:locked/>
    <w:rPr>
      <w:rFonts w:ascii="Verdana" w:hAnsi="Verdana" w:cs="Verdana"/>
      <w:b/>
      <w:bCs/>
    </w:rPr>
  </w:style>
  <w:style w:type="paragraph" w:customStyle="1" w:styleId="NumberedList">
    <w:name w:val="Numbered List"/>
    <w:next w:val="Normal"/>
    <w:uiPriority w:val="99"/>
    <w:pPr>
      <w:widowControl w:val="0"/>
      <w:autoSpaceDE w:val="0"/>
      <w:autoSpaceDN w:val="0"/>
      <w:adjustRightInd w:val="0"/>
      <w:ind w:left="360" w:hanging="360"/>
    </w:pPr>
    <w:rPr>
      <w:rFonts w:ascii="Times New Roman" w:hAnsi="Times New Roman"/>
      <w:color w:val="000000"/>
      <w:shd w:val="clear" w:color="auto" w:fill="FFFFFF"/>
      <w:lang w:val="en-AU"/>
    </w:rPr>
  </w:style>
  <w:style w:type="paragraph" w:customStyle="1" w:styleId="BulletedList">
    <w:name w:val="Bulleted List"/>
    <w:next w:val="Normal"/>
    <w:uiPriority w:val="99"/>
    <w:pPr>
      <w:widowControl w:val="0"/>
      <w:autoSpaceDE w:val="0"/>
      <w:autoSpaceDN w:val="0"/>
      <w:adjustRightInd w:val="0"/>
      <w:ind w:left="360" w:hanging="360"/>
    </w:pPr>
    <w:rPr>
      <w:rFonts w:ascii="Times New Roman" w:hAnsi="Times New Roman"/>
      <w:color w:val="000000"/>
      <w:shd w:val="clear" w:color="auto" w:fill="FFFFFF"/>
      <w:lang w:val="en-AU"/>
    </w:rPr>
  </w:style>
  <w:style w:type="paragraph" w:styleId="BodyText">
    <w:name w:val="Body Text"/>
    <w:basedOn w:val="Normal"/>
    <w:next w:val="Normal"/>
    <w:link w:val="BodyTextChar"/>
    <w:uiPriority w:val="99"/>
    <w:pPr>
      <w:spacing w:after="120"/>
    </w:pPr>
    <w:rPr>
      <w:rFonts w:cs="Times New Roman"/>
      <w:lang w:val="en-AU"/>
    </w:rPr>
  </w:style>
  <w:style w:type="character" w:customStyle="1" w:styleId="BodyTextChar">
    <w:name w:val="Body Text Char"/>
    <w:link w:val="BodyText"/>
    <w:uiPriority w:val="99"/>
    <w:semiHidden/>
    <w:locked/>
    <w:rPr>
      <w:rFonts w:ascii="Arial" w:hAnsi="Arial" w:cs="Arial"/>
      <w:color w:val="000000"/>
      <w:sz w:val="20"/>
      <w:szCs w:val="20"/>
      <w:lang w:val="en-AU"/>
    </w:rPr>
  </w:style>
  <w:style w:type="paragraph" w:styleId="BodyText2">
    <w:name w:val="Body Text 2"/>
    <w:basedOn w:val="Normal"/>
    <w:next w:val="Normal"/>
    <w:link w:val="BodyText2Char"/>
    <w:uiPriority w:val="99"/>
    <w:pPr>
      <w:spacing w:after="120" w:line="480" w:lineRule="auto"/>
    </w:pPr>
    <w:rPr>
      <w:rFonts w:cs="Times New Roman"/>
      <w:lang w:val="en-AU"/>
    </w:rPr>
  </w:style>
  <w:style w:type="character" w:customStyle="1" w:styleId="BodyText2Char">
    <w:name w:val="Body Text 2 Char"/>
    <w:link w:val="BodyText2"/>
    <w:uiPriority w:val="99"/>
    <w:semiHidden/>
    <w:locked/>
    <w:rPr>
      <w:rFonts w:ascii="Arial" w:hAnsi="Arial" w:cs="Arial"/>
      <w:color w:val="000000"/>
      <w:sz w:val="20"/>
      <w:szCs w:val="20"/>
      <w:lang w:val="en-AU"/>
    </w:rPr>
  </w:style>
  <w:style w:type="paragraph" w:styleId="BodyText3">
    <w:name w:val="Body Text 3"/>
    <w:basedOn w:val="Normal"/>
    <w:next w:val="Normal"/>
    <w:link w:val="BodyText3Char"/>
    <w:uiPriority w:val="99"/>
    <w:pPr>
      <w:spacing w:after="120"/>
    </w:pPr>
    <w:rPr>
      <w:rFonts w:cs="Times New Roman"/>
      <w:sz w:val="16"/>
      <w:szCs w:val="16"/>
      <w:lang w:val="en-AU"/>
    </w:rPr>
  </w:style>
  <w:style w:type="character" w:customStyle="1" w:styleId="BodyText3Char">
    <w:name w:val="Body Text 3 Char"/>
    <w:link w:val="BodyText3"/>
    <w:uiPriority w:val="99"/>
    <w:semiHidden/>
    <w:locked/>
    <w:rPr>
      <w:rFonts w:ascii="Arial" w:hAnsi="Arial" w:cs="Arial"/>
      <w:color w:val="000000"/>
      <w:sz w:val="16"/>
      <w:szCs w:val="16"/>
      <w:lang w:val="en-AU"/>
    </w:rPr>
  </w:style>
  <w:style w:type="paragraph" w:styleId="NoteHeading">
    <w:name w:val="Note Heading"/>
    <w:basedOn w:val="Normal"/>
    <w:next w:val="Normal"/>
    <w:link w:val="NoteHeadingChar"/>
    <w:uiPriority w:val="99"/>
    <w:rPr>
      <w:rFonts w:cs="Times New Roman"/>
      <w:lang w:val="en-AU"/>
    </w:rPr>
  </w:style>
  <w:style w:type="character" w:customStyle="1" w:styleId="NoteHeadingChar">
    <w:name w:val="Note Heading Char"/>
    <w:link w:val="NoteHeading"/>
    <w:uiPriority w:val="99"/>
    <w:semiHidden/>
    <w:locked/>
    <w:rPr>
      <w:rFonts w:ascii="Arial" w:hAnsi="Arial" w:cs="Arial"/>
      <w:color w:val="000000"/>
      <w:sz w:val="20"/>
      <w:szCs w:val="20"/>
      <w:lang w:val="en-AU"/>
    </w:rPr>
  </w:style>
  <w:style w:type="paragraph" w:styleId="PlainText">
    <w:name w:val="Plain Text"/>
    <w:basedOn w:val="Normal"/>
    <w:next w:val="Normal"/>
    <w:link w:val="PlainTextChar"/>
    <w:uiPriority w:val="99"/>
    <w:rPr>
      <w:rFonts w:ascii="Courier New" w:hAnsi="Courier New" w:cs="Times New Roman"/>
      <w:lang w:val="en-AU"/>
    </w:rPr>
  </w:style>
  <w:style w:type="character" w:customStyle="1" w:styleId="PlainTextChar">
    <w:name w:val="Plain Text Char"/>
    <w:link w:val="PlainText"/>
    <w:uiPriority w:val="99"/>
    <w:semiHidden/>
    <w:locked/>
    <w:rPr>
      <w:rFonts w:ascii="Courier New" w:hAnsi="Courier New" w:cs="Courier New"/>
      <w:color w:val="000000"/>
      <w:sz w:val="20"/>
      <w:szCs w:val="20"/>
      <w:lang w:val="en-AU"/>
    </w:rPr>
  </w:style>
  <w:style w:type="character" w:styleId="Strong">
    <w:name w:val="Strong"/>
    <w:uiPriority w:val="99"/>
    <w:qFormat/>
    <w:rPr>
      <w:rFonts w:cs="Times New Roman"/>
      <w:b/>
      <w:bCs/>
    </w:rPr>
  </w:style>
  <w:style w:type="character" w:styleId="Emphasis">
    <w:name w:val="Emphasis"/>
    <w:uiPriority w:val="99"/>
    <w:qFormat/>
    <w:rPr>
      <w:rFonts w:cs="Times New Roman"/>
      <w:i/>
      <w:iCs/>
    </w:rPr>
  </w:style>
  <w:style w:type="character" w:styleId="Hyperlink">
    <w:name w:val="Hyperlink"/>
    <w:uiPriority w:val="99"/>
    <w:rPr>
      <w:rFonts w:cs="Times New Roman"/>
      <w:color w:val="0000FF"/>
      <w:u w:val="single"/>
    </w:rPr>
  </w:style>
  <w:style w:type="paragraph" w:customStyle="1" w:styleId="Footer1">
    <w:name w:val="Footer1"/>
    <w:next w:val="Normal"/>
    <w:uiPriority w:val="99"/>
    <w:pPr>
      <w:widowControl w:val="0"/>
      <w:autoSpaceDE w:val="0"/>
      <w:autoSpaceDN w:val="0"/>
      <w:adjustRightInd w:val="0"/>
    </w:pPr>
    <w:rPr>
      <w:rFonts w:ascii="Times New Roman" w:hAnsi="Times New Roman"/>
      <w:color w:val="000000"/>
      <w:shd w:val="clear" w:color="auto" w:fill="FFFFFF"/>
      <w:lang w:val="en-AU"/>
    </w:rPr>
  </w:style>
  <w:style w:type="paragraph" w:customStyle="1" w:styleId="Header1">
    <w:name w:val="Header1"/>
    <w:next w:val="Normal"/>
    <w:uiPriority w:val="99"/>
    <w:pPr>
      <w:widowControl w:val="0"/>
      <w:autoSpaceDE w:val="0"/>
      <w:autoSpaceDN w:val="0"/>
      <w:adjustRightInd w:val="0"/>
    </w:pPr>
    <w:rPr>
      <w:rFonts w:ascii="Times New Roman" w:hAnsi="Times New Roman"/>
      <w:color w:val="000000"/>
      <w:shd w:val="clear" w:color="auto" w:fill="FFFFFF"/>
      <w:lang w:val="en-AU"/>
    </w:rPr>
  </w:style>
  <w:style w:type="paragraph" w:customStyle="1" w:styleId="Code">
    <w:name w:val="Code"/>
    <w:next w:val="Normal"/>
    <w:uiPriority w:val="99"/>
    <w:pPr>
      <w:widowControl w:val="0"/>
      <w:autoSpaceDE w:val="0"/>
      <w:autoSpaceDN w:val="0"/>
      <w:adjustRightInd w:val="0"/>
    </w:pPr>
    <w:rPr>
      <w:rFonts w:ascii="Courier New" w:hAnsi="Courier New" w:cs="Courier New"/>
      <w:color w:val="000000"/>
      <w:sz w:val="18"/>
      <w:szCs w:val="18"/>
      <w:shd w:val="clear" w:color="auto" w:fill="FFFFFF"/>
      <w:lang w:val="en-AU"/>
    </w:rPr>
  </w:style>
  <w:style w:type="character" w:customStyle="1" w:styleId="FieldLabel">
    <w:name w:val="Field Label"/>
    <w:uiPriority w:val="99"/>
    <w:rPr>
      <w:rFonts w:ascii="Times New Roman" w:hAnsi="Times New Roman"/>
      <w:i/>
      <w:color w:val="004080"/>
      <w:sz w:val="20"/>
      <w:shd w:val="clear" w:color="auto" w:fill="FFFFFF"/>
    </w:rPr>
  </w:style>
  <w:style w:type="character" w:customStyle="1" w:styleId="TableHeading">
    <w:name w:val="Table Heading"/>
    <w:uiPriority w:val="99"/>
    <w:rPr>
      <w:rFonts w:ascii="Times New Roman" w:hAnsi="Times New Roman"/>
      <w:b/>
      <w:color w:val="000000"/>
      <w:sz w:val="22"/>
      <w:shd w:val="clear" w:color="auto" w:fill="FFFFFF"/>
    </w:rPr>
  </w:style>
  <w:style w:type="character" w:customStyle="1" w:styleId="SSBookmark">
    <w:name w:val="SSBookmark"/>
    <w:uiPriority w:val="99"/>
    <w:rPr>
      <w:rFonts w:ascii="Lucida Sans" w:hAnsi="Lucida Sans"/>
      <w:b/>
      <w:color w:val="000000"/>
      <w:sz w:val="16"/>
      <w:shd w:val="clear" w:color="auto" w:fill="FFFF80"/>
    </w:rPr>
  </w:style>
  <w:style w:type="character" w:customStyle="1" w:styleId="Objecttype">
    <w:name w:val="Object type"/>
    <w:uiPriority w:val="99"/>
    <w:rPr>
      <w:rFonts w:ascii="Times New Roman" w:hAnsi="Times New Roman"/>
      <w:b/>
      <w:color w:val="000000"/>
      <w:sz w:val="20"/>
      <w:u w:val="single"/>
      <w:shd w:val="clear" w:color="auto" w:fill="FFFFFF"/>
    </w:rPr>
  </w:style>
  <w:style w:type="paragraph" w:customStyle="1" w:styleId="ListHeader">
    <w:name w:val="List Header"/>
    <w:next w:val="Normal"/>
    <w:uiPriority w:val="99"/>
    <w:pPr>
      <w:widowControl w:val="0"/>
      <w:autoSpaceDE w:val="0"/>
      <w:autoSpaceDN w:val="0"/>
      <w:adjustRightInd w:val="0"/>
    </w:pPr>
    <w:rPr>
      <w:rFonts w:ascii="Times New Roman" w:hAnsi="Times New Roman"/>
      <w:b/>
      <w:bCs/>
      <w:i/>
      <w:iCs/>
      <w:color w:val="0000A0"/>
      <w:shd w:val="clear" w:color="auto" w:fill="FFFFFF"/>
      <w:lang w:val="en-AU"/>
    </w:rPr>
  </w:style>
  <w:style w:type="character" w:customStyle="1" w:styleId="CabealhoChar">
    <w:name w:val="Cabeçalho Char"/>
    <w:uiPriority w:val="99"/>
  </w:style>
  <w:style w:type="character" w:customStyle="1" w:styleId="RodapChar">
    <w:name w:val="Rodapé Char"/>
    <w:uiPriority w:val="99"/>
    <w:rPr>
      <w:sz w:val="16"/>
    </w:rPr>
  </w:style>
  <w:style w:type="paragraph" w:customStyle="1" w:styleId="conteudo">
    <w:name w:val="conteudo"/>
    <w:uiPriority w:val="99"/>
    <w:pPr>
      <w:widowControl w:val="0"/>
      <w:autoSpaceDE w:val="0"/>
      <w:autoSpaceDN w:val="0"/>
      <w:adjustRightInd w:val="0"/>
      <w:spacing w:before="360" w:after="120"/>
      <w:jc w:val="both"/>
    </w:pPr>
    <w:rPr>
      <w:rFonts w:ascii="Arial" w:hAnsi="Arial" w:cs="Arial"/>
      <w:b/>
      <w:bCs/>
      <w:sz w:val="28"/>
      <w:szCs w:val="28"/>
      <w:lang w:val="en-AU"/>
    </w:rPr>
  </w:style>
  <w:style w:type="paragraph" w:customStyle="1" w:styleId="Indice1">
    <w:name w:val="Indice1"/>
    <w:uiPriority w:val="99"/>
    <w:pPr>
      <w:widowControl w:val="0"/>
      <w:autoSpaceDE w:val="0"/>
      <w:autoSpaceDN w:val="0"/>
      <w:adjustRightInd w:val="0"/>
      <w:spacing w:before="60" w:after="60"/>
      <w:jc w:val="both"/>
    </w:pPr>
    <w:rPr>
      <w:rFonts w:ascii="Verdana" w:hAnsi="Verdana" w:cs="Verdana"/>
      <w:b/>
      <w:bCs/>
      <w:lang w:val="en-AU"/>
    </w:rPr>
  </w:style>
  <w:style w:type="character" w:customStyle="1" w:styleId="Indice1Char">
    <w:name w:val="Indice1 Char"/>
    <w:uiPriority w:val="99"/>
    <w:rPr>
      <w:rFonts w:ascii="Verdana" w:hAnsi="Verdana"/>
      <w:b/>
    </w:rPr>
  </w:style>
  <w:style w:type="paragraph" w:customStyle="1" w:styleId="Indice2">
    <w:name w:val="Indice2"/>
    <w:uiPriority w:val="99"/>
    <w:pPr>
      <w:widowControl w:val="0"/>
      <w:autoSpaceDE w:val="0"/>
      <w:autoSpaceDN w:val="0"/>
      <w:adjustRightInd w:val="0"/>
      <w:spacing w:before="60" w:after="60"/>
      <w:jc w:val="both"/>
    </w:pPr>
    <w:rPr>
      <w:rFonts w:ascii="Arial" w:hAnsi="Arial" w:cs="Arial"/>
      <w:b/>
      <w:bCs/>
      <w:sz w:val="22"/>
      <w:szCs w:val="22"/>
      <w:lang w:val="en-AU"/>
    </w:rPr>
  </w:style>
  <w:style w:type="character" w:customStyle="1" w:styleId="Indice2Char">
    <w:name w:val="Indice2 Char"/>
    <w:uiPriority w:val="99"/>
    <w:rPr>
      <w:b/>
      <w:sz w:val="22"/>
    </w:rPr>
  </w:style>
  <w:style w:type="paragraph" w:customStyle="1" w:styleId="Indice">
    <w:name w:val="Indice"/>
    <w:uiPriority w:val="99"/>
    <w:pPr>
      <w:widowControl w:val="0"/>
      <w:autoSpaceDE w:val="0"/>
      <w:autoSpaceDN w:val="0"/>
      <w:adjustRightInd w:val="0"/>
      <w:spacing w:before="60" w:after="60"/>
      <w:jc w:val="both"/>
    </w:pPr>
    <w:rPr>
      <w:rFonts w:ascii="Arial" w:hAnsi="Arial" w:cs="Arial"/>
      <w:b/>
      <w:bCs/>
      <w:lang w:val="en-AU"/>
    </w:rPr>
  </w:style>
  <w:style w:type="character" w:customStyle="1" w:styleId="IndiceChar">
    <w:name w:val="Indice Char"/>
    <w:uiPriority w:val="99"/>
    <w:rPr>
      <w:b/>
    </w:rPr>
  </w:style>
  <w:style w:type="paragraph" w:customStyle="1" w:styleId="Indice4">
    <w:name w:val="Indice 4"/>
    <w:uiPriority w:val="99"/>
    <w:pPr>
      <w:widowControl w:val="0"/>
      <w:autoSpaceDE w:val="0"/>
      <w:autoSpaceDN w:val="0"/>
      <w:adjustRightInd w:val="0"/>
      <w:spacing w:before="60" w:after="60"/>
      <w:jc w:val="both"/>
    </w:pPr>
    <w:rPr>
      <w:rFonts w:ascii="Arial" w:hAnsi="Arial" w:cs="Arial"/>
      <w:b/>
      <w:bCs/>
      <w:lang w:val="en-AU"/>
    </w:rPr>
  </w:style>
  <w:style w:type="character" w:customStyle="1" w:styleId="Indice4Char">
    <w:name w:val="Indice 4 Char"/>
    <w:uiPriority w:val="99"/>
    <w:rPr>
      <w:b/>
    </w:rPr>
  </w:style>
  <w:style w:type="paragraph" w:customStyle="1" w:styleId="DefinitionTerm">
    <w:name w:val="Definition Term"/>
    <w:next w:val="DefinitionList"/>
    <w:uiPriority w:val="99"/>
    <w:pPr>
      <w:widowControl w:val="0"/>
      <w:autoSpaceDE w:val="0"/>
      <w:autoSpaceDN w:val="0"/>
      <w:adjustRightInd w:val="0"/>
    </w:pPr>
    <w:rPr>
      <w:rFonts w:ascii="Arial" w:hAnsi="Arial" w:cs="Arial"/>
      <w:sz w:val="24"/>
      <w:szCs w:val="24"/>
      <w:lang w:val="en-AU"/>
    </w:rPr>
  </w:style>
  <w:style w:type="paragraph" w:customStyle="1" w:styleId="DefinitionList">
    <w:name w:val="Definition List"/>
    <w:next w:val="DefinitionTerm"/>
    <w:uiPriority w:val="99"/>
    <w:pPr>
      <w:widowControl w:val="0"/>
      <w:autoSpaceDE w:val="0"/>
      <w:autoSpaceDN w:val="0"/>
      <w:adjustRightInd w:val="0"/>
      <w:ind w:left="360"/>
    </w:pPr>
    <w:rPr>
      <w:rFonts w:ascii="Arial" w:hAnsi="Arial" w:cs="Arial"/>
      <w:sz w:val="24"/>
      <w:szCs w:val="24"/>
      <w:lang w:val="en-AU"/>
    </w:rPr>
  </w:style>
  <w:style w:type="character" w:customStyle="1" w:styleId="Definition">
    <w:name w:val="Definition"/>
    <w:uiPriority w:val="99"/>
    <w:rPr>
      <w:i/>
    </w:rPr>
  </w:style>
  <w:style w:type="paragraph" w:customStyle="1" w:styleId="H1">
    <w:name w:val="H1"/>
    <w:next w:val="Normal"/>
    <w:uiPriority w:val="99"/>
    <w:pPr>
      <w:keepNext/>
      <w:widowControl w:val="0"/>
      <w:autoSpaceDE w:val="0"/>
      <w:autoSpaceDN w:val="0"/>
      <w:adjustRightInd w:val="0"/>
      <w:spacing w:before="100" w:after="100"/>
      <w:outlineLvl w:val="1"/>
    </w:pPr>
    <w:rPr>
      <w:rFonts w:ascii="Arial" w:hAnsi="Arial" w:cs="Arial"/>
      <w:b/>
      <w:bCs/>
      <w:sz w:val="48"/>
      <w:szCs w:val="48"/>
      <w:lang w:val="en-AU"/>
    </w:rPr>
  </w:style>
  <w:style w:type="paragraph" w:customStyle="1" w:styleId="H2">
    <w:name w:val="H2"/>
    <w:next w:val="Normal"/>
    <w:uiPriority w:val="99"/>
    <w:pPr>
      <w:keepNext/>
      <w:widowControl w:val="0"/>
      <w:autoSpaceDE w:val="0"/>
      <w:autoSpaceDN w:val="0"/>
      <w:adjustRightInd w:val="0"/>
      <w:spacing w:before="100" w:after="100"/>
      <w:outlineLvl w:val="2"/>
    </w:pPr>
    <w:rPr>
      <w:rFonts w:ascii="Arial" w:hAnsi="Arial" w:cs="Arial"/>
      <w:b/>
      <w:bCs/>
      <w:sz w:val="36"/>
      <w:szCs w:val="36"/>
      <w:lang w:val="en-AU"/>
    </w:rPr>
  </w:style>
  <w:style w:type="paragraph" w:customStyle="1" w:styleId="H3">
    <w:name w:val="H3"/>
    <w:next w:val="Normal"/>
    <w:uiPriority w:val="99"/>
    <w:pPr>
      <w:keepNext/>
      <w:widowControl w:val="0"/>
      <w:autoSpaceDE w:val="0"/>
      <w:autoSpaceDN w:val="0"/>
      <w:adjustRightInd w:val="0"/>
      <w:spacing w:before="100" w:after="100"/>
      <w:outlineLvl w:val="3"/>
    </w:pPr>
    <w:rPr>
      <w:rFonts w:ascii="Arial" w:hAnsi="Arial" w:cs="Arial"/>
      <w:b/>
      <w:bCs/>
      <w:sz w:val="28"/>
      <w:szCs w:val="28"/>
      <w:lang w:val="en-AU"/>
    </w:rPr>
  </w:style>
  <w:style w:type="paragraph" w:customStyle="1" w:styleId="H4">
    <w:name w:val="H4"/>
    <w:next w:val="Normal"/>
    <w:uiPriority w:val="99"/>
    <w:pPr>
      <w:keepNext/>
      <w:widowControl w:val="0"/>
      <w:autoSpaceDE w:val="0"/>
      <w:autoSpaceDN w:val="0"/>
      <w:adjustRightInd w:val="0"/>
      <w:spacing w:before="100" w:after="100"/>
      <w:outlineLvl w:val="4"/>
    </w:pPr>
    <w:rPr>
      <w:rFonts w:ascii="Arial" w:hAnsi="Arial" w:cs="Arial"/>
      <w:b/>
      <w:bCs/>
      <w:sz w:val="24"/>
      <w:szCs w:val="24"/>
      <w:lang w:val="en-AU"/>
    </w:rPr>
  </w:style>
  <w:style w:type="paragraph" w:customStyle="1" w:styleId="H5">
    <w:name w:val="H5"/>
    <w:next w:val="Normal"/>
    <w:uiPriority w:val="99"/>
    <w:pPr>
      <w:keepNext/>
      <w:widowControl w:val="0"/>
      <w:autoSpaceDE w:val="0"/>
      <w:autoSpaceDN w:val="0"/>
      <w:adjustRightInd w:val="0"/>
      <w:spacing w:before="100" w:after="100"/>
      <w:outlineLvl w:val="5"/>
    </w:pPr>
    <w:rPr>
      <w:rFonts w:ascii="Arial" w:hAnsi="Arial" w:cs="Arial"/>
      <w:b/>
      <w:bCs/>
      <w:lang w:val="en-AU"/>
    </w:rPr>
  </w:style>
  <w:style w:type="paragraph" w:customStyle="1" w:styleId="H6">
    <w:name w:val="H6"/>
    <w:next w:val="Normal"/>
    <w:uiPriority w:val="99"/>
    <w:pPr>
      <w:keepNext/>
      <w:widowControl w:val="0"/>
      <w:autoSpaceDE w:val="0"/>
      <w:autoSpaceDN w:val="0"/>
      <w:adjustRightInd w:val="0"/>
      <w:spacing w:before="100" w:after="100"/>
      <w:outlineLvl w:val="6"/>
    </w:pPr>
    <w:rPr>
      <w:rFonts w:ascii="Arial" w:hAnsi="Arial" w:cs="Arial"/>
      <w:b/>
      <w:bCs/>
      <w:sz w:val="16"/>
      <w:szCs w:val="16"/>
      <w:lang w:val="en-AU"/>
    </w:rPr>
  </w:style>
  <w:style w:type="paragraph" w:customStyle="1" w:styleId="Address">
    <w:name w:val="Address"/>
    <w:next w:val="Normal"/>
    <w:uiPriority w:val="99"/>
    <w:pPr>
      <w:widowControl w:val="0"/>
      <w:autoSpaceDE w:val="0"/>
      <w:autoSpaceDN w:val="0"/>
      <w:adjustRightInd w:val="0"/>
    </w:pPr>
    <w:rPr>
      <w:rFonts w:ascii="Arial" w:hAnsi="Arial" w:cs="Arial"/>
      <w:i/>
      <w:iCs/>
      <w:sz w:val="24"/>
      <w:szCs w:val="24"/>
      <w:lang w:val="en-AU"/>
    </w:rPr>
  </w:style>
  <w:style w:type="paragraph" w:customStyle="1" w:styleId="Blockquote">
    <w:name w:val="Blockquote"/>
    <w:next w:val="Normal"/>
    <w:uiPriority w:val="99"/>
    <w:pPr>
      <w:widowControl w:val="0"/>
      <w:autoSpaceDE w:val="0"/>
      <w:autoSpaceDN w:val="0"/>
      <w:adjustRightInd w:val="0"/>
      <w:spacing w:before="100" w:after="100"/>
      <w:ind w:left="360" w:right="360"/>
    </w:pPr>
    <w:rPr>
      <w:rFonts w:ascii="Arial" w:hAnsi="Arial" w:cs="Arial"/>
      <w:sz w:val="24"/>
      <w:szCs w:val="24"/>
      <w:lang w:val="en-AU"/>
    </w:rPr>
  </w:style>
  <w:style w:type="character" w:customStyle="1" w:styleId="CITE">
    <w:name w:val="CITE"/>
    <w:uiPriority w:val="99"/>
    <w:rPr>
      <w:i/>
    </w:rPr>
  </w:style>
  <w:style w:type="character" w:customStyle="1" w:styleId="CODE0">
    <w:name w:val="CODE"/>
    <w:uiPriority w:val="99"/>
    <w:rPr>
      <w:rFonts w:ascii="Courier New" w:hAnsi="Courier New"/>
      <w:sz w:val="20"/>
    </w:rPr>
  </w:style>
  <w:style w:type="character" w:styleId="FollowedHyperlink">
    <w:name w:val="FollowedHyperlink"/>
    <w:uiPriority w:val="99"/>
    <w:rPr>
      <w:rFonts w:cs="Times New Roman"/>
      <w:color w:val="800080"/>
      <w:u w:val="single"/>
    </w:rPr>
  </w:style>
  <w:style w:type="character" w:customStyle="1" w:styleId="Keyboard">
    <w:name w:val="Keyboard"/>
    <w:uiPriority w:val="99"/>
    <w:rPr>
      <w:rFonts w:ascii="Courier New" w:hAnsi="Courier New"/>
      <w:b/>
      <w:sz w:val="20"/>
    </w:rPr>
  </w:style>
  <w:style w:type="paragraph" w:customStyle="1" w:styleId="Preformatted">
    <w:name w:val="Preformatted"/>
    <w:next w:val="Normal"/>
    <w:uiPriority w:val="99"/>
    <w:pPr>
      <w:widowControl w:val="0"/>
      <w:autoSpaceDE w:val="0"/>
      <w:autoSpaceDN w:val="0"/>
      <w:adjustRightInd w:val="0"/>
    </w:pPr>
    <w:rPr>
      <w:rFonts w:ascii="Courier New" w:hAnsi="Courier New" w:cs="Courier New"/>
      <w:lang w:val="en-AU"/>
    </w:rPr>
  </w:style>
  <w:style w:type="paragraph" w:customStyle="1" w:styleId="z-BottomofForm1">
    <w:name w:val="z-Bottom of Form1"/>
    <w:next w:val="Normal"/>
    <w:uiPriority w:val="99"/>
    <w:pPr>
      <w:widowControl w:val="0"/>
      <w:pBdr>
        <w:top w:val="double" w:sz="6" w:space="0" w:color="000000"/>
      </w:pBdr>
      <w:autoSpaceDE w:val="0"/>
      <w:autoSpaceDN w:val="0"/>
      <w:adjustRightInd w:val="0"/>
      <w:jc w:val="center"/>
    </w:pPr>
    <w:rPr>
      <w:rFonts w:ascii="Arial" w:hAnsi="Arial" w:cs="Arial"/>
      <w:vanish/>
      <w:sz w:val="16"/>
      <w:szCs w:val="16"/>
      <w:lang w:val="en-AU"/>
    </w:rPr>
  </w:style>
  <w:style w:type="paragraph" w:customStyle="1" w:styleId="z-TopofForm1">
    <w:name w:val="z-Top of Form1"/>
    <w:next w:val="Normal"/>
    <w:uiPriority w:val="99"/>
    <w:pPr>
      <w:widowControl w:val="0"/>
      <w:pBdr>
        <w:bottom w:val="double" w:sz="6" w:space="0" w:color="000000"/>
      </w:pBdr>
      <w:autoSpaceDE w:val="0"/>
      <w:autoSpaceDN w:val="0"/>
      <w:adjustRightInd w:val="0"/>
      <w:jc w:val="center"/>
    </w:pPr>
    <w:rPr>
      <w:rFonts w:ascii="Arial" w:hAnsi="Arial" w:cs="Arial"/>
      <w:vanish/>
      <w:sz w:val="16"/>
      <w:szCs w:val="16"/>
      <w:lang w:val="en-AU"/>
    </w:rPr>
  </w:style>
  <w:style w:type="character" w:customStyle="1" w:styleId="Sample">
    <w:name w:val="Sample"/>
    <w:uiPriority w:val="99"/>
    <w:rPr>
      <w:rFonts w:ascii="Courier New" w:hAnsi="Courier New"/>
    </w:rPr>
  </w:style>
  <w:style w:type="character" w:customStyle="1" w:styleId="Typewriter">
    <w:name w:val="Typewriter"/>
    <w:uiPriority w:val="99"/>
    <w:rPr>
      <w:rFonts w:ascii="Courier New" w:hAnsi="Courier New"/>
      <w:sz w:val="20"/>
    </w:rPr>
  </w:style>
  <w:style w:type="character" w:customStyle="1" w:styleId="Variable">
    <w:name w:val="Variable"/>
    <w:uiPriority w:val="99"/>
    <w:rPr>
      <w:i/>
    </w:rPr>
  </w:style>
  <w:style w:type="character" w:customStyle="1" w:styleId="HTMLMarkup">
    <w:name w:val="HTML Markup"/>
    <w:uiPriority w:val="99"/>
    <w:rPr>
      <w:vanish/>
      <w:color w:val="FF0000"/>
    </w:rPr>
  </w:style>
  <w:style w:type="character" w:customStyle="1" w:styleId="Comment">
    <w:name w:val="Comment"/>
    <w:uiPriority w:val="99"/>
    <w:rPr>
      <w:vanish/>
    </w:rPr>
  </w:style>
  <w:style w:type="paragraph" w:styleId="NoSpacing">
    <w:name w:val="No Spacing"/>
    <w:uiPriority w:val="99"/>
    <w:qFormat/>
    <w:pPr>
      <w:widowControl w:val="0"/>
      <w:autoSpaceDE w:val="0"/>
      <w:autoSpaceDN w:val="0"/>
      <w:adjustRightInd w:val="0"/>
    </w:pPr>
    <w:rPr>
      <w:rFonts w:cs="Calibri"/>
      <w:sz w:val="22"/>
      <w:szCs w:val="22"/>
      <w:lang w:val="en-AU"/>
    </w:rPr>
  </w:style>
  <w:style w:type="character" w:customStyle="1" w:styleId="st1">
    <w:name w:val="st1"/>
    <w:basedOn w:val="DefaultParagraphFont"/>
    <w:rsid w:val="00BB0F30"/>
  </w:style>
  <w:style w:type="paragraph" w:styleId="BalloonText">
    <w:name w:val="Balloon Text"/>
    <w:basedOn w:val="Normal"/>
    <w:link w:val="BalloonTextChar"/>
    <w:uiPriority w:val="99"/>
    <w:semiHidden/>
    <w:unhideWhenUsed/>
    <w:rsid w:val="006C27A6"/>
    <w:rPr>
      <w:rFonts w:ascii="Tahoma" w:hAnsi="Tahoma" w:cs="Times New Roman"/>
      <w:sz w:val="16"/>
      <w:szCs w:val="16"/>
      <w:lang/>
    </w:rPr>
  </w:style>
  <w:style w:type="character" w:customStyle="1" w:styleId="BalloonTextChar">
    <w:name w:val="Balloon Text Char"/>
    <w:link w:val="BalloonText"/>
    <w:uiPriority w:val="99"/>
    <w:semiHidden/>
    <w:rsid w:val="006C27A6"/>
    <w:rPr>
      <w:rFonts w:ascii="Tahoma" w:hAnsi="Tahoma" w:cs="Tahoma"/>
      <w:color w:val="000000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61422"/>
    <w:pPr>
      <w:tabs>
        <w:tab w:val="center" w:pos="4252"/>
        <w:tab w:val="right" w:pos="8504"/>
      </w:tabs>
    </w:pPr>
    <w:rPr>
      <w:rFonts w:cs="Times New Roman"/>
      <w:lang/>
    </w:rPr>
  </w:style>
  <w:style w:type="character" w:customStyle="1" w:styleId="HeaderChar">
    <w:name w:val="Header Char"/>
    <w:link w:val="Header"/>
    <w:uiPriority w:val="99"/>
    <w:rsid w:val="00361422"/>
    <w:rPr>
      <w:rFonts w:ascii="Arial" w:hAnsi="Arial" w:cs="Arial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361422"/>
    <w:pPr>
      <w:tabs>
        <w:tab w:val="center" w:pos="4252"/>
        <w:tab w:val="right" w:pos="8504"/>
      </w:tabs>
    </w:pPr>
    <w:rPr>
      <w:rFonts w:cs="Times New Roman"/>
      <w:lang/>
    </w:rPr>
  </w:style>
  <w:style w:type="character" w:customStyle="1" w:styleId="FooterChar">
    <w:name w:val="Footer Char"/>
    <w:link w:val="Footer"/>
    <w:uiPriority w:val="99"/>
    <w:rsid w:val="00361422"/>
    <w:rPr>
      <w:rFonts w:ascii="Arial" w:hAnsi="Arial" w:cs="Arial"/>
      <w:color w:val="000000"/>
    </w:rPr>
  </w:style>
  <w:style w:type="paragraph" w:styleId="ListParagraph">
    <w:name w:val="List Paragraph"/>
    <w:basedOn w:val="Normal"/>
    <w:uiPriority w:val="34"/>
    <w:qFormat/>
    <w:rsid w:val="008A1676"/>
    <w:pPr>
      <w:widowControl/>
      <w:autoSpaceDE/>
      <w:autoSpaceDN/>
      <w:adjustRightInd/>
      <w:spacing w:after="200" w:line="276" w:lineRule="auto"/>
      <w:ind w:left="720"/>
      <w:contextualSpacing/>
    </w:pPr>
    <w:rPr>
      <w:rFonts w:ascii="Calibri" w:eastAsia="Calibri" w:hAnsi="Calibri" w:cs="Times New Roman"/>
      <w:color w:val="auto"/>
      <w:sz w:val="22"/>
      <w:szCs w:val="22"/>
      <w:shd w:val="clear" w:color="auto" w:fill="auto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757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ger\Google%20Drive\Estudos\Senac\2&#186;%20Semestre\ADS\Templates\Modelo%20Detalhamento%20Elementos%20do%20Prot&#243;tipo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5F5E0B-7FA3-43B0-A2EA-A7DB441EE1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 Detalhamento Elementos do Protótipo.dot</Template>
  <TotalTime>1</TotalTime>
  <Pages>14</Pages>
  <Words>2439</Words>
  <Characters>13172</Characters>
  <Application>Microsoft Office Word</Application>
  <DocSecurity>0</DocSecurity>
  <Lines>109</Lines>
  <Paragraphs>31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15580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Roger Rodrigues de Oliveira</dc:creator>
  <cp:lastModifiedBy>Roger Rodrigues de Oliveira</cp:lastModifiedBy>
  <cp:revision>2</cp:revision>
  <cp:lastPrinted>2012-01-02T19:17:00Z</cp:lastPrinted>
  <dcterms:created xsi:type="dcterms:W3CDTF">2016-10-13T02:36:00Z</dcterms:created>
  <dcterms:modified xsi:type="dcterms:W3CDTF">2016-10-13T02:36:00Z</dcterms:modified>
</cp:coreProperties>
</file>